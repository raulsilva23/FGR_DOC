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3A9" w:rsidRDefault="00BD03A9" w:rsidP="004122CE">
      <w:pPr>
        <w:jc w:val="center"/>
        <w:rPr>
          <w:noProof/>
          <w:szCs w:val="20"/>
        </w:rPr>
      </w:pPr>
    </w:p>
    <w:p w:rsidR="00320186" w:rsidRDefault="00FE55F1" w:rsidP="004122CE">
      <w:pPr>
        <w:jc w:val="center"/>
        <w:rPr>
          <w:szCs w:val="20"/>
        </w:rPr>
      </w:pPr>
      <w:r>
        <w:rPr>
          <w:szCs w:val="20"/>
        </w:rPr>
        <w:tab/>
      </w:r>
    </w:p>
    <w:p w:rsidR="00320186" w:rsidRDefault="00794FBF" w:rsidP="00794FBF">
      <w:pPr>
        <w:tabs>
          <w:tab w:val="left" w:pos="3659"/>
        </w:tabs>
        <w:rPr>
          <w:szCs w:val="20"/>
        </w:rPr>
      </w:pPr>
      <w:r>
        <w:rPr>
          <w:szCs w:val="20"/>
        </w:rPr>
        <w:tab/>
      </w:r>
      <w:r>
        <w:rPr>
          <w:szCs w:val="20"/>
        </w:rPr>
        <w:tab/>
      </w:r>
    </w:p>
    <w:p w:rsidR="00320186" w:rsidRDefault="00320186" w:rsidP="00320186">
      <w:pPr>
        <w:jc w:val="center"/>
        <w:rPr>
          <w:szCs w:val="20"/>
        </w:rPr>
      </w:pPr>
    </w:p>
    <w:p w:rsidR="00320186" w:rsidRDefault="004200CE" w:rsidP="004200CE">
      <w:pPr>
        <w:tabs>
          <w:tab w:val="left" w:pos="1680"/>
        </w:tabs>
        <w:rPr>
          <w:szCs w:val="20"/>
        </w:rPr>
      </w:pPr>
      <w:r>
        <w:rPr>
          <w:szCs w:val="20"/>
        </w:rPr>
        <w:tab/>
      </w:r>
    </w:p>
    <w:p w:rsidR="00320186" w:rsidRDefault="00320186" w:rsidP="00320186">
      <w:pPr>
        <w:jc w:val="center"/>
        <w:rPr>
          <w:szCs w:val="20"/>
        </w:rPr>
      </w:pPr>
    </w:p>
    <w:p w:rsidR="004A7B80" w:rsidRPr="008B41AE" w:rsidRDefault="00D32570" w:rsidP="00D32570">
      <w:pPr>
        <w:pStyle w:val="FGRTTULO"/>
      </w:pPr>
      <w:r>
        <w:t>Sistema E.R.P</w:t>
      </w:r>
    </w:p>
    <w:p w:rsidR="00F75AA3" w:rsidRDefault="00F75AA3" w:rsidP="004A7B80">
      <w:pPr>
        <w:jc w:val="center"/>
        <w:rPr>
          <w:b/>
          <w:sz w:val="48"/>
          <w:szCs w:val="48"/>
        </w:rPr>
      </w:pPr>
    </w:p>
    <w:p w:rsidR="00025149" w:rsidRDefault="00025149" w:rsidP="004A7B80">
      <w:pPr>
        <w:jc w:val="center"/>
        <w:rPr>
          <w:b/>
          <w:sz w:val="48"/>
          <w:szCs w:val="48"/>
        </w:rPr>
      </w:pPr>
    </w:p>
    <w:p w:rsidR="00025149" w:rsidRDefault="00025149" w:rsidP="004A7B80">
      <w:pPr>
        <w:jc w:val="center"/>
        <w:rPr>
          <w:b/>
          <w:sz w:val="48"/>
          <w:szCs w:val="48"/>
        </w:rPr>
      </w:pPr>
    </w:p>
    <w:p w:rsidR="001B674A" w:rsidRDefault="00D32570" w:rsidP="0064361C">
      <w:pPr>
        <w:pStyle w:val="FGRSUBTTULO"/>
      </w:pPr>
      <w:r>
        <w:t>FGR Master</w:t>
      </w:r>
    </w:p>
    <w:p w:rsidR="00025149" w:rsidRDefault="00025149" w:rsidP="00320186">
      <w:pPr>
        <w:jc w:val="center"/>
        <w:rPr>
          <w:b/>
          <w:sz w:val="48"/>
          <w:szCs w:val="48"/>
        </w:rPr>
      </w:pPr>
    </w:p>
    <w:p w:rsidR="00025149" w:rsidRDefault="00025149" w:rsidP="00320186">
      <w:pPr>
        <w:jc w:val="center"/>
        <w:rPr>
          <w:szCs w:val="20"/>
        </w:rPr>
      </w:pPr>
    </w:p>
    <w:p w:rsidR="004A7B80" w:rsidRDefault="004A7B80" w:rsidP="00320186">
      <w:pPr>
        <w:jc w:val="center"/>
        <w:rPr>
          <w:b/>
          <w:sz w:val="32"/>
          <w:szCs w:val="32"/>
        </w:rPr>
      </w:pPr>
    </w:p>
    <w:p w:rsidR="004A7B80" w:rsidRDefault="004A7B80" w:rsidP="00320186">
      <w:pPr>
        <w:jc w:val="center"/>
        <w:rPr>
          <w:b/>
          <w:sz w:val="32"/>
          <w:szCs w:val="32"/>
        </w:rPr>
      </w:pPr>
    </w:p>
    <w:p w:rsidR="00875D96" w:rsidRDefault="00875D96" w:rsidP="00320186">
      <w:pPr>
        <w:jc w:val="center"/>
        <w:rPr>
          <w:b/>
        </w:rPr>
      </w:pPr>
    </w:p>
    <w:p w:rsidR="00875D96" w:rsidRDefault="00875D96" w:rsidP="00320186">
      <w:pPr>
        <w:jc w:val="center"/>
        <w:rPr>
          <w:b/>
        </w:rPr>
      </w:pPr>
    </w:p>
    <w:p w:rsidR="00875D96" w:rsidRDefault="00875D96" w:rsidP="00320186">
      <w:pPr>
        <w:jc w:val="center"/>
        <w:rPr>
          <w:b/>
        </w:rPr>
      </w:pPr>
    </w:p>
    <w:p w:rsidR="00086013" w:rsidRDefault="00F75AA3" w:rsidP="00320186">
      <w:pPr>
        <w:jc w:val="center"/>
        <w:rPr>
          <w:b/>
        </w:rPr>
      </w:pPr>
      <w:r>
        <w:rPr>
          <w:b/>
        </w:rPr>
        <w:t>BELÉM</w:t>
      </w:r>
      <w:r w:rsidR="003F7B57" w:rsidRPr="003F7B57">
        <w:rPr>
          <w:b/>
        </w:rPr>
        <w:t>-PA</w:t>
      </w:r>
    </w:p>
    <w:p w:rsidR="008C1DA2" w:rsidRPr="008C1DA2" w:rsidRDefault="00086013" w:rsidP="002C70A2">
      <w:pPr>
        <w:spacing w:after="0" w:line="240" w:lineRule="auto"/>
        <w:jc w:val="center"/>
        <w:rPr>
          <w:sz w:val="28"/>
          <w:szCs w:val="28"/>
        </w:rPr>
      </w:pPr>
      <w:r>
        <w:rPr>
          <w:b/>
        </w:rPr>
        <w:br w:type="page"/>
      </w:r>
      <w:r w:rsidR="008C1DA2">
        <w:rPr>
          <w:sz w:val="28"/>
          <w:szCs w:val="28"/>
        </w:rPr>
        <w:lastRenderedPageBreak/>
        <w:t>HISTÓRICO REVISÕES</w:t>
      </w:r>
    </w:p>
    <w:tbl>
      <w:tblPr>
        <w:tblW w:w="878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0"/>
        <w:gridCol w:w="6740"/>
        <w:gridCol w:w="1440"/>
      </w:tblGrid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Rev.</w:t>
            </w:r>
          </w:p>
        </w:tc>
        <w:tc>
          <w:tcPr>
            <w:tcW w:w="67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Descrição</w:t>
            </w: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b/>
                <w:bCs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b/>
                <w:bCs/>
                <w:color w:val="000000"/>
                <w:sz w:val="20"/>
              </w:rPr>
              <w:t>Data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237094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P</w:t>
            </w:r>
            <w:r w:rsidR="00304B21">
              <w:rPr>
                <w:rFonts w:cs="Arial"/>
                <w:color w:val="000000"/>
                <w:sz w:val="20"/>
                <w:szCs w:val="20"/>
                <w:lang w:val="en-US"/>
              </w:rPr>
              <w:t>A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1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CA2427" w:rsidP="0031756B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</w:rPr>
              <w:t xml:space="preserve">Criação documento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2E378F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15</w:t>
            </w:r>
            <w:r w:rsidR="0031756B">
              <w:rPr>
                <w:rFonts w:cs="Arial"/>
                <w:color w:val="000000"/>
                <w:sz w:val="20"/>
                <w:szCs w:val="20"/>
                <w:lang w:val="en-US"/>
              </w:rPr>
              <w:t>-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07-2018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PA</w:t>
            </w:r>
            <w:r w:rsidR="00F154E0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  </w:t>
            </w: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2</w:t>
            </w:r>
            <w:r w:rsidR="008C1DA2"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  <w:proofErr w:type="spellStart"/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>Desenvolvimento</w:t>
            </w:r>
            <w:proofErr w:type="spellEnd"/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 de </w:t>
            </w:r>
            <w:proofErr w:type="spellStart"/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>Modulos</w:t>
            </w:r>
            <w:proofErr w:type="spellEnd"/>
            <w:r w:rsidR="00D32570">
              <w:rPr>
                <w:rFonts w:cs="Arial"/>
                <w:color w:val="000000"/>
                <w:sz w:val="20"/>
                <w:szCs w:val="20"/>
                <w:lang w:val="en-US"/>
              </w:rPr>
              <w:t xml:space="preserve">   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D32570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>
              <w:rPr>
                <w:rFonts w:cs="Arial"/>
                <w:color w:val="000000"/>
                <w:sz w:val="20"/>
                <w:szCs w:val="20"/>
                <w:lang w:val="en-US"/>
              </w:rPr>
              <w:t>27-07-2018</w:t>
            </w:r>
            <w:r w:rsidR="008C1DA2"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cantSplit/>
          <w:trHeight w:hRule="exact"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BC3FFF" w:rsidRPr="008C1DA2" w:rsidTr="00BC3FFF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C3FFF" w:rsidRPr="008C1DA2" w:rsidRDefault="00BC3FFF" w:rsidP="00D6086D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  <w:lang w:val="en-US"/>
              </w:rPr>
            </w:pPr>
          </w:p>
        </w:tc>
      </w:tr>
      <w:tr w:rsidR="008C1DA2" w:rsidRPr="008C1DA2" w:rsidTr="008C1DA2">
        <w:trPr>
          <w:trHeight w:val="300"/>
          <w:jc w:val="center"/>
        </w:trPr>
        <w:tc>
          <w:tcPr>
            <w:tcW w:w="6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67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left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8C1DA2" w:rsidRPr="008C1DA2" w:rsidRDefault="008C1DA2" w:rsidP="008C1DA2">
            <w:pPr>
              <w:spacing w:after="0" w:line="240" w:lineRule="auto"/>
              <w:jc w:val="center"/>
              <w:rPr>
                <w:rFonts w:cs="Arial"/>
                <w:color w:val="000000"/>
                <w:sz w:val="20"/>
                <w:szCs w:val="20"/>
              </w:rPr>
            </w:pPr>
            <w:r w:rsidRPr="008C1DA2">
              <w:rPr>
                <w:rFonts w:cs="Arial"/>
                <w:color w:val="000000"/>
                <w:sz w:val="20"/>
                <w:szCs w:val="20"/>
                <w:lang w:val="en-US"/>
              </w:rPr>
              <w:t> </w:t>
            </w:r>
          </w:p>
        </w:tc>
      </w:tr>
    </w:tbl>
    <w:p w:rsidR="008C1DA2" w:rsidRDefault="008C1DA2">
      <w:pPr>
        <w:spacing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:rsidR="00562B89" w:rsidRDefault="00562B89" w:rsidP="00EF713C">
      <w:pPr>
        <w:spacing w:after="0" w:line="240" w:lineRule="auto"/>
        <w:jc w:val="right"/>
        <w:rPr>
          <w:b/>
          <w:sz w:val="28"/>
          <w:szCs w:val="28"/>
        </w:rPr>
      </w:pPr>
    </w:p>
    <w:p w:rsidR="00562B89" w:rsidRDefault="00562B89" w:rsidP="00EF713C">
      <w:pPr>
        <w:spacing w:after="0" w:line="240" w:lineRule="auto"/>
        <w:jc w:val="right"/>
        <w:rPr>
          <w:b/>
          <w:sz w:val="28"/>
          <w:szCs w:val="28"/>
        </w:rPr>
      </w:pPr>
    </w:p>
    <w:sdt>
      <w:sdtPr>
        <w:rPr>
          <w:rFonts w:ascii="Arial" w:eastAsia="Times New Roman" w:hAnsi="Arial" w:cs="Times New Roman"/>
          <w:bCs w:val="0"/>
          <w:color w:val="auto"/>
          <w:sz w:val="24"/>
          <w:szCs w:val="24"/>
          <w:lang w:val="pt-BR" w:eastAsia="pt-BR"/>
        </w:rPr>
        <w:id w:val="-717738015"/>
        <w:docPartObj>
          <w:docPartGallery w:val="Table of Contents"/>
          <w:docPartUnique/>
        </w:docPartObj>
      </w:sdtPr>
      <w:sdtEndPr>
        <w:rPr>
          <w:b/>
        </w:rPr>
      </w:sdtEndPr>
      <w:sdtContent>
        <w:p w:rsidR="00C7202B" w:rsidRDefault="00C7202B">
          <w:pPr>
            <w:pStyle w:val="CabealhodoSumrio"/>
          </w:pPr>
          <w:r>
            <w:rPr>
              <w:lang w:val="pt-BR"/>
            </w:rPr>
            <w:t>Sumário</w:t>
          </w:r>
        </w:p>
        <w:p w:rsidR="007D4ED6" w:rsidRDefault="00C7202B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6774704" w:history="1">
            <w:r w:rsidR="007D4ED6" w:rsidRPr="008521E7">
              <w:rPr>
                <w:rStyle w:val="Hyperlink"/>
                <w:noProof/>
              </w:rPr>
              <w:t>2.</w:t>
            </w:r>
            <w:r w:rsidR="007D4ED6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7D4ED6" w:rsidRPr="008521E7">
              <w:rPr>
                <w:rStyle w:val="Hyperlink"/>
                <w:noProof/>
              </w:rPr>
              <w:t>Objetivo</w:t>
            </w:r>
            <w:r w:rsidR="007D4ED6">
              <w:rPr>
                <w:noProof/>
                <w:webHidden/>
              </w:rPr>
              <w:tab/>
            </w:r>
            <w:r w:rsidR="007D4ED6">
              <w:rPr>
                <w:noProof/>
                <w:webHidden/>
              </w:rPr>
              <w:fldChar w:fldCharType="begin"/>
            </w:r>
            <w:r w:rsidR="007D4ED6">
              <w:rPr>
                <w:noProof/>
                <w:webHidden/>
              </w:rPr>
              <w:instrText xml:space="preserve"> PAGEREF _Toc526774704 \h </w:instrText>
            </w:r>
            <w:r w:rsidR="007D4ED6">
              <w:rPr>
                <w:noProof/>
                <w:webHidden/>
              </w:rPr>
            </w:r>
            <w:r w:rsidR="007D4ED6">
              <w:rPr>
                <w:noProof/>
                <w:webHidden/>
              </w:rPr>
              <w:fldChar w:fldCharType="separate"/>
            </w:r>
            <w:r w:rsidR="007D4ED6">
              <w:rPr>
                <w:noProof/>
                <w:webHidden/>
              </w:rPr>
              <w:t>5</w:t>
            </w:r>
            <w:r w:rsidR="007D4ED6"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05" w:history="1">
            <w:r w:rsidRPr="008521E7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Encapsulamento Inicial do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06" w:history="1">
            <w:r w:rsidRPr="008521E7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07" w:history="1">
            <w:r w:rsidRPr="008521E7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Ambiente de Trabalho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08" w:history="1">
            <w:r w:rsidRPr="008521E7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Modelagem de Banco de Dados e Modelo E.R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09" w:history="1">
            <w:r w:rsidRPr="008521E7">
              <w:rPr>
                <w:rStyle w:val="Hyperlink"/>
                <w:noProof/>
              </w:rPr>
              <w:t>6.1.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Tabela 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0" w:history="1">
            <w:r w:rsidRPr="008521E7">
              <w:rPr>
                <w:rStyle w:val="Hyperlink"/>
                <w:noProof/>
              </w:rPr>
              <w:t>6.2.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Obras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1" w:history="1">
            <w:r w:rsidRPr="008521E7">
              <w:rPr>
                <w:rStyle w:val="Hyperlink"/>
                <w:noProof/>
              </w:rPr>
              <w:t>6.3.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Tabela Gerencia Obra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2" w:history="1">
            <w:r w:rsidRPr="008521E7">
              <w:rPr>
                <w:rStyle w:val="Hyperlink"/>
                <w:noProof/>
              </w:rPr>
              <w:t>6.4.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3" w:history="1">
            <w:r w:rsidRPr="008521E7">
              <w:rPr>
                <w:rStyle w:val="Hyperlink"/>
                <w:noProof/>
              </w:rPr>
              <w:t>6.5.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Tabela Gerencia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4" w:history="1">
            <w:r w:rsidRPr="008521E7">
              <w:rPr>
                <w:rStyle w:val="Hyperlink"/>
                <w:noProof/>
              </w:rPr>
              <w:t>6.6.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Tabela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5" w:history="1">
            <w:r w:rsidRPr="008521E7">
              <w:rPr>
                <w:rStyle w:val="Hyperlink"/>
                <w:noProof/>
              </w:rPr>
              <w:t>6.7.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Tabela Orçamento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6" w:history="1">
            <w:r w:rsidRPr="008521E7">
              <w:rPr>
                <w:rStyle w:val="Hyperlink"/>
                <w:noProof/>
              </w:rPr>
              <w:t>6.8.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Tabela 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7" w:history="1">
            <w:r w:rsidRPr="008521E7">
              <w:rPr>
                <w:rStyle w:val="Hyperlink"/>
                <w:noProof/>
              </w:rPr>
              <w:t>6.9.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Tabela Orçamento Obra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8" w:history="1">
            <w:r w:rsidRPr="008521E7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Módulos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19" w:history="1">
            <w:r w:rsidRPr="008521E7">
              <w:rPr>
                <w:rStyle w:val="Hyperlink"/>
                <w:noProof/>
              </w:rPr>
              <w:t>7.1.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Financeiro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20" w:history="1">
            <w:r w:rsidRPr="008521E7">
              <w:rPr>
                <w:rStyle w:val="Hyperlink"/>
                <w:noProof/>
              </w:rPr>
              <w:t>7.2.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Obras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21" w:history="1">
            <w:r w:rsidRPr="008521E7">
              <w:rPr>
                <w:rStyle w:val="Hyperlink"/>
                <w:noProof/>
              </w:rPr>
              <w:t>7.3.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22" w:history="1">
            <w:r w:rsidRPr="008521E7">
              <w:rPr>
                <w:rStyle w:val="Hyperlink"/>
                <w:noProof/>
              </w:rPr>
              <w:t>7.4.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Usuários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23" w:history="1">
            <w:r w:rsidRPr="008521E7">
              <w:rPr>
                <w:rStyle w:val="Hyperlink"/>
                <w:noProof/>
              </w:rPr>
              <w:t>7.5.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D4ED6" w:rsidRDefault="007D4ED6">
          <w:pPr>
            <w:pStyle w:val="Sumrio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26774724" w:history="1">
            <w:r w:rsidRPr="008521E7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521E7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_Toc526774724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202B" w:rsidRDefault="00C7202B">
          <w:r>
            <w:rPr>
              <w:b/>
              <w:bCs/>
            </w:rPr>
            <w:fldChar w:fldCharType="end"/>
          </w:r>
        </w:p>
      </w:sdtContent>
    </w:sdt>
    <w:p w:rsidR="0041711F" w:rsidRDefault="0041711F" w:rsidP="008C1DA2">
      <w:pPr>
        <w:spacing w:after="0" w:line="240" w:lineRule="auto"/>
        <w:jc w:val="left"/>
        <w:rPr>
          <w:rFonts w:cs="Arial"/>
          <w:b/>
          <w:lang w:val="en-US"/>
        </w:rPr>
        <w:sectPr w:rsidR="0041711F" w:rsidSect="00A25130">
          <w:headerReference w:type="default" r:id="rId8"/>
          <w:footerReference w:type="even" r:id="rId9"/>
          <w:footerReference w:type="default" r:id="rId10"/>
          <w:headerReference w:type="first" r:id="rId11"/>
          <w:pgSz w:w="11906" w:h="16838" w:code="9"/>
          <w:pgMar w:top="1134" w:right="1701" w:bottom="567" w:left="1701" w:header="567" w:footer="284" w:gutter="0"/>
          <w:pgNumType w:start="1"/>
          <w:cols w:space="708"/>
          <w:docGrid w:linePitch="360"/>
        </w:sectPr>
      </w:pPr>
    </w:p>
    <w:p w:rsidR="00635792" w:rsidRDefault="00635792" w:rsidP="00D32570">
      <w:pPr>
        <w:spacing w:after="0" w:line="240" w:lineRule="auto"/>
        <w:jc w:val="left"/>
        <w:rPr>
          <w:b/>
          <w:sz w:val="32"/>
          <w:szCs w:val="32"/>
        </w:rPr>
      </w:pPr>
    </w:p>
    <w:p w:rsidR="00635792" w:rsidRDefault="00635792" w:rsidP="00635792">
      <w:pPr>
        <w:spacing w:after="0" w:line="240" w:lineRule="auto"/>
        <w:jc w:val="left"/>
        <w:rPr>
          <w:b/>
          <w:sz w:val="32"/>
          <w:szCs w:val="32"/>
        </w:rPr>
      </w:pPr>
    </w:p>
    <w:p w:rsidR="00635792" w:rsidRDefault="00635792">
      <w:pPr>
        <w:spacing w:after="0" w:line="240" w:lineRule="auto"/>
        <w:jc w:val="left"/>
        <w:rPr>
          <w:b/>
          <w:spacing w:val="40"/>
          <w:sz w:val="32"/>
          <w:szCs w:val="28"/>
        </w:rPr>
      </w:pPr>
    </w:p>
    <w:p w:rsidR="002B51EA" w:rsidRDefault="002B51EA" w:rsidP="002B51EA">
      <w:pPr>
        <w:pStyle w:val="Ttulo1"/>
      </w:pPr>
      <w:bookmarkStart w:id="0" w:name="_Toc526774704"/>
      <w:r>
        <w:lastRenderedPageBreak/>
        <w:t>Objetivo</w:t>
      </w:r>
      <w:bookmarkEnd w:id="0"/>
    </w:p>
    <w:p w:rsidR="00AB6468" w:rsidRDefault="00D32570" w:rsidP="003866AE">
      <w:pPr>
        <w:rPr>
          <w:rFonts w:cs="Arial"/>
        </w:rPr>
      </w:pPr>
      <w:r w:rsidRPr="00D32570">
        <w:rPr>
          <w:rFonts w:cs="Arial"/>
        </w:rPr>
        <w:t xml:space="preserve">Uma aplicação </w:t>
      </w:r>
      <w:r w:rsidRPr="00D32570">
        <w:rPr>
          <w:rFonts w:cs="Arial"/>
          <w:i/>
        </w:rPr>
        <w:t xml:space="preserve">Enterprise </w:t>
      </w:r>
      <w:proofErr w:type="spellStart"/>
      <w:r w:rsidRPr="00D32570">
        <w:rPr>
          <w:rFonts w:cs="Arial"/>
          <w:i/>
        </w:rPr>
        <w:t>Resource</w:t>
      </w:r>
      <w:proofErr w:type="spellEnd"/>
      <w:r w:rsidRPr="00D32570">
        <w:rPr>
          <w:rFonts w:cs="Arial"/>
          <w:i/>
        </w:rPr>
        <w:t xml:space="preserve"> Planning</w:t>
      </w:r>
      <w:r w:rsidR="00FE0AEB">
        <w:rPr>
          <w:rFonts w:cs="Arial"/>
          <w:i/>
        </w:rPr>
        <w:t xml:space="preserve"> (ERP) </w:t>
      </w:r>
      <w:r w:rsidR="00FE0AEB" w:rsidRPr="00D32570">
        <w:rPr>
          <w:rFonts w:cs="Arial"/>
        </w:rPr>
        <w:t>é</w:t>
      </w:r>
      <w:r w:rsidRPr="00D32570">
        <w:rPr>
          <w:rFonts w:cs="Arial"/>
        </w:rPr>
        <w:t xml:space="preserve"> um sistema de informática responsável por cuidar de todas as operações d</w:t>
      </w:r>
      <w:r w:rsidR="00FE0AEB">
        <w:rPr>
          <w:rFonts w:cs="Arial"/>
        </w:rPr>
        <w:t>iárias de uma empresa, desde o f</w:t>
      </w:r>
      <w:r w:rsidRPr="00D32570">
        <w:rPr>
          <w:rFonts w:cs="Arial"/>
        </w:rPr>
        <w:t>aturame</w:t>
      </w:r>
      <w:r w:rsidR="00FE0AEB">
        <w:rPr>
          <w:rFonts w:cs="Arial"/>
        </w:rPr>
        <w:t>nto até o balanço contábil, de c</w:t>
      </w:r>
      <w:r w:rsidRPr="00D32570">
        <w:rPr>
          <w:rFonts w:cs="Arial"/>
        </w:rPr>
        <w:t xml:space="preserve">ompras a fluxo de caixa, de apuração </w:t>
      </w:r>
      <w:r w:rsidR="00FE0AEB">
        <w:rPr>
          <w:rFonts w:cs="Arial"/>
        </w:rPr>
        <w:t>de impostos a Administração de p</w:t>
      </w:r>
      <w:r w:rsidRPr="00D32570">
        <w:rPr>
          <w:rFonts w:cs="Arial"/>
        </w:rPr>
        <w:t>essoal,</w:t>
      </w:r>
      <w:r w:rsidR="005200EE">
        <w:rPr>
          <w:rFonts w:cs="Arial"/>
        </w:rPr>
        <w:t xml:space="preserve"> de inventário de estoque a </w:t>
      </w:r>
      <w:r w:rsidRPr="00D32570">
        <w:rPr>
          <w:rFonts w:cs="Arial"/>
        </w:rPr>
        <w:t>contas a receber, do ponto dos funcionários a controle do maquinário da fábrica, enfim, todo o trabalho administrativo e operacional feito numa empresa</w:t>
      </w:r>
      <w:r>
        <w:rPr>
          <w:rFonts w:cs="Arial"/>
        </w:rPr>
        <w:t>.</w:t>
      </w:r>
      <w:r w:rsidR="00AB6468">
        <w:rPr>
          <w:rFonts w:cs="Arial"/>
        </w:rPr>
        <w:t xml:space="preserve"> A criação de ERP para a empresa </w:t>
      </w:r>
      <w:r w:rsidR="00FE0AEB">
        <w:rPr>
          <w:rFonts w:cs="Arial"/>
        </w:rPr>
        <w:t>FGR tem como principal objetivo</w:t>
      </w:r>
      <w:r w:rsidR="00AB6468">
        <w:rPr>
          <w:rFonts w:cs="Arial"/>
        </w:rPr>
        <w:t xml:space="preserve"> facilitar as tramit</w:t>
      </w:r>
      <w:r w:rsidR="00FE0AEB">
        <w:rPr>
          <w:rFonts w:cs="Arial"/>
        </w:rPr>
        <w:t xml:space="preserve">es realizados pela mesma, seja </w:t>
      </w:r>
      <w:r w:rsidR="00AB6468">
        <w:rPr>
          <w:rFonts w:cs="Arial"/>
        </w:rPr>
        <w:t>na parte administrativa, obras, projetos, do</w:t>
      </w:r>
      <w:r w:rsidR="00CD3268">
        <w:rPr>
          <w:rFonts w:cs="Arial"/>
        </w:rPr>
        <w:t>cumentos gerais e empresariais</w:t>
      </w:r>
      <w:r w:rsidR="00AB6468">
        <w:rPr>
          <w:rFonts w:cs="Arial"/>
        </w:rPr>
        <w:t>.</w:t>
      </w:r>
    </w:p>
    <w:p w:rsidR="00C7202B" w:rsidRDefault="00C7202B" w:rsidP="003866AE">
      <w:pPr>
        <w:rPr>
          <w:rFonts w:cs="Arial"/>
        </w:rPr>
      </w:pPr>
    </w:p>
    <w:p w:rsidR="00AB6468" w:rsidRDefault="009A7420" w:rsidP="00670221">
      <w:pPr>
        <w:pStyle w:val="Ttulo1"/>
      </w:pPr>
      <w:bookmarkStart w:id="1" w:name="_Toc526774705"/>
      <w:r>
        <w:t>Encapsulamento Inicial do Software</w:t>
      </w:r>
      <w:bookmarkEnd w:id="1"/>
      <w:r>
        <w:t xml:space="preserve"> </w:t>
      </w:r>
    </w:p>
    <w:p w:rsidR="002864E3" w:rsidRDefault="009A7420" w:rsidP="002864E3">
      <w:r>
        <w:t xml:space="preserve">O </w:t>
      </w:r>
      <w:r w:rsidR="00B646BA">
        <w:t>encapsulamento do</w:t>
      </w:r>
      <w:r>
        <w:t xml:space="preserve"> software tem como objetivo definir como será a criação da </w:t>
      </w:r>
      <w:proofErr w:type="spellStart"/>
      <w:r>
        <w:t>aplica</w:t>
      </w:r>
      <w:r w:rsidR="00E2710D">
        <w:t>t</w:t>
      </w:r>
      <w:r>
        <w:t>ção</w:t>
      </w:r>
      <w:proofErr w:type="spellEnd"/>
      <w:r>
        <w:t xml:space="preserve">, </w:t>
      </w:r>
      <w:r w:rsidR="00B646BA">
        <w:t xml:space="preserve">e como será estruturada a sua arquitetura e versões. </w:t>
      </w:r>
      <w:r>
        <w:t>A criação do software terá um processo de implan</w:t>
      </w:r>
      <w:r w:rsidR="00FE0AEB">
        <w:t xml:space="preserve">tações segmentadas, onde visa </w:t>
      </w:r>
      <w:r>
        <w:t xml:space="preserve">incrementar os módulos </w:t>
      </w:r>
      <w:r w:rsidR="00B646BA">
        <w:t xml:space="preserve">e desenvolvê-los </w:t>
      </w:r>
      <w:r>
        <w:t xml:space="preserve">em partes, para que </w:t>
      </w:r>
      <w:r w:rsidR="00B646BA">
        <w:t xml:space="preserve">seja </w:t>
      </w:r>
      <w:r w:rsidR="002864E3">
        <w:t>feito</w:t>
      </w:r>
      <w:r w:rsidR="00B646BA">
        <w:t xml:space="preserve"> </w:t>
      </w:r>
      <w:r w:rsidR="002864E3">
        <w:t xml:space="preserve">os testes e uso do mesmo, </w:t>
      </w:r>
      <w:r w:rsidR="002864E3" w:rsidRPr="007F06CF">
        <w:t>com</w:t>
      </w:r>
      <w:r w:rsidR="002864E3">
        <w:t xml:space="preserve"> a finalidade de achar bugs, inconsistências, erros gráficos, erros gramáticos, </w:t>
      </w:r>
      <w:r w:rsidR="00CD3268">
        <w:t>entre outros fatores que degrada</w:t>
      </w:r>
      <w:r w:rsidR="002864E3">
        <w:t>m a funcionalidade do sistema.</w:t>
      </w:r>
    </w:p>
    <w:p w:rsidR="00F23564" w:rsidRDefault="00F23564" w:rsidP="00F23564">
      <w:pPr>
        <w:pStyle w:val="Ttulo1"/>
      </w:pPr>
      <w:bookmarkStart w:id="2" w:name="_Toc526774706"/>
      <w:r>
        <w:t>Requisitos</w:t>
      </w:r>
      <w:bookmarkEnd w:id="2"/>
      <w:r>
        <w:t xml:space="preserve"> </w:t>
      </w:r>
    </w:p>
    <w:p w:rsidR="00F23564" w:rsidRDefault="00F23564" w:rsidP="00F23564">
      <w:r>
        <w:t xml:space="preserve">Os requisitos são uma forma de saber e entender do que a empresa precisa e propõe, sendo assim, é importante entender das dificuldades que a empresa está enfrentando e como a criação de um E.R.P facilitaria e ajudaria nos processos administrativos e operários da empresa. A empresa estabeleceu os seguintes requisitos: </w:t>
      </w:r>
    </w:p>
    <w:p w:rsidR="00F23564" w:rsidRDefault="00F23564" w:rsidP="00F23564">
      <w:pPr>
        <w:pStyle w:val="FGRItem"/>
      </w:pPr>
      <w:r>
        <w:t>Atribuir um ACL (</w:t>
      </w:r>
      <w:proofErr w:type="spellStart"/>
      <w:r w:rsidRPr="00F23564">
        <w:rPr>
          <w:i/>
        </w:rPr>
        <w:t>acess</w:t>
      </w:r>
      <w:proofErr w:type="spellEnd"/>
      <w:r w:rsidRPr="00F23564">
        <w:rPr>
          <w:i/>
        </w:rPr>
        <w:t xml:space="preserve"> </w:t>
      </w:r>
      <w:proofErr w:type="spellStart"/>
      <w:r w:rsidRPr="00F23564">
        <w:rPr>
          <w:i/>
        </w:rPr>
        <w:t>control</w:t>
      </w:r>
      <w:proofErr w:type="spellEnd"/>
      <w:r w:rsidRPr="00F23564">
        <w:rPr>
          <w:i/>
        </w:rPr>
        <w:t xml:space="preserve"> </w:t>
      </w:r>
      <w:proofErr w:type="spellStart"/>
      <w:r w:rsidRPr="00F23564">
        <w:rPr>
          <w:i/>
        </w:rPr>
        <w:t>list</w:t>
      </w:r>
      <w:proofErr w:type="spellEnd"/>
      <w:r>
        <w:t xml:space="preserve">) aos usuários do sistema, sendo assim, mantendo a hierarquia de Administrador, usuário e cliente. </w:t>
      </w:r>
    </w:p>
    <w:p w:rsidR="00022C50" w:rsidRDefault="00022C50" w:rsidP="00022C50">
      <w:pPr>
        <w:pStyle w:val="FGRItem"/>
      </w:pPr>
      <w:r>
        <w:t xml:space="preserve">Modulo de obra terá de organizar a parte de </w:t>
      </w:r>
      <w:bookmarkStart w:id="3" w:name="_GoBack"/>
      <w:bookmarkEnd w:id="3"/>
    </w:p>
    <w:p w:rsidR="00F23564" w:rsidRPr="00F23564" w:rsidRDefault="00F23564" w:rsidP="00F23564">
      <w:r>
        <w:t xml:space="preserve"> </w:t>
      </w:r>
    </w:p>
    <w:p w:rsidR="00C7202B" w:rsidRDefault="00C7202B" w:rsidP="002864E3"/>
    <w:p w:rsidR="000136FA" w:rsidRDefault="000136FA" w:rsidP="000136FA">
      <w:pPr>
        <w:pStyle w:val="Ttulo1"/>
      </w:pPr>
      <w:bookmarkStart w:id="4" w:name="_Toc526774707"/>
      <w:r>
        <w:t>Ambiente de Trabalho</w:t>
      </w:r>
      <w:bookmarkEnd w:id="4"/>
      <w:r>
        <w:t xml:space="preserve"> </w:t>
      </w:r>
    </w:p>
    <w:p w:rsidR="000470F3" w:rsidRPr="000470F3" w:rsidRDefault="000470F3" w:rsidP="000470F3">
      <w:r>
        <w:t>No ambiente de desenvolvimento é essencial que os programas estejam atualizados, para que novas funções atribuídas na atualização façam o siste</w:t>
      </w:r>
      <w:r w:rsidR="005200EE">
        <w:t>ma ter um melhor desempenho</w:t>
      </w:r>
      <w:r>
        <w:t xml:space="preserve"> e melhorias no processo carregamentos de dados. No sistema ERP da empresa FGR, foram utilizados os seguintes programas e serviços:</w:t>
      </w:r>
    </w:p>
    <w:p w:rsidR="000136FA" w:rsidRDefault="00517D20" w:rsidP="000136FA">
      <w:pPr>
        <w:pStyle w:val="PargrafodaLista"/>
        <w:numPr>
          <w:ilvl w:val="0"/>
          <w:numId w:val="11"/>
        </w:numPr>
      </w:pPr>
      <w:r>
        <w:t xml:space="preserve"> </w:t>
      </w:r>
      <w:proofErr w:type="spellStart"/>
      <w:r>
        <w:t>Php</w:t>
      </w:r>
      <w:proofErr w:type="spellEnd"/>
      <w:r>
        <w:t xml:space="preserve"> com a versão mais atualizada estável </w:t>
      </w:r>
    </w:p>
    <w:p w:rsidR="00517D20" w:rsidRDefault="00517D20" w:rsidP="000136FA">
      <w:pPr>
        <w:pStyle w:val="PargrafodaLista"/>
        <w:numPr>
          <w:ilvl w:val="0"/>
          <w:numId w:val="11"/>
        </w:numPr>
      </w:pPr>
      <w:r>
        <w:t>XAMPP</w:t>
      </w:r>
    </w:p>
    <w:p w:rsidR="000470F3" w:rsidRDefault="000470F3" w:rsidP="000136FA">
      <w:pPr>
        <w:pStyle w:val="PargrafodaLista"/>
        <w:numPr>
          <w:ilvl w:val="0"/>
          <w:numId w:val="11"/>
        </w:numPr>
      </w:pPr>
      <w:proofErr w:type="spellStart"/>
      <w:r>
        <w:t>MySql</w:t>
      </w:r>
      <w:proofErr w:type="spellEnd"/>
      <w:r>
        <w:t xml:space="preserve"> - </w:t>
      </w:r>
      <w:proofErr w:type="spellStart"/>
      <w:r>
        <w:t>PhpMyAdmin</w:t>
      </w:r>
      <w:proofErr w:type="spellEnd"/>
    </w:p>
    <w:p w:rsidR="00517D20" w:rsidRDefault="00517D20" w:rsidP="000136FA">
      <w:pPr>
        <w:pStyle w:val="PargrafodaLista"/>
        <w:numPr>
          <w:ilvl w:val="0"/>
          <w:numId w:val="11"/>
        </w:numPr>
      </w:pPr>
      <w:proofErr w:type="spellStart"/>
      <w:r>
        <w:t>Git</w:t>
      </w:r>
      <w:proofErr w:type="spellEnd"/>
      <w:r>
        <w:t xml:space="preserve"> para o controle de versões </w:t>
      </w:r>
    </w:p>
    <w:p w:rsidR="00517D20" w:rsidRDefault="000470F3" w:rsidP="000136FA">
      <w:pPr>
        <w:pStyle w:val="PargrafodaLista"/>
        <w:numPr>
          <w:ilvl w:val="0"/>
          <w:numId w:val="11"/>
        </w:numPr>
      </w:pPr>
      <w:r>
        <w:t>A</w:t>
      </w:r>
      <w:r w:rsidR="00517D20">
        <w:t xml:space="preserve"> Frame </w:t>
      </w:r>
      <w:proofErr w:type="spellStart"/>
      <w:r w:rsidR="00517D20">
        <w:t>Work</w:t>
      </w:r>
      <w:proofErr w:type="spellEnd"/>
      <w:r w:rsidR="00517D20">
        <w:t xml:space="preserve"> </w:t>
      </w:r>
      <w:proofErr w:type="spellStart"/>
      <w:r w:rsidR="00517D20">
        <w:t>Laravel</w:t>
      </w:r>
      <w:proofErr w:type="spellEnd"/>
      <w:r w:rsidR="00517D20">
        <w:t xml:space="preserve"> </w:t>
      </w:r>
    </w:p>
    <w:p w:rsidR="00517D20" w:rsidRPr="000136FA" w:rsidRDefault="00517D20" w:rsidP="000136FA">
      <w:pPr>
        <w:pStyle w:val="PargrafodaLista"/>
        <w:numPr>
          <w:ilvl w:val="0"/>
          <w:numId w:val="11"/>
        </w:numPr>
      </w:pPr>
      <w:r>
        <w:t xml:space="preserve">Criar um repositório no </w:t>
      </w:r>
      <w:proofErr w:type="spellStart"/>
      <w:r>
        <w:t>Github</w:t>
      </w:r>
      <w:proofErr w:type="spellEnd"/>
      <w:r>
        <w:t xml:space="preserve"> </w:t>
      </w:r>
    </w:p>
    <w:p w:rsidR="0014506E" w:rsidRDefault="0014506E" w:rsidP="0014506E">
      <w:pPr>
        <w:pStyle w:val="Ttulo1"/>
      </w:pPr>
      <w:bookmarkStart w:id="5" w:name="_Toc526774708"/>
      <w:r>
        <w:t xml:space="preserve">Modelagem de Banco de Dados e </w:t>
      </w:r>
      <w:r w:rsidR="000136FA">
        <w:t>Modelo E.R</w:t>
      </w:r>
      <w:bookmarkEnd w:id="5"/>
    </w:p>
    <w:p w:rsidR="000470F3" w:rsidRDefault="000470F3" w:rsidP="000470F3">
      <w:r>
        <w:t xml:space="preserve">A modelagem relacional de um banco de dados é importante para entender como cada tabela de dados se relaciona, o que facilita na </w:t>
      </w:r>
      <w:r w:rsidR="000C513A">
        <w:t xml:space="preserve">hora de criar o banco, devido a maior compreensão dos relacionamentos que o banco irá possuir. </w:t>
      </w:r>
    </w:p>
    <w:p w:rsidR="00FC773A" w:rsidRDefault="006E00C4" w:rsidP="000470F3">
      <w:pPr>
        <w:rPr>
          <w:b/>
          <w:noProof/>
        </w:rPr>
      </w:pPr>
      <w:r w:rsidRPr="006E00C4">
        <w:rPr>
          <w:b/>
          <w:noProof/>
        </w:rPr>
        <w:t>Diagrama E.R Logico:</w:t>
      </w:r>
    </w:p>
    <w:p w:rsidR="006A4C2C" w:rsidRDefault="006A4C2C" w:rsidP="000470F3">
      <w:pPr>
        <w:rPr>
          <w:b/>
          <w:noProof/>
        </w:rPr>
      </w:pPr>
    </w:p>
    <w:p w:rsidR="006E00C4" w:rsidRDefault="006E00C4" w:rsidP="000470F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400040" cy="4794885"/>
            <wp:effectExtent l="0" t="0" r="0" b="571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o.b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79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C2C" w:rsidRDefault="006A4C2C" w:rsidP="000470F3">
      <w:pPr>
        <w:rPr>
          <w:b/>
        </w:rPr>
      </w:pPr>
    </w:p>
    <w:p w:rsidR="006A4C2C" w:rsidRDefault="006A4C2C" w:rsidP="000470F3">
      <w:pPr>
        <w:rPr>
          <w:b/>
        </w:rPr>
      </w:pPr>
    </w:p>
    <w:p w:rsidR="00C31B26" w:rsidRPr="006A4C2C" w:rsidRDefault="006E00C4" w:rsidP="00C31B26">
      <w:pPr>
        <w:pStyle w:val="Ttulo2"/>
        <w:rPr>
          <w:lang w:val="pt-BR"/>
        </w:rPr>
      </w:pPr>
      <w:bookmarkStart w:id="6" w:name="_Toc526774709"/>
      <w:r>
        <w:rPr>
          <w:lang w:val="pt-BR"/>
        </w:rPr>
        <w:t>Tabela Usuários</w:t>
      </w:r>
      <w:bookmarkEnd w:id="6"/>
    </w:p>
    <w:p w:rsidR="006E00C4" w:rsidRDefault="006E00C4" w:rsidP="006E00C4">
      <w:r>
        <w:t xml:space="preserve">A tabela usuários possui </w:t>
      </w:r>
      <w:r w:rsidR="00C31B26">
        <w:t>“</w:t>
      </w:r>
      <w:r>
        <w:t>Id</w:t>
      </w:r>
      <w:r w:rsidR="00C31B26">
        <w:t>”</w:t>
      </w:r>
      <w:r>
        <w:t xml:space="preserve"> de identificação do tipo inteiro com máximo de 4 números, onde será atribuído um valor de identificação único e exclusivo para cada usuário. </w:t>
      </w:r>
      <w:r w:rsidR="00C31B26">
        <w:t>Junto a tabela, também está incluso o nome do usuário, e-mail para cadastro, senha e telefone.</w:t>
      </w:r>
    </w:p>
    <w:p w:rsidR="00C7202B" w:rsidRDefault="00C7202B" w:rsidP="006E00C4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1153795</wp:posOffset>
            </wp:positionH>
            <wp:positionV relativeFrom="paragraph">
              <wp:posOffset>299085</wp:posOffset>
            </wp:positionV>
            <wp:extent cx="3086100" cy="1581785"/>
            <wp:effectExtent l="0" t="0" r="0" b="0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l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82" t="5054" r="77122" b="81068"/>
                    <a:stretch/>
                  </pic:blipFill>
                  <pic:spPr bwMode="auto">
                    <a:xfrm>
                      <a:off x="0" y="0"/>
                      <a:ext cx="3086100" cy="15817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31B26" w:rsidRDefault="00C31B26" w:rsidP="006E00C4"/>
    <w:p w:rsidR="00C7202B" w:rsidRDefault="00C7202B" w:rsidP="00C7202B">
      <w:pPr>
        <w:pStyle w:val="Ttulo2"/>
        <w:numPr>
          <w:ilvl w:val="0"/>
          <w:numId w:val="0"/>
        </w:numPr>
        <w:ind w:left="567"/>
        <w:rPr>
          <w:lang w:val="pt-BR"/>
        </w:rPr>
      </w:pPr>
    </w:p>
    <w:p w:rsidR="006A4C2C" w:rsidRDefault="00C31B26" w:rsidP="006A4C2C">
      <w:pPr>
        <w:pStyle w:val="Ttulo2"/>
        <w:rPr>
          <w:lang w:val="pt-BR"/>
        </w:rPr>
      </w:pPr>
      <w:bookmarkStart w:id="7" w:name="_Toc526774710"/>
      <w:r>
        <w:rPr>
          <w:lang w:val="pt-BR"/>
        </w:rPr>
        <w:t>Obras</w:t>
      </w:r>
      <w:bookmarkEnd w:id="7"/>
    </w:p>
    <w:p w:rsidR="006A4C2C" w:rsidRDefault="006A4C2C" w:rsidP="006A4C2C">
      <w:r>
        <w:t xml:space="preserve">A Tabela Obras possui uma chave de </w:t>
      </w:r>
      <w:r w:rsidR="00A00B36">
        <w:t xml:space="preserve">identificação exclusiva, junto a </w:t>
      </w:r>
      <w:r w:rsidR="0093622A">
        <w:t>número</w:t>
      </w:r>
      <w:r w:rsidR="00A00B36">
        <w:t xml:space="preserve"> de </w:t>
      </w:r>
      <w:r w:rsidR="0093622A">
        <w:t>identificação</w:t>
      </w:r>
      <w:r w:rsidR="00FD1E75">
        <w:t xml:space="preserve"> estrangeira</w:t>
      </w:r>
      <w:r w:rsidR="00A00B36">
        <w:t xml:space="preserve"> </w:t>
      </w:r>
      <w:r w:rsidR="0093622A">
        <w:t>do usuário</w:t>
      </w:r>
      <w:r w:rsidR="00A00B36">
        <w:t xml:space="preserve"> que </w:t>
      </w:r>
      <w:r w:rsidR="0093622A">
        <w:t>está</w:t>
      </w:r>
      <w:r w:rsidR="00A00B36">
        <w:t xml:space="preserve"> inserido na obra</w:t>
      </w:r>
      <w:r w:rsidR="0093622A">
        <w:t xml:space="preserve"> e também o número de identificação do cliente. Os atributos não-chave que constituem a tabela são os custos do orçamento</w:t>
      </w:r>
      <w:r w:rsidR="00FD1E75">
        <w:t xml:space="preserve"> de</w:t>
      </w:r>
      <w:r w:rsidR="0093622A">
        <w:t xml:space="preserve"> cada obra inserida, o tipo da obra estará </w:t>
      </w:r>
      <w:r w:rsidR="00FD1E75">
        <w:t>sendo realizada e uma breve descrição da obra.</w:t>
      </w:r>
    </w:p>
    <w:p w:rsidR="00FD1E75" w:rsidRDefault="00FD1E75" w:rsidP="006A4C2C"/>
    <w:p w:rsidR="00FD1E75" w:rsidRDefault="00C7202B" w:rsidP="006A4C2C"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12783</wp:posOffset>
            </wp:positionV>
            <wp:extent cx="2774950" cy="1697355"/>
            <wp:effectExtent l="0" t="0" r="6350" b="0"/>
            <wp:wrapSquare wrapText="bothSides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594" t="6800" r="4284" b="77270"/>
                    <a:stretch/>
                  </pic:blipFill>
                  <pic:spPr bwMode="auto">
                    <a:xfrm>
                      <a:off x="0" y="0"/>
                      <a:ext cx="2774950" cy="16973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E75" w:rsidRDefault="00FD1E75" w:rsidP="006A4C2C"/>
    <w:p w:rsidR="00FD1E75" w:rsidRDefault="00FD1E75" w:rsidP="006A4C2C">
      <w:pPr>
        <w:rPr>
          <w:noProof/>
        </w:rPr>
      </w:pPr>
    </w:p>
    <w:p w:rsidR="00FD1E75" w:rsidRDefault="00FD1E75" w:rsidP="006A4C2C"/>
    <w:p w:rsidR="00FD1E75" w:rsidRDefault="00FD1E75" w:rsidP="006A4C2C"/>
    <w:p w:rsidR="00AC5FB5" w:rsidRDefault="00AC5FB5" w:rsidP="006A4C2C"/>
    <w:p w:rsidR="00AC5FB5" w:rsidRDefault="00AC5FB5" w:rsidP="00AC5FB5">
      <w:pPr>
        <w:pStyle w:val="Ttulo2"/>
        <w:rPr>
          <w:lang w:val="pt-BR"/>
        </w:rPr>
      </w:pPr>
      <w:bookmarkStart w:id="8" w:name="_Toc526774711"/>
      <w:r>
        <w:rPr>
          <w:lang w:val="pt-BR"/>
        </w:rPr>
        <w:t>Tabela Gerencia Obra</w:t>
      </w:r>
      <w:bookmarkEnd w:id="8"/>
      <w:r>
        <w:rPr>
          <w:lang w:val="pt-BR"/>
        </w:rPr>
        <w:t xml:space="preserve"> </w:t>
      </w:r>
    </w:p>
    <w:p w:rsidR="00AC5FB5" w:rsidRDefault="005752A0" w:rsidP="00AC5FB5">
      <w:r>
        <w:t>Esta t</w:t>
      </w:r>
      <w:r w:rsidR="00AC5FB5">
        <w:t xml:space="preserve">abela tem o intuito de ter um maior controle sobre os usuários que estão inclusos na obra. Juto a tabela está incluso a chave de identificação da tabela, chaves estrangeiras de identificação de </w:t>
      </w:r>
      <w:r>
        <w:t>O</w:t>
      </w:r>
      <w:r w:rsidR="00AC5FB5">
        <w:t xml:space="preserve">bras e </w:t>
      </w:r>
      <w:r>
        <w:t>U</w:t>
      </w:r>
      <w:r w:rsidR="00AC5FB5">
        <w:t xml:space="preserve">suários, atributos atrelados serão </w:t>
      </w:r>
      <w:r>
        <w:t>Nome e T</w:t>
      </w:r>
      <w:r w:rsidR="00406382">
        <w:t>ipo da obra.</w:t>
      </w:r>
    </w:p>
    <w:p w:rsidR="005A6B7D" w:rsidRDefault="005A6B7D" w:rsidP="00AC5FB5">
      <w:pPr>
        <w:rPr>
          <w:noProof/>
        </w:rPr>
      </w:pPr>
    </w:p>
    <w:p w:rsidR="00AC5FB5" w:rsidRPr="00AC5FB5" w:rsidRDefault="005A6B7D" w:rsidP="00AC5FB5"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2623820" cy="1708150"/>
            <wp:effectExtent l="0" t="0" r="5080" b="6350"/>
            <wp:wrapSquare wrapText="bothSides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549" t="2988" r="38107" b="82090"/>
                    <a:stretch/>
                  </pic:blipFill>
                  <pic:spPr bwMode="auto">
                    <a:xfrm>
                      <a:off x="0" y="0"/>
                      <a:ext cx="2623820" cy="170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D1E75" w:rsidRDefault="00FD1E75" w:rsidP="006A4C2C"/>
    <w:p w:rsidR="00FD1E75" w:rsidRDefault="00FD1E75" w:rsidP="006A4C2C"/>
    <w:p w:rsidR="005A6B7D" w:rsidRDefault="005A6B7D" w:rsidP="006A4C2C"/>
    <w:p w:rsidR="005A6B7D" w:rsidRDefault="005A6B7D" w:rsidP="006A4C2C"/>
    <w:p w:rsidR="003D7E5D" w:rsidRDefault="003D7E5D" w:rsidP="006A4C2C"/>
    <w:p w:rsidR="005A6B7D" w:rsidRDefault="005A6B7D" w:rsidP="006A4C2C"/>
    <w:p w:rsidR="005752A0" w:rsidRDefault="005752A0" w:rsidP="005752A0">
      <w:pPr>
        <w:pStyle w:val="Ttulo2"/>
        <w:rPr>
          <w:lang w:val="pt-BR"/>
        </w:rPr>
      </w:pPr>
      <w:bookmarkStart w:id="9" w:name="_Toc526774712"/>
      <w:r>
        <w:rPr>
          <w:lang w:val="pt-BR"/>
        </w:rPr>
        <w:t>Projetos</w:t>
      </w:r>
      <w:bookmarkEnd w:id="9"/>
    </w:p>
    <w:p w:rsidR="00055CFC" w:rsidRDefault="005752A0" w:rsidP="005752A0">
      <w:r>
        <w:t xml:space="preserve">A tabela de projetos terá uma chave de identificação única, junto a chave estrangeira de Usuários e de Clientes. Atributos Tipo de projetos e Custo do Orçamento estarão </w:t>
      </w:r>
      <w:r w:rsidR="00055CFC">
        <w:t xml:space="preserve">junto a tabela e uma breve descrição do projeto que </w:t>
      </w:r>
      <w:r w:rsidR="00406382">
        <w:t>está</w:t>
      </w:r>
      <w:r w:rsidR="00055CFC">
        <w:t xml:space="preserve"> se</w:t>
      </w:r>
      <w:r w:rsidR="00406382">
        <w:t>ndo realizado.</w:t>
      </w:r>
      <w:r w:rsidR="008367AE">
        <w:t xml:space="preserve"> </w:t>
      </w:r>
    </w:p>
    <w:p w:rsidR="00055CFC" w:rsidRDefault="00055CFC" w:rsidP="005752A0">
      <w:pPr>
        <w:rPr>
          <w:noProof/>
        </w:rPr>
      </w:pPr>
    </w:p>
    <w:p w:rsidR="00055CFC" w:rsidRDefault="00055CFC" w:rsidP="005752A0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49999</wp:posOffset>
            </wp:positionV>
            <wp:extent cx="3076575" cy="1701165"/>
            <wp:effectExtent l="0" t="0" r="9525" b="0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l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0" t="49248" r="73051" b="35985"/>
                    <a:stretch/>
                  </pic:blipFill>
                  <pic:spPr bwMode="auto">
                    <a:xfrm>
                      <a:off x="0" y="0"/>
                      <a:ext cx="3076575" cy="17011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55CFC" w:rsidRDefault="00055CFC" w:rsidP="005752A0"/>
    <w:p w:rsidR="005752A0" w:rsidRDefault="005752A0" w:rsidP="005752A0"/>
    <w:p w:rsidR="00055CFC" w:rsidRDefault="00055CFC" w:rsidP="005752A0"/>
    <w:p w:rsidR="00055CFC" w:rsidRDefault="00055CFC" w:rsidP="005752A0"/>
    <w:p w:rsidR="00055CFC" w:rsidRDefault="00055CFC" w:rsidP="005752A0"/>
    <w:p w:rsidR="003D7E5D" w:rsidRDefault="003D7E5D" w:rsidP="005752A0"/>
    <w:p w:rsidR="003D7E5D" w:rsidRDefault="003D7E5D" w:rsidP="003D7E5D">
      <w:pPr>
        <w:pStyle w:val="Ttulo2"/>
        <w:rPr>
          <w:lang w:val="pt-BR"/>
        </w:rPr>
      </w:pPr>
      <w:bookmarkStart w:id="10" w:name="_Toc526774713"/>
      <w:r>
        <w:rPr>
          <w:lang w:val="pt-BR"/>
        </w:rPr>
        <w:t>Tabela Gerencia Projet</w:t>
      </w:r>
      <w:r w:rsidR="003A32E7">
        <w:rPr>
          <w:lang w:val="pt-BR"/>
        </w:rPr>
        <w:t>o</w:t>
      </w:r>
      <w:bookmarkEnd w:id="10"/>
    </w:p>
    <w:p w:rsidR="003D7E5D" w:rsidRDefault="003D7E5D" w:rsidP="003D7E5D">
      <w:r>
        <w:t>A tabela possui a chave de identificação, com chaves de identificação estrangeiras de usuários e clientes. A tabela também possui atributos não chaves como o nome do usuário e o tipo do projeto.</w:t>
      </w:r>
    </w:p>
    <w:p w:rsidR="003D7E5D" w:rsidRDefault="003D7E5D" w:rsidP="003D7E5D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85697</wp:posOffset>
            </wp:positionV>
            <wp:extent cx="3076404" cy="1614750"/>
            <wp:effectExtent l="0" t="0" r="0" b="508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11" t="27452" r="75807" b="60027"/>
                    <a:stretch/>
                  </pic:blipFill>
                  <pic:spPr bwMode="auto">
                    <a:xfrm>
                      <a:off x="0" y="0"/>
                      <a:ext cx="3076404" cy="16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D7E5D" w:rsidRDefault="003D7E5D" w:rsidP="003D7E5D">
      <w:pPr>
        <w:rPr>
          <w:noProof/>
        </w:rPr>
      </w:pPr>
    </w:p>
    <w:p w:rsidR="003D7E5D" w:rsidRDefault="003D7E5D" w:rsidP="003D7E5D">
      <w:pPr>
        <w:rPr>
          <w:noProof/>
        </w:rPr>
      </w:pPr>
    </w:p>
    <w:p w:rsidR="003D7E5D" w:rsidRPr="003D7E5D" w:rsidRDefault="003D7E5D" w:rsidP="003D7E5D"/>
    <w:p w:rsidR="003D7E5D" w:rsidRPr="003D7E5D" w:rsidRDefault="003D7E5D" w:rsidP="003D7E5D"/>
    <w:p w:rsidR="003D7E5D" w:rsidRDefault="003D7E5D" w:rsidP="005752A0"/>
    <w:p w:rsidR="00720AC0" w:rsidRDefault="00720AC0" w:rsidP="00720AC0">
      <w:pPr>
        <w:pStyle w:val="Ttulo2"/>
        <w:rPr>
          <w:lang w:val="pt-BR"/>
        </w:rPr>
      </w:pPr>
      <w:bookmarkStart w:id="11" w:name="_Toc526774714"/>
      <w:r>
        <w:rPr>
          <w:lang w:val="pt-BR"/>
        </w:rPr>
        <w:t>Tabela Clientes</w:t>
      </w:r>
      <w:bookmarkEnd w:id="11"/>
    </w:p>
    <w:p w:rsidR="00720AC0" w:rsidRDefault="00720AC0" w:rsidP="00720AC0">
      <w:r>
        <w:t>Esta Tabela apenas uma chave de identificação, e atributos com características do mesmo. Esta tabela é um requerente de serviços do sistema, sendo assim, fazendo parte das requisições de serviços prestados pelo sistema.</w:t>
      </w:r>
    </w:p>
    <w:p w:rsidR="00720AC0" w:rsidRDefault="00720AC0" w:rsidP="00720AC0">
      <w:pPr>
        <w:rPr>
          <w:noProof/>
        </w:rPr>
      </w:pPr>
    </w:p>
    <w:p w:rsidR="00720AC0" w:rsidRDefault="00720AC0" w:rsidP="00720AC0"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5411</wp:posOffset>
            </wp:positionV>
            <wp:extent cx="2926080" cy="2581275"/>
            <wp:effectExtent l="0" t="0" r="7620" b="952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l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87" t="25047" r="40039" b="56202"/>
                    <a:stretch/>
                  </pic:blipFill>
                  <pic:spPr bwMode="auto">
                    <a:xfrm>
                      <a:off x="0" y="0"/>
                      <a:ext cx="2926080" cy="2581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20AC0" w:rsidRDefault="00720AC0" w:rsidP="00720AC0"/>
    <w:p w:rsidR="00720AC0" w:rsidRDefault="00720AC0" w:rsidP="00720AC0"/>
    <w:p w:rsidR="00720AC0" w:rsidRDefault="00720AC0" w:rsidP="00720AC0"/>
    <w:p w:rsidR="00720AC0" w:rsidRDefault="00720AC0" w:rsidP="00720AC0"/>
    <w:p w:rsidR="00720AC0" w:rsidRDefault="00720AC0" w:rsidP="00720AC0"/>
    <w:p w:rsidR="00720AC0" w:rsidRDefault="00720AC0" w:rsidP="00720AC0"/>
    <w:p w:rsidR="00720AC0" w:rsidRDefault="00720AC0" w:rsidP="00720AC0"/>
    <w:p w:rsidR="008C6A04" w:rsidRDefault="008C6A04" w:rsidP="00720AC0"/>
    <w:p w:rsidR="008C6A04" w:rsidRDefault="008C6A04" w:rsidP="00720AC0"/>
    <w:p w:rsidR="008C6A04" w:rsidRDefault="008C6A04" w:rsidP="008C6A04">
      <w:pPr>
        <w:pStyle w:val="Ttulo2"/>
        <w:rPr>
          <w:lang w:val="pt-BR"/>
        </w:rPr>
      </w:pPr>
      <w:bookmarkStart w:id="12" w:name="_Toc526774715"/>
      <w:r>
        <w:rPr>
          <w:lang w:val="pt-BR"/>
        </w:rPr>
        <w:t>Tabela Orçamento Projeto</w:t>
      </w:r>
      <w:bookmarkEnd w:id="12"/>
    </w:p>
    <w:p w:rsidR="008C6A04" w:rsidRDefault="008C6A04" w:rsidP="008C6A04">
      <w:r>
        <w:t>Esta tabela possui uma chave de identificação, chaves estrangeiras como a chave de identificação de projetos e do Financeiro.</w:t>
      </w:r>
      <w:r w:rsidR="0015663F">
        <w:t xml:space="preserve"> Nesta tabela também est</w:t>
      </w:r>
      <w:r w:rsidR="00B74FE7">
        <w:t xml:space="preserve">á </w:t>
      </w:r>
      <w:r w:rsidR="00B74FE7">
        <w:lastRenderedPageBreak/>
        <w:t>incluso o atributo que realizam o orçamento de cada projeto vinculado ao seu cliente.</w:t>
      </w:r>
    </w:p>
    <w:p w:rsidR="00B74FE7" w:rsidRDefault="00B74FE7" w:rsidP="008C6A04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3434715" cy="2004060"/>
            <wp:effectExtent l="0" t="0" r="0" b="0"/>
            <wp:wrapSquare wrapText="bothSides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l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4" t="85646" r="71824" b="1"/>
                    <a:stretch/>
                  </pic:blipFill>
                  <pic:spPr bwMode="auto">
                    <a:xfrm>
                      <a:off x="0" y="0"/>
                      <a:ext cx="3434715" cy="20040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:rsidR="00B74FE7" w:rsidRDefault="00B74FE7" w:rsidP="008C6A04">
      <w:pPr>
        <w:rPr>
          <w:noProof/>
        </w:rPr>
      </w:pPr>
    </w:p>
    <w:p w:rsidR="00B74FE7" w:rsidRDefault="00B74FE7" w:rsidP="008C6A04"/>
    <w:p w:rsidR="00B74FE7" w:rsidRDefault="00B74FE7" w:rsidP="008C6A04"/>
    <w:p w:rsidR="00B74FE7" w:rsidRPr="008C6A04" w:rsidRDefault="00B74FE7" w:rsidP="008C6A04"/>
    <w:p w:rsidR="0080469D" w:rsidRDefault="0080469D" w:rsidP="00720AC0"/>
    <w:p w:rsidR="00F23564" w:rsidRDefault="00F23564" w:rsidP="00720AC0"/>
    <w:p w:rsidR="0080469D" w:rsidRDefault="0080469D" w:rsidP="0080469D">
      <w:pPr>
        <w:pStyle w:val="Ttulo2"/>
      </w:pPr>
      <w:bookmarkStart w:id="13" w:name="_Toc526774716"/>
      <w:r>
        <w:rPr>
          <w:lang w:val="pt-BR"/>
        </w:rPr>
        <w:t>Tabela financeiro</w:t>
      </w:r>
      <w:bookmarkEnd w:id="13"/>
    </w:p>
    <w:p w:rsidR="003D618B" w:rsidRDefault="0080469D" w:rsidP="0080469D">
      <w:pPr>
        <w:pStyle w:val="FGRItem"/>
        <w:numPr>
          <w:ilvl w:val="0"/>
          <w:numId w:val="0"/>
        </w:numPr>
        <w:rPr>
          <w:noProof/>
        </w:rPr>
      </w:pPr>
      <w:r>
        <w:t>Esta tabela tem possui uma chave de identificação e uma chave estrangeira de clientes, junto atributos de contas específicas de cada cliente atrelado ao sistema.</w:t>
      </w:r>
      <w:r w:rsidR="003D618B">
        <w:t xml:space="preserve"> </w:t>
      </w:r>
    </w:p>
    <w:p w:rsidR="0080469D" w:rsidRDefault="003D618B" w:rsidP="0080469D">
      <w:pPr>
        <w:pStyle w:val="FGRItem"/>
        <w:numPr>
          <w:ilvl w:val="0"/>
          <w:numId w:val="0"/>
        </w:numPr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9856</wp:posOffset>
            </wp:positionV>
            <wp:extent cx="2467831" cy="2271975"/>
            <wp:effectExtent l="0" t="0" r="8890" b="0"/>
            <wp:wrapSquare wrapText="bothSides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l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260" t="24874" r="40183" b="55885"/>
                    <a:stretch/>
                  </pic:blipFill>
                  <pic:spPr bwMode="auto">
                    <a:xfrm>
                      <a:off x="0" y="0"/>
                      <a:ext cx="2467831" cy="2271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3D618B" w:rsidRDefault="003D618B" w:rsidP="0080469D">
      <w:pPr>
        <w:pStyle w:val="FGRItem"/>
        <w:numPr>
          <w:ilvl w:val="0"/>
          <w:numId w:val="0"/>
        </w:numPr>
      </w:pPr>
    </w:p>
    <w:p w:rsidR="003D618B" w:rsidRDefault="003D618B" w:rsidP="0080469D">
      <w:pPr>
        <w:pStyle w:val="FGRItem"/>
        <w:numPr>
          <w:ilvl w:val="0"/>
          <w:numId w:val="0"/>
        </w:numPr>
      </w:pPr>
    </w:p>
    <w:p w:rsidR="003D618B" w:rsidRDefault="003D618B" w:rsidP="0080469D">
      <w:pPr>
        <w:pStyle w:val="FGRItem"/>
        <w:numPr>
          <w:ilvl w:val="0"/>
          <w:numId w:val="0"/>
        </w:numPr>
      </w:pPr>
    </w:p>
    <w:p w:rsidR="003D618B" w:rsidRDefault="003D618B" w:rsidP="0080469D">
      <w:pPr>
        <w:pStyle w:val="FGRItem"/>
        <w:numPr>
          <w:ilvl w:val="0"/>
          <w:numId w:val="0"/>
        </w:numPr>
      </w:pPr>
    </w:p>
    <w:p w:rsidR="003D618B" w:rsidRDefault="003D618B" w:rsidP="0080469D">
      <w:pPr>
        <w:pStyle w:val="FGRItem"/>
        <w:numPr>
          <w:ilvl w:val="0"/>
          <w:numId w:val="0"/>
        </w:numPr>
      </w:pPr>
    </w:p>
    <w:p w:rsidR="003D618B" w:rsidRDefault="003D618B" w:rsidP="0080469D">
      <w:pPr>
        <w:pStyle w:val="FGRItem"/>
        <w:numPr>
          <w:ilvl w:val="0"/>
          <w:numId w:val="0"/>
        </w:numPr>
      </w:pPr>
    </w:p>
    <w:p w:rsidR="003D618B" w:rsidRDefault="003D618B" w:rsidP="0080469D">
      <w:pPr>
        <w:pStyle w:val="FGRItem"/>
        <w:numPr>
          <w:ilvl w:val="0"/>
          <w:numId w:val="0"/>
        </w:numPr>
      </w:pPr>
    </w:p>
    <w:p w:rsidR="003D618B" w:rsidRDefault="003D618B" w:rsidP="0080469D">
      <w:pPr>
        <w:pStyle w:val="FGRItem"/>
        <w:numPr>
          <w:ilvl w:val="0"/>
          <w:numId w:val="0"/>
        </w:numPr>
      </w:pPr>
    </w:p>
    <w:p w:rsidR="00B74FE7" w:rsidRDefault="00B74FE7" w:rsidP="0080469D">
      <w:pPr>
        <w:pStyle w:val="FGRItem"/>
        <w:numPr>
          <w:ilvl w:val="0"/>
          <w:numId w:val="0"/>
        </w:numPr>
      </w:pPr>
    </w:p>
    <w:p w:rsidR="00B74FE7" w:rsidRDefault="00B74FE7" w:rsidP="0080469D">
      <w:pPr>
        <w:pStyle w:val="FGRItem"/>
        <w:numPr>
          <w:ilvl w:val="0"/>
          <w:numId w:val="0"/>
        </w:numPr>
      </w:pPr>
    </w:p>
    <w:p w:rsidR="00B74FE7" w:rsidRDefault="00B74FE7" w:rsidP="00B74FE7">
      <w:pPr>
        <w:pStyle w:val="Ttulo2"/>
        <w:rPr>
          <w:lang w:val="pt-BR"/>
        </w:rPr>
      </w:pPr>
      <w:bookmarkStart w:id="14" w:name="_Toc526774717"/>
      <w:r>
        <w:rPr>
          <w:lang w:val="pt-BR"/>
        </w:rPr>
        <w:t>Tabela Orçamento Obra</w:t>
      </w:r>
      <w:bookmarkEnd w:id="14"/>
      <w:r>
        <w:rPr>
          <w:lang w:val="pt-BR"/>
        </w:rPr>
        <w:t xml:space="preserve"> </w:t>
      </w:r>
    </w:p>
    <w:p w:rsidR="00EA7493" w:rsidRDefault="00EA7493" w:rsidP="00B74FE7">
      <w:r>
        <w:t>Esta tabela possui uma chave de identificação, e também chaves estrangeiras do id de Obras e Financeiro. Também estará atribuo o valor de cada obra juntamente ao atrelado ao seu respectivo cliente.</w:t>
      </w:r>
    </w:p>
    <w:p w:rsidR="00EA7493" w:rsidRDefault="00EA7493" w:rsidP="00B74FE7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106045</wp:posOffset>
            </wp:positionV>
            <wp:extent cx="3048000" cy="1565275"/>
            <wp:effectExtent l="0" t="0" r="0" b="0"/>
            <wp:wrapSquare wrapText="bothSides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o.bmp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277" t="68800" r="147" b="17550"/>
                    <a:stretch/>
                  </pic:blipFill>
                  <pic:spPr bwMode="auto">
                    <a:xfrm>
                      <a:off x="0" y="0"/>
                      <a:ext cx="3048000" cy="1565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7493" w:rsidRDefault="00EA7493" w:rsidP="00B74FE7">
      <w:pPr>
        <w:rPr>
          <w:noProof/>
        </w:rPr>
      </w:pPr>
    </w:p>
    <w:p w:rsidR="00EA7493" w:rsidRDefault="00EA7493" w:rsidP="00B74FE7">
      <w:pPr>
        <w:rPr>
          <w:noProof/>
        </w:rPr>
      </w:pPr>
    </w:p>
    <w:p w:rsidR="00EA7493" w:rsidRDefault="00EA7493" w:rsidP="00B74FE7"/>
    <w:p w:rsidR="00EA7493" w:rsidRDefault="00EA7493" w:rsidP="00B74FE7"/>
    <w:p w:rsidR="00EA7493" w:rsidRPr="00B74FE7" w:rsidRDefault="00EA7493" w:rsidP="00B74FE7"/>
    <w:p w:rsidR="003D618B" w:rsidRPr="00720AC0" w:rsidRDefault="003D618B" w:rsidP="0080469D">
      <w:pPr>
        <w:pStyle w:val="FGRItem"/>
        <w:numPr>
          <w:ilvl w:val="0"/>
          <w:numId w:val="0"/>
        </w:numPr>
      </w:pPr>
    </w:p>
    <w:p w:rsidR="00AC5FB5" w:rsidRPr="00AC5FB5" w:rsidRDefault="002864E3" w:rsidP="00AC5FB5">
      <w:pPr>
        <w:pStyle w:val="Ttulo1"/>
      </w:pPr>
      <w:bookmarkStart w:id="15" w:name="_Toc526774718"/>
      <w:r>
        <w:t>Módulos</w:t>
      </w:r>
      <w:bookmarkEnd w:id="15"/>
    </w:p>
    <w:p w:rsidR="004C4466" w:rsidRDefault="00A935A2" w:rsidP="00A935A2">
      <w:r>
        <w:t xml:space="preserve">Os módulos são as divisões de um sistema, onde cada modulo possui atribuições empresarias, </w:t>
      </w:r>
      <w:r w:rsidR="00561A5A">
        <w:t xml:space="preserve">funcionalidades, </w:t>
      </w:r>
      <w:r>
        <w:t>características uteis para a empresa</w:t>
      </w:r>
      <w:r w:rsidR="00561A5A">
        <w:t>, p</w:t>
      </w:r>
      <w:r>
        <w:t xml:space="preserve">ara que processos antes </w:t>
      </w:r>
      <w:r w:rsidR="00561A5A">
        <w:t xml:space="preserve">feitos de forma </w:t>
      </w:r>
      <w:r w:rsidR="009F2886">
        <w:t>rustica, se</w:t>
      </w:r>
      <w:r w:rsidR="00561A5A">
        <w:t xml:space="preserve"> tornem mais ágeis, práticos e habit</w:t>
      </w:r>
      <w:r w:rsidR="009F2886">
        <w:t xml:space="preserve">uais para as funções da empresa com a integração do sistema. </w:t>
      </w:r>
    </w:p>
    <w:p w:rsidR="00844012" w:rsidRPr="004C4466" w:rsidRDefault="00844012" w:rsidP="00A935A2"/>
    <w:p w:rsidR="002864E3" w:rsidRDefault="002864E3" w:rsidP="002864E3">
      <w:pPr>
        <w:pStyle w:val="Ttulo2"/>
        <w:rPr>
          <w:lang w:val="pt-BR"/>
        </w:rPr>
      </w:pPr>
      <w:bookmarkStart w:id="16" w:name="_Toc526774719"/>
      <w:r>
        <w:rPr>
          <w:lang w:val="pt-BR"/>
        </w:rPr>
        <w:t>Financeiro</w:t>
      </w:r>
      <w:bookmarkEnd w:id="16"/>
    </w:p>
    <w:p w:rsidR="004C4466" w:rsidRDefault="004C4466" w:rsidP="004C4466">
      <w:r>
        <w:t xml:space="preserve">O Modulo do Financeiro tem como funcionalidade </w:t>
      </w:r>
      <w:r w:rsidR="00CD3268">
        <w:t xml:space="preserve">gerir todas contas da empresa, </w:t>
      </w:r>
      <w:r>
        <w:t xml:space="preserve">buscar organizar todos </w:t>
      </w:r>
      <w:r w:rsidR="00BE5699">
        <w:t>os pagamentos</w:t>
      </w:r>
      <w:r w:rsidR="00CD3268">
        <w:t xml:space="preserve">. Neste modulo será possível ser feito a organização de contas através de tabelas de pagamentos, </w:t>
      </w:r>
      <w:r w:rsidR="001E1C8E">
        <w:t>onde será exibido as situações das contas da empresa, e</w:t>
      </w:r>
      <w:r w:rsidR="00CF7368">
        <w:t xml:space="preserve"> dessa forma mostrar </w:t>
      </w:r>
      <w:r w:rsidR="001E1C8E">
        <w:t>o que já foi pago, o que está pendente e contas a receber.</w:t>
      </w:r>
      <w:r w:rsidR="008A0A21">
        <w:t xml:space="preserve"> A solicitação de orçamentos é realizada pelo o mesmo setor, a gerência contábil de todos os gatos que se terá com a obra ou projetos vira dela, sendo assim, emitida uma nota fiscal para o cliente no final, para que o cliente possa acessar o documento solicitado através do sistema. </w:t>
      </w:r>
      <w:r w:rsidR="001E1C8E">
        <w:t>Desta maneira a empresa terá maior controle sobre sua situação financeira, e também ter maior flexibilidade de acessar o sistema de onde quiser.</w:t>
      </w:r>
    </w:p>
    <w:p w:rsidR="00844012" w:rsidRDefault="00844012" w:rsidP="004C4466"/>
    <w:p w:rsidR="00EC431D" w:rsidRDefault="00EC431D" w:rsidP="002864E3">
      <w:pPr>
        <w:pStyle w:val="Ttulo2"/>
        <w:rPr>
          <w:lang w:val="pt-BR"/>
        </w:rPr>
      </w:pPr>
      <w:bookmarkStart w:id="17" w:name="_Toc526774720"/>
      <w:r>
        <w:rPr>
          <w:lang w:val="pt-BR"/>
        </w:rPr>
        <w:lastRenderedPageBreak/>
        <w:t>Obras</w:t>
      </w:r>
      <w:bookmarkEnd w:id="17"/>
    </w:p>
    <w:p w:rsidR="00BA40D4" w:rsidRDefault="00BA40D4" w:rsidP="00BA40D4">
      <w:r>
        <w:t xml:space="preserve">O modulo de obras tem como função o acompanhamento, onde será incrementado a tabela de funcionários que trabalham na mesma, os materiais necessários para construção e mostrar a rotina de obra. </w:t>
      </w:r>
      <w:r w:rsidR="00737325">
        <w:t xml:space="preserve">Definir o que é está pendente e o que já </w:t>
      </w:r>
      <w:r w:rsidR="00FE0AEB">
        <w:t>foi realizado, sendo assim, tornar o andamento da obra mais organizado e eficiente.</w:t>
      </w:r>
      <w:r w:rsidR="00114AAD">
        <w:t xml:space="preserve"> </w:t>
      </w:r>
    </w:p>
    <w:p w:rsidR="00844012" w:rsidRPr="00E40FB5" w:rsidRDefault="00844012" w:rsidP="00BA40D4"/>
    <w:p w:rsidR="00EC431D" w:rsidRPr="00E40FB5" w:rsidRDefault="00EC431D" w:rsidP="002864E3">
      <w:pPr>
        <w:pStyle w:val="Ttulo2"/>
        <w:rPr>
          <w:lang w:val="pt-BR"/>
        </w:rPr>
      </w:pPr>
      <w:bookmarkStart w:id="18" w:name="_Toc526774721"/>
      <w:r w:rsidRPr="00E40FB5">
        <w:rPr>
          <w:lang w:val="pt-BR"/>
        </w:rPr>
        <w:t>Projetos</w:t>
      </w:r>
      <w:bookmarkEnd w:id="18"/>
    </w:p>
    <w:p w:rsidR="00152DC1" w:rsidRDefault="00BA40D4" w:rsidP="00BA40D4">
      <w:r>
        <w:t xml:space="preserve">O </w:t>
      </w:r>
      <w:r w:rsidR="00A8514E">
        <w:t>m</w:t>
      </w:r>
      <w:r>
        <w:t xml:space="preserve">ódulo de projetos </w:t>
      </w:r>
      <w:r w:rsidR="00152DC1">
        <w:t>tem a funcionalidade de organizar os projetos, onde terá de ser especificado o tipo, nome, local que será designado e seu status. Sendo assim, usuário terá maior controle no processo de desenvolvimento.</w:t>
      </w:r>
      <w:r w:rsidR="009F2886">
        <w:t xml:space="preserve"> </w:t>
      </w:r>
      <w:r w:rsidR="00601590">
        <w:t xml:space="preserve">Também </w:t>
      </w:r>
      <w:r w:rsidR="00AA47AF">
        <w:t>será</w:t>
      </w:r>
      <w:r w:rsidR="00601590">
        <w:t xml:space="preserve"> atribuído a função de armazenar </w:t>
      </w:r>
      <w:r w:rsidR="00AA47AF">
        <w:t>o arquivo na nuvem para que a empresa tenha a facilidade de baixar arquivos</w:t>
      </w:r>
      <w:r w:rsidR="00601590">
        <w:t xml:space="preserve"> de qualquer lugar. </w:t>
      </w:r>
    </w:p>
    <w:p w:rsidR="00844012" w:rsidRPr="00BA40D4" w:rsidRDefault="00844012" w:rsidP="00BA40D4"/>
    <w:p w:rsidR="00EC431D" w:rsidRDefault="004C4466" w:rsidP="002864E3">
      <w:pPr>
        <w:pStyle w:val="Ttulo2"/>
        <w:rPr>
          <w:lang w:val="pt-BR"/>
        </w:rPr>
      </w:pPr>
      <w:bookmarkStart w:id="19" w:name="_Toc526774722"/>
      <w:r>
        <w:rPr>
          <w:lang w:val="pt-BR"/>
        </w:rPr>
        <w:t>Usuários</w:t>
      </w:r>
      <w:bookmarkEnd w:id="19"/>
      <w:r w:rsidR="00EC431D">
        <w:rPr>
          <w:lang w:val="pt-BR"/>
        </w:rPr>
        <w:t xml:space="preserve"> </w:t>
      </w:r>
    </w:p>
    <w:p w:rsidR="00152DC1" w:rsidRDefault="00152DC1" w:rsidP="00152DC1">
      <w:r>
        <w:t xml:space="preserve">O modulo de usuários tem a funcionalidade </w:t>
      </w:r>
      <w:r w:rsidR="002948F1">
        <w:t>de definir a hierarquia de usuários no sistema, sendo assim, o sistema terá restrições para cada tipo específico de usuário</w:t>
      </w:r>
      <w:r w:rsidR="00601590">
        <w:t>, podendo ser alterado de acordo com as necessidades</w:t>
      </w:r>
      <w:r w:rsidR="006E3E7D">
        <w:t>.</w:t>
      </w:r>
      <w:r w:rsidR="00601590">
        <w:t xml:space="preserve"> </w:t>
      </w:r>
      <w:r w:rsidR="00151551">
        <w:t>Os usuários poderão trabalhar em diversos projetos e diversas obras ao mesmo tempo, portanto, possuindo uma hierarquia maior entre outros usuários, podendo alterar ou modificar os atributos das tabelas de módulos.</w:t>
      </w:r>
    </w:p>
    <w:p w:rsidR="00844012" w:rsidRPr="00152DC1" w:rsidRDefault="00844012" w:rsidP="00152DC1"/>
    <w:p w:rsidR="002864E3" w:rsidRDefault="00EC431D" w:rsidP="002864E3">
      <w:pPr>
        <w:pStyle w:val="Ttulo2"/>
      </w:pPr>
      <w:bookmarkStart w:id="20" w:name="_Toc526774723"/>
      <w:r>
        <w:rPr>
          <w:lang w:val="pt-BR"/>
        </w:rPr>
        <w:t>Clientes</w:t>
      </w:r>
      <w:bookmarkEnd w:id="20"/>
      <w:r>
        <w:rPr>
          <w:lang w:val="pt-BR"/>
        </w:rPr>
        <w:t xml:space="preserve"> </w:t>
      </w:r>
      <w:r w:rsidR="002864E3">
        <w:t xml:space="preserve"> </w:t>
      </w:r>
    </w:p>
    <w:p w:rsidR="00F03F15" w:rsidRDefault="00151551" w:rsidP="008A0A21">
      <w:r>
        <w:t xml:space="preserve">Na tabela clientes, o mesmo será um tipo de usuário com hierarquia mais baixa, com restrições ao sistema, podendo apenas visualizar o andamento do seu serviço solicitado, os usuários que nele trabalham, recorrer a novas solicitações de serviços </w:t>
      </w:r>
      <w:r w:rsidR="00F03F15">
        <w:t xml:space="preserve">e verificar o relatório da obra para que o cliente possa ter um acompanhamento melhor. Na questão financeira, foi pensando em deixar </w:t>
      </w:r>
      <w:r w:rsidR="00F03F15">
        <w:lastRenderedPageBreak/>
        <w:t xml:space="preserve">esclarecido os gastos do cliente, mostrando os custeios com as obras através da nota fiscal pelo próprio sistema. </w:t>
      </w:r>
    </w:p>
    <w:p w:rsidR="00844012" w:rsidRPr="00F03F15" w:rsidRDefault="00844012" w:rsidP="008A0A21">
      <w:pPr>
        <w:rPr>
          <w:u w:val="single"/>
        </w:rPr>
      </w:pPr>
    </w:p>
    <w:p w:rsidR="00AA47AF" w:rsidRDefault="006E0718" w:rsidP="00AA47AF">
      <w:pPr>
        <w:pStyle w:val="Ttulo1"/>
      </w:pPr>
      <w:bookmarkStart w:id="21" w:name="_Toc526774724"/>
      <w:r>
        <w:t>Resumo</w:t>
      </w:r>
      <w:bookmarkEnd w:id="21"/>
      <w:r>
        <w:t xml:space="preserve"> </w:t>
      </w:r>
    </w:p>
    <w:p w:rsidR="006E0718" w:rsidRPr="006E0718" w:rsidRDefault="006E0718" w:rsidP="006E0718">
      <w:r>
        <w:t xml:space="preserve">O ERP que será criado </w:t>
      </w:r>
      <w:r w:rsidR="00770898">
        <w:t>para a</w:t>
      </w:r>
      <w:r>
        <w:t xml:space="preserve"> empresa tem como objetivo </w:t>
      </w:r>
      <w:r w:rsidR="00191FF7">
        <w:t xml:space="preserve">principal ajudar a empresa nas tarefas habituais, transformando </w:t>
      </w:r>
      <w:r w:rsidR="00B4043A">
        <w:t>o que antes era realizado de uma fo</w:t>
      </w:r>
      <w:r w:rsidR="00DC588D">
        <w:t xml:space="preserve">rma mais demorada e dificultosa, mas </w:t>
      </w:r>
    </w:p>
    <w:sectPr w:rsidR="006E0718" w:rsidRPr="006E0718" w:rsidSect="00AB70F8">
      <w:footerReference w:type="default" r:id="rId13"/>
      <w:type w:val="continuous"/>
      <w:pgSz w:w="11906" w:h="16838" w:code="9"/>
      <w:pgMar w:top="1134" w:right="1701" w:bottom="567" w:left="1701" w:header="567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70A4" w:rsidRDefault="001B70A4" w:rsidP="0061669D">
      <w:r>
        <w:separator/>
      </w:r>
    </w:p>
  </w:endnote>
  <w:endnote w:type="continuationSeparator" w:id="0">
    <w:p w:rsidR="001B70A4" w:rsidRDefault="001B70A4" w:rsidP="00616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ED6" w:rsidRDefault="007D4ED6" w:rsidP="00CE2834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D4ED6" w:rsidRDefault="007D4ED6" w:rsidP="00CE283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ED6" w:rsidRPr="004A7B80" w:rsidRDefault="007D4ED6" w:rsidP="007E12A5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54D7AEB0" wp14:editId="71557AA3">
              <wp:simplePos x="0" y="0"/>
              <wp:positionH relativeFrom="column">
                <wp:posOffset>-973455</wp:posOffset>
              </wp:positionH>
              <wp:positionV relativeFrom="paragraph">
                <wp:posOffset>201295</wp:posOffset>
              </wp:positionV>
              <wp:extent cx="3438000" cy="176400"/>
              <wp:effectExtent l="0" t="0" r="0" b="0"/>
              <wp:wrapNone/>
              <wp:docPr id="4" name="Caixa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8000" cy="17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D4ED6" w:rsidRPr="00A40A72" w:rsidRDefault="007D4ED6" w:rsidP="00AA0CF0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instrText xml:space="preserve"> FILENAME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sz w:val="12"/>
                              <w:szCs w:val="12"/>
                            </w:rPr>
                            <w:t>Documento2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4D7AEB0" id="_x0000_t202" coordsize="21600,21600" o:spt="202" path="m,l,21600r21600,l21600,xe">
              <v:stroke joinstyle="miter"/>
              <v:path gradientshapeok="t" o:connecttype="rect"/>
            </v:shapetype>
            <v:shape id="Caixa de Texto 4" o:spid="_x0000_s1026" type="#_x0000_t202" style="position:absolute;left:0;text-align:left;margin-left:-76.65pt;margin-top:15.85pt;width:270.7pt;height:13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" fillcolor="white [3201]" stroked="f" strokeweight=".5pt">
              <v:textbox inset="0,1mm,0,1mm">
                <w:txbxContent>
                  <w:p w:rsidR="007D4ED6" w:rsidRPr="00A40A72" w:rsidRDefault="007D4ED6" w:rsidP="00AA0CF0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instrText xml:space="preserve"> FILENAME \* MERGEFORMAT </w:instrTex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sz w:val="12"/>
                        <w:szCs w:val="12"/>
                      </w:rPr>
                      <w:t>Documento2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Pr="004A7B80">
      <w:rPr>
        <w:rFonts w:ascii="Times New Roman" w:hAnsi="Times New Roman"/>
        <w:sz w:val="16"/>
        <w:szCs w:val="16"/>
      </w:rPr>
      <w:t>Tv. Dr. Moraes, nº 565, sala 204, bairro Batista Campos, CEP 66035-080, Tel.: (91) 3199 0984</w:t>
    </w:r>
  </w:p>
  <w:p w:rsidR="007D4ED6" w:rsidRPr="00320186" w:rsidRDefault="007D4ED6" w:rsidP="007E12A5">
    <w:pPr>
      <w:pBdr>
        <w:top w:val="single" w:sz="4" w:space="0" w:color="auto"/>
      </w:pBdr>
      <w:spacing w:after="20" w:line="240" w:lineRule="auto"/>
      <w:jc w:val="center"/>
      <w:rPr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774EC436" wp14:editId="23CA3558">
              <wp:simplePos x="0" y="0"/>
              <wp:positionH relativeFrom="column">
                <wp:posOffset>5495925</wp:posOffset>
              </wp:positionH>
              <wp:positionV relativeFrom="paragraph">
                <wp:posOffset>71755</wp:posOffset>
              </wp:positionV>
              <wp:extent cx="648000" cy="183600"/>
              <wp:effectExtent l="0" t="0" r="635" b="6985"/>
              <wp:wrapNone/>
              <wp:docPr id="1" name="Caixa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48000" cy="183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D4ED6" w:rsidRPr="00A40A72" w:rsidRDefault="007D4ED6" w:rsidP="00A40A72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MOD-QLD-</w:t>
                          </w:r>
                          <w:r w:rsidRPr="00A40A72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001-REV.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74EC436" id="Caixa de Texto 1" o:spid="_x0000_s1027" type="#_x0000_t202" style="position:absolute;left:0;text-align:left;margin-left:432.75pt;margin-top:5.65pt;width:51pt;height:14.45pt;z-index:25165568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" fillcolor="white [3201]" stroked="f" strokeweight=".5pt">
              <v:textbox inset="0,1mm,0,1mm">
                <w:txbxContent>
                  <w:p w:rsidR="007D4ED6" w:rsidRPr="00A40A72" w:rsidRDefault="007D4ED6" w:rsidP="00A40A72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MOD-QLD-</w:t>
                    </w:r>
                    <w:r w:rsidRPr="00A40A72">
                      <w:rPr>
                        <w:rFonts w:ascii="Courier New" w:hAnsi="Courier New" w:cs="Courier New"/>
                        <w:sz w:val="12"/>
                        <w:szCs w:val="12"/>
                      </w:rPr>
                      <w:t>001-REV. A</w:t>
                    </w:r>
                  </w:p>
                </w:txbxContent>
              </v:textbox>
            </v:shape>
          </w:pict>
        </mc:Fallback>
      </mc:AlternateContent>
    </w:r>
    <w:r w:rsidRPr="004A7B80">
      <w:rPr>
        <w:rFonts w:ascii="Times New Roman" w:hAnsi="Times New Roman"/>
        <w:sz w:val="16"/>
        <w:szCs w:val="16"/>
      </w:rPr>
      <w:t>Belém-PA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ED6" w:rsidRPr="004A7B80" w:rsidRDefault="007D4ED6" w:rsidP="00AB4ED3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 w:rsidRPr="00AB4ED3">
      <w:rPr>
        <w:rFonts w:ascii="Times New Roman" w:hAnsi="Times New Roman"/>
        <w:sz w:val="16"/>
        <w:szCs w:val="16"/>
      </w:rPr>
      <w:t xml:space="preserve"> </w:t>
    </w:r>
    <w:r w:rsidRPr="004A7B80">
      <w:rPr>
        <w:rFonts w:ascii="Times New Roman" w:hAnsi="Times New Roman"/>
        <w:sz w:val="16"/>
        <w:szCs w:val="16"/>
      </w:rPr>
      <w:t>Tv. Dr. Moraes, nº 565, sala 204, bairro Batista Campos, CEP 66035-080, Tel.: (91) 3199 0984</w:t>
    </w:r>
  </w:p>
  <w:p w:rsidR="007D4ED6" w:rsidRPr="00EB0368" w:rsidRDefault="007D4ED6" w:rsidP="00EB0368">
    <w:pPr>
      <w:pBdr>
        <w:top w:val="single" w:sz="4" w:space="0" w:color="auto"/>
      </w:pBdr>
      <w:spacing w:after="20" w:line="240" w:lineRule="auto"/>
      <w:jc w:val="center"/>
      <w:rPr>
        <w:rFonts w:ascii="Times New Roman" w:hAnsi="Times New Roman"/>
        <w:sz w:val="16"/>
        <w:szCs w:val="16"/>
      </w:rPr>
    </w:pP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EF9953B" wp14:editId="47DEEDEC">
              <wp:simplePos x="0" y="0"/>
              <wp:positionH relativeFrom="column">
                <wp:posOffset>-972185</wp:posOffset>
              </wp:positionH>
              <wp:positionV relativeFrom="paragraph">
                <wp:posOffset>71755</wp:posOffset>
              </wp:positionV>
              <wp:extent cx="3438000" cy="176400"/>
              <wp:effectExtent l="0" t="0" r="0" b="0"/>
              <wp:wrapNone/>
              <wp:docPr id="5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38000" cy="176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D4ED6" w:rsidRPr="00A40A72" w:rsidRDefault="007D4ED6" w:rsidP="00AA0CF0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begin"/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instrText xml:space="preserve"> FILENAME \* MERGEFORMAT </w:instrTex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separate"/>
                          </w:r>
                          <w:r>
                            <w:rPr>
                              <w:rFonts w:ascii="Courier New" w:hAnsi="Courier New" w:cs="Courier New"/>
                              <w:noProof/>
                              <w:sz w:val="12"/>
                              <w:szCs w:val="12"/>
                            </w:rPr>
                            <w:t>Documento2</w:t>
                          </w: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EF9953B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8" type="#_x0000_t202" style="position:absolute;left:0;text-align:left;margin-left:-76.55pt;margin-top:5.65pt;width:270.7pt;height:1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" fillcolor="white [3201]" stroked="f" strokeweight=".5pt">
              <v:textbox inset="0,1mm,0,1mm">
                <w:txbxContent>
                  <w:p w:rsidR="007D4ED6" w:rsidRPr="00A40A72" w:rsidRDefault="007D4ED6" w:rsidP="00AA0CF0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begin"/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instrText xml:space="preserve"> FILENAME \* MERGEFORMAT </w:instrTex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separate"/>
                    </w:r>
                    <w:r>
                      <w:rPr>
                        <w:rFonts w:ascii="Courier New" w:hAnsi="Courier New" w:cs="Courier New"/>
                        <w:noProof/>
                        <w:sz w:val="12"/>
                        <w:szCs w:val="12"/>
                      </w:rPr>
                      <w:t>Documento2</w:t>
                    </w: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/>
        <w:sz w:val="16"/>
        <w:szCs w:val="16"/>
      </w:rPr>
      <w:t>Belém-PA</w:t>
    </w:r>
    <w:r>
      <w:rPr>
        <w:rFonts w:ascii="Times New Roman" w:hAnsi="Times New Roman"/>
        <w:noProof/>
        <w:sz w:val="16"/>
        <w:szCs w:val="16"/>
      </w:rPr>
      <mc:AlternateContent>
        <mc:Choice Requires="wps">
          <w:drawing>
            <wp:anchor distT="0" distB="0" distL="114300" distR="114300" simplePos="0" relativeHeight="251656704" behindDoc="0" locked="0" layoutInCell="1" allowOverlap="1" wp14:anchorId="2DDCE169" wp14:editId="0DC04ECA">
              <wp:simplePos x="0" y="0"/>
              <wp:positionH relativeFrom="column">
                <wp:posOffset>5494020</wp:posOffset>
              </wp:positionH>
              <wp:positionV relativeFrom="paragraph">
                <wp:posOffset>71755</wp:posOffset>
              </wp:positionV>
              <wp:extent cx="831600" cy="183600"/>
              <wp:effectExtent l="0" t="0" r="8255" b="6985"/>
              <wp:wrapNone/>
              <wp:docPr id="2" name="Caixa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1600" cy="1836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7D4ED6" w:rsidRPr="00A40A72" w:rsidRDefault="007D4ED6" w:rsidP="00E26A5E">
                          <w:pP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MOD-QLD-</w:t>
                          </w:r>
                          <w:r w:rsidRPr="00A40A72">
                            <w:rPr>
                              <w:rFonts w:ascii="Courier New" w:hAnsi="Courier New" w:cs="Courier New"/>
                              <w:sz w:val="12"/>
                              <w:szCs w:val="12"/>
                            </w:rPr>
                            <w:t>001-REV. A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36000" rIns="0" bIns="3600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DCE169" id="Caixa de Texto 2" o:spid="_x0000_s1029" type="#_x0000_t202" style="position:absolute;left:0;text-align:left;margin-left:432.6pt;margin-top:5.65pt;width:65.5pt;height:14.45pt;z-index: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" fillcolor="white [3201]" stroked="f" strokeweight=".5pt">
              <v:textbox inset="0,1mm,0,1mm">
                <w:txbxContent>
                  <w:p w:rsidR="007D4ED6" w:rsidRPr="00A40A72" w:rsidRDefault="007D4ED6" w:rsidP="00E26A5E">
                    <w:pPr>
                      <w:rPr>
                        <w:rFonts w:ascii="Courier New" w:hAnsi="Courier New" w:cs="Courier New"/>
                        <w:sz w:val="12"/>
                        <w:szCs w:val="12"/>
                      </w:rPr>
                    </w:pPr>
                    <w:r>
                      <w:rPr>
                        <w:rFonts w:ascii="Courier New" w:hAnsi="Courier New" w:cs="Courier New"/>
                        <w:sz w:val="12"/>
                        <w:szCs w:val="12"/>
                      </w:rPr>
                      <w:t>MOD-QLD-</w:t>
                    </w:r>
                    <w:r w:rsidRPr="00A40A72">
                      <w:rPr>
                        <w:rFonts w:ascii="Courier New" w:hAnsi="Courier New" w:cs="Courier New"/>
                        <w:sz w:val="12"/>
                        <w:szCs w:val="12"/>
                      </w:rPr>
                      <w:t>001-REV. A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70A4" w:rsidRDefault="001B70A4" w:rsidP="0061669D">
      <w:r>
        <w:separator/>
      </w:r>
    </w:p>
  </w:footnote>
  <w:footnote w:type="continuationSeparator" w:id="0">
    <w:p w:rsidR="001B70A4" w:rsidRDefault="001B70A4" w:rsidP="0061669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014" w:type="dxa"/>
      <w:jc w:val="center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090"/>
      <w:gridCol w:w="2090"/>
      <w:gridCol w:w="1360"/>
      <w:gridCol w:w="685"/>
      <w:gridCol w:w="1603"/>
      <w:gridCol w:w="8"/>
      <w:gridCol w:w="1524"/>
      <w:gridCol w:w="654"/>
    </w:tblGrid>
    <w:tr w:rsidR="007D4ED6" w:rsidRPr="00E632F1" w:rsidTr="00B14950">
      <w:trPr>
        <w:trHeight w:hRule="exact" w:val="170"/>
        <w:jc w:val="center"/>
      </w:trPr>
      <w:tc>
        <w:tcPr>
          <w:tcW w:w="4180" w:type="dxa"/>
          <w:gridSpan w:val="2"/>
          <w:tcBorders>
            <w:top w:val="single" w:sz="8" w:space="0" w:color="auto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D4ED6" w:rsidRPr="000E0ED7" w:rsidRDefault="007D4ED6" w:rsidP="00E632F1">
          <w:pPr>
            <w:spacing w:after="0" w:line="240" w:lineRule="auto"/>
            <w:rPr>
              <w:rFonts w:cs="Arial"/>
              <w:color w:val="000000"/>
              <w:sz w:val="10"/>
              <w:szCs w:val="10"/>
            </w:rPr>
          </w:pPr>
          <w:r>
            <w:rPr>
              <w:rFonts w:cs="Arial"/>
              <w:noProof/>
              <w:color w:val="000000"/>
            </w:rPr>
            <w:object w:dxaOrig="1440" w:dyaOrig="144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1" type="#_x0000_t75" style="position:absolute;left:0;text-align:left;margin-left:33.45pt;margin-top:-9.1pt;width:149.65pt;height:74.65pt;z-index:-251656704;mso-position-horizontal-relative:text;mso-position-vertical-relative:text">
                <v:imagedata r:id="rId1" o:title=""/>
              </v:shape>
              <o:OLEObject Type="Embed" ProgID="CorelDraw.Graphic.16" ShapeID="_x0000_s2051" DrawAspect="Content" ObjectID="_1600518655" r:id="rId2"/>
            </w:object>
          </w:r>
        </w:p>
      </w:tc>
      <w:tc>
        <w:tcPr>
          <w:tcW w:w="3656" w:type="dxa"/>
          <w:gridSpan w:val="4"/>
          <w:tcBorders>
            <w:top w:val="single" w:sz="8" w:space="0" w:color="auto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7D4ED6" w:rsidRPr="00E632F1" w:rsidRDefault="007D4ED6" w:rsidP="00AA0CF0">
          <w:pPr>
            <w:spacing w:after="0" w:line="240" w:lineRule="auto"/>
            <w:rPr>
              <w:rFonts w:ascii="Times New Roman" w:hAnsi="Times New Roman"/>
              <w:color w:val="000000"/>
              <w:sz w:val="12"/>
              <w:szCs w:val="12"/>
            </w:rPr>
          </w:pPr>
          <w:r w:rsidRPr="00E632F1">
            <w:rPr>
              <w:rFonts w:ascii="Times New Roman" w:hAnsi="Times New Roman"/>
              <w:color w:val="000000"/>
              <w:sz w:val="12"/>
              <w:szCs w:val="12"/>
            </w:rPr>
            <w:t>Documento</w:t>
          </w:r>
        </w:p>
      </w:tc>
      <w:tc>
        <w:tcPr>
          <w:tcW w:w="152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7D4ED6" w:rsidRPr="00731979" w:rsidRDefault="007D4ED6" w:rsidP="00731979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position w:val="4"/>
              <w:sz w:val="12"/>
              <w:szCs w:val="12"/>
            </w:rPr>
            <w:t>n°</w:t>
          </w:r>
        </w:p>
      </w:tc>
      <w:tc>
        <w:tcPr>
          <w:tcW w:w="654" w:type="dxa"/>
          <w:tcBorders>
            <w:top w:val="single" w:sz="8" w:space="0" w:color="auto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7D4ED6" w:rsidRPr="00E632F1" w:rsidRDefault="007D4ED6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E632F1">
            <w:rPr>
              <w:rFonts w:ascii="Times New Roman" w:hAnsi="Times New Roman"/>
              <w:color w:val="000000"/>
              <w:sz w:val="12"/>
              <w:szCs w:val="12"/>
            </w:rPr>
            <w:t>Pág.</w:t>
          </w:r>
        </w:p>
      </w:tc>
    </w:tr>
    <w:tr w:rsidR="007D4ED6" w:rsidRPr="00E632F1" w:rsidTr="00B14950">
      <w:trPr>
        <w:trHeight w:val="285"/>
        <w:jc w:val="center"/>
      </w:trPr>
      <w:tc>
        <w:tcPr>
          <w:tcW w:w="4180" w:type="dxa"/>
          <w:gridSpan w:val="2"/>
          <w:vMerge w:val="restart"/>
          <w:tcBorders>
            <w:top w:val="nil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D4ED6" w:rsidRPr="000E0ED7" w:rsidRDefault="007D4ED6" w:rsidP="00794FBF">
          <w:pPr>
            <w:spacing w:after="0" w:line="240" w:lineRule="auto"/>
            <w:rPr>
              <w:rFonts w:cs="Arial"/>
              <w:color w:val="000000"/>
            </w:rPr>
          </w:pPr>
        </w:p>
      </w:tc>
      <w:tc>
        <w:tcPr>
          <w:tcW w:w="3648" w:type="dxa"/>
          <w:gridSpan w:val="3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  <w:hideMark/>
        </w:tcPr>
        <w:p w:rsidR="007D4ED6" w:rsidRDefault="007D4ED6" w:rsidP="008C4CBC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>TIPO DE DOCUMENTO</w:t>
          </w:r>
        </w:p>
        <w:p w:rsidR="007D4ED6" w:rsidRDefault="007D4ED6" w:rsidP="008C4CBC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>Sistema ERP</w:t>
          </w:r>
        </w:p>
      </w:tc>
      <w:tc>
        <w:tcPr>
          <w:tcW w:w="1532" w:type="dxa"/>
          <w:gridSpan w:val="2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shd w:val="clear" w:color="auto" w:fill="auto"/>
          <w:vAlign w:val="center"/>
        </w:tcPr>
        <w:p w:rsidR="007D4ED6" w:rsidRPr="00254FBF" w:rsidRDefault="007D4ED6" w:rsidP="00B14950">
          <w:pPr>
            <w:spacing w:after="0" w:line="240" w:lineRule="auto"/>
            <w:jc w:val="center"/>
            <w:rPr>
              <w:rFonts w:cs="Arial"/>
              <w:color w:val="000000"/>
              <w:sz w:val="16"/>
              <w:szCs w:val="16"/>
            </w:rPr>
          </w:pPr>
          <w:r w:rsidRPr="00254FBF">
            <w:rPr>
              <w:rFonts w:cs="Arial"/>
              <w:color w:val="000000"/>
              <w:sz w:val="16"/>
              <w:szCs w:val="16"/>
            </w:rPr>
            <w:t>MOD-QLD-001</w:t>
          </w:r>
        </w:p>
      </w:tc>
      <w:tc>
        <w:tcPr>
          <w:tcW w:w="654" w:type="dxa"/>
          <w:vMerge w:val="restart"/>
          <w:tcBorders>
            <w:top w:val="nil"/>
            <w:left w:val="single" w:sz="8" w:space="0" w:color="auto"/>
            <w:bottom w:val="single" w:sz="8" w:space="0" w:color="000000"/>
            <w:right w:val="single" w:sz="8" w:space="0" w:color="auto"/>
          </w:tcBorders>
          <w:shd w:val="clear" w:color="auto" w:fill="auto"/>
          <w:vAlign w:val="center"/>
          <w:hideMark/>
        </w:tcPr>
        <w:p w:rsidR="007D4ED6" w:rsidRPr="00E632F1" w:rsidRDefault="007D4ED6" w:rsidP="00E632F1">
          <w:pPr>
            <w:spacing w:after="0" w:line="240" w:lineRule="auto"/>
            <w:jc w:val="center"/>
            <w:rPr>
              <w:rFonts w:cs="Arial"/>
              <w:color w:val="000000"/>
              <w:sz w:val="20"/>
              <w:szCs w:val="20"/>
            </w:rPr>
          </w:pPr>
          <w:r w:rsidRPr="008504CF">
            <w:rPr>
              <w:rFonts w:cs="Arial"/>
              <w:color w:val="000000"/>
              <w:sz w:val="20"/>
              <w:szCs w:val="20"/>
            </w:rPr>
            <w:fldChar w:fldCharType="begin"/>
          </w:r>
          <w:r w:rsidRPr="008504CF">
            <w:rPr>
              <w:rFonts w:cs="Arial"/>
              <w:color w:val="000000"/>
              <w:sz w:val="20"/>
              <w:szCs w:val="20"/>
            </w:rPr>
            <w:instrText xml:space="preserve"> PAGE   \* MERGEFORMAT </w:instrText>
          </w:r>
          <w:r w:rsidRPr="008504CF">
            <w:rPr>
              <w:rFonts w:cs="Arial"/>
              <w:color w:val="000000"/>
              <w:sz w:val="20"/>
              <w:szCs w:val="20"/>
            </w:rPr>
            <w:fldChar w:fldCharType="separate"/>
          </w:r>
          <w:r w:rsidR="00022C50">
            <w:rPr>
              <w:rFonts w:cs="Arial"/>
              <w:noProof/>
              <w:color w:val="000000"/>
              <w:sz w:val="20"/>
              <w:szCs w:val="20"/>
            </w:rPr>
            <w:t>5</w:t>
          </w:r>
          <w:r w:rsidRPr="008504CF">
            <w:rPr>
              <w:rFonts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cs="Arial"/>
              <w:noProof/>
              <w:color w:val="000000"/>
              <w:sz w:val="20"/>
              <w:szCs w:val="20"/>
            </w:rPr>
            <w:t xml:space="preserve"> (</w: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cs="Arial"/>
              <w:noProof/>
              <w:color w:val="000000"/>
              <w:sz w:val="20"/>
              <w:szCs w:val="20"/>
            </w:rPr>
            <w:instrText xml:space="preserve"> NUMPAGES   \* MERGEFORMAT </w:instrTex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separate"/>
          </w:r>
          <w:r w:rsidR="00022C50">
            <w:rPr>
              <w:rFonts w:cs="Arial"/>
              <w:noProof/>
              <w:color w:val="000000"/>
              <w:sz w:val="20"/>
              <w:szCs w:val="20"/>
            </w:rPr>
            <w:t>13</w:t>
          </w:r>
          <w:r>
            <w:rPr>
              <w:rFonts w:cs="Arial"/>
              <w:noProof/>
              <w:color w:val="000000"/>
              <w:sz w:val="20"/>
              <w:szCs w:val="20"/>
            </w:rPr>
            <w:fldChar w:fldCharType="end"/>
          </w:r>
          <w:r>
            <w:rPr>
              <w:rFonts w:cs="Arial"/>
              <w:noProof/>
              <w:color w:val="000000"/>
              <w:sz w:val="20"/>
              <w:szCs w:val="20"/>
            </w:rPr>
            <w:t>)</w:t>
          </w:r>
        </w:p>
      </w:tc>
    </w:tr>
    <w:tr w:rsidR="007D4ED6" w:rsidRPr="00E632F1" w:rsidTr="00B14950">
      <w:trPr>
        <w:trHeight w:val="299"/>
        <w:jc w:val="center"/>
      </w:trPr>
      <w:tc>
        <w:tcPr>
          <w:tcW w:w="4180" w:type="dxa"/>
          <w:gridSpan w:val="2"/>
          <w:vMerge/>
          <w:tcBorders>
            <w:top w:val="single" w:sz="8" w:space="0" w:color="000000"/>
            <w:left w:val="single" w:sz="8" w:space="0" w:color="auto"/>
            <w:right w:val="single" w:sz="8" w:space="0" w:color="000000"/>
          </w:tcBorders>
          <w:vAlign w:val="center"/>
        </w:tcPr>
        <w:p w:rsidR="007D4ED6" w:rsidRPr="00E632F1" w:rsidRDefault="007D4ED6" w:rsidP="00E632F1">
          <w:pPr>
            <w:spacing w:after="0" w:line="240" w:lineRule="auto"/>
            <w:jc w:val="left"/>
            <w:rPr>
              <w:rFonts w:cs="Arial"/>
              <w:color w:val="000000"/>
            </w:rPr>
          </w:pPr>
        </w:p>
      </w:tc>
      <w:tc>
        <w:tcPr>
          <w:tcW w:w="3648" w:type="dxa"/>
          <w:gridSpan w:val="3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  <w:hideMark/>
        </w:tcPr>
        <w:p w:rsidR="007D4ED6" w:rsidRPr="00E632F1" w:rsidRDefault="007D4ED6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1532" w:type="dxa"/>
          <w:gridSpan w:val="2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000000"/>
          </w:tcBorders>
          <w:vAlign w:val="center"/>
        </w:tcPr>
        <w:p w:rsidR="007D4ED6" w:rsidRPr="00E632F1" w:rsidRDefault="007D4ED6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654" w:type="dxa"/>
          <w:vMerge/>
          <w:tcBorders>
            <w:top w:val="nil"/>
            <w:left w:val="single" w:sz="8" w:space="0" w:color="auto"/>
            <w:bottom w:val="single" w:sz="8" w:space="0" w:color="000000"/>
            <w:right w:val="single" w:sz="8" w:space="0" w:color="auto"/>
          </w:tcBorders>
          <w:vAlign w:val="center"/>
          <w:hideMark/>
        </w:tcPr>
        <w:p w:rsidR="007D4ED6" w:rsidRPr="00E632F1" w:rsidRDefault="007D4ED6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</w:tr>
    <w:tr w:rsidR="007D4ED6" w:rsidRPr="00E632F1" w:rsidTr="00B14950">
      <w:trPr>
        <w:cantSplit/>
        <w:trHeight w:hRule="exact" w:val="170"/>
        <w:jc w:val="center"/>
      </w:trPr>
      <w:tc>
        <w:tcPr>
          <w:tcW w:w="4180" w:type="dxa"/>
          <w:gridSpan w:val="2"/>
          <w:tcBorders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</w:tcPr>
        <w:p w:rsidR="007D4ED6" w:rsidRPr="00E632F1" w:rsidRDefault="007D4ED6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</w:p>
      </w:tc>
      <w:tc>
        <w:tcPr>
          <w:tcW w:w="5834" w:type="dxa"/>
          <w:gridSpan w:val="6"/>
          <w:tcBorders>
            <w:top w:val="single" w:sz="8" w:space="0" w:color="auto"/>
            <w:left w:val="nil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7D4ED6" w:rsidRPr="00E632F1" w:rsidRDefault="007D4ED6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sz w:val="12"/>
              <w:szCs w:val="12"/>
              <w:lang w:val="en-US"/>
            </w:rPr>
            <w:t>Local</w:t>
          </w:r>
        </w:p>
      </w:tc>
    </w:tr>
    <w:tr w:rsidR="007D4ED6" w:rsidRPr="00E632F1" w:rsidTr="00B14950">
      <w:trPr>
        <w:cantSplit/>
        <w:trHeight w:hRule="exact" w:val="259"/>
        <w:jc w:val="center"/>
      </w:trPr>
      <w:tc>
        <w:tcPr>
          <w:tcW w:w="4180" w:type="dxa"/>
          <w:gridSpan w:val="2"/>
          <w:tcBorders>
            <w:top w:val="nil"/>
            <w:left w:val="single" w:sz="8" w:space="0" w:color="auto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7D4ED6" w:rsidRPr="008504CF" w:rsidRDefault="007D4ED6" w:rsidP="00E632F1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5834" w:type="dxa"/>
          <w:gridSpan w:val="6"/>
          <w:tcBorders>
            <w:top w:val="nil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  <w:hideMark/>
        </w:tcPr>
        <w:p w:rsidR="007D4ED6" w:rsidRPr="008504CF" w:rsidRDefault="007D4ED6" w:rsidP="00E632F1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ENDEREÇO, MUNICÍPIO, ESTADO</w:t>
          </w:r>
        </w:p>
      </w:tc>
    </w:tr>
    <w:tr w:rsidR="007D4ED6" w:rsidRPr="00706837" w:rsidTr="00280347">
      <w:trPr>
        <w:cantSplit/>
        <w:trHeight w:hRule="exact" w:val="170"/>
        <w:jc w:val="center"/>
      </w:trPr>
      <w:tc>
        <w:tcPr>
          <w:tcW w:w="2090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7D4ED6" w:rsidRPr="00706837" w:rsidRDefault="007D4ED6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Autor</w:t>
          </w:r>
        </w:p>
      </w:tc>
      <w:tc>
        <w:tcPr>
          <w:tcW w:w="2090" w:type="dxa"/>
          <w:tcBorders>
            <w:top w:val="single" w:sz="8" w:space="0" w:color="auto"/>
            <w:left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D4ED6" w:rsidRPr="00706837" w:rsidRDefault="007D4ED6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>
            <w:rPr>
              <w:rFonts w:ascii="Times New Roman" w:hAnsi="Times New Roman"/>
              <w:color w:val="000000"/>
              <w:sz w:val="12"/>
              <w:szCs w:val="12"/>
            </w:rPr>
            <w:t>Aprovado</w:t>
          </w:r>
        </w:p>
      </w:tc>
      <w:tc>
        <w:tcPr>
          <w:tcW w:w="1360" w:type="dxa"/>
          <w:tcBorders>
            <w:top w:val="nil"/>
            <w:left w:val="nil"/>
            <w:bottom w:val="nil"/>
            <w:right w:val="single" w:sz="8" w:space="0" w:color="auto"/>
          </w:tcBorders>
          <w:shd w:val="clear" w:color="auto" w:fill="auto"/>
          <w:vAlign w:val="center"/>
          <w:hideMark/>
        </w:tcPr>
        <w:p w:rsidR="007D4ED6" w:rsidRPr="00706837" w:rsidRDefault="007D4ED6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Data</w:t>
          </w:r>
        </w:p>
      </w:tc>
      <w:tc>
        <w:tcPr>
          <w:tcW w:w="685" w:type="dxa"/>
          <w:tcBorders>
            <w:top w:val="nil"/>
            <w:left w:val="nil"/>
            <w:bottom w:val="nil"/>
            <w:right w:val="nil"/>
          </w:tcBorders>
          <w:shd w:val="clear" w:color="auto" w:fill="auto"/>
          <w:vAlign w:val="center"/>
          <w:hideMark/>
        </w:tcPr>
        <w:p w:rsidR="007D4ED6" w:rsidRPr="00706837" w:rsidRDefault="007D4ED6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Rev.</w:t>
          </w:r>
        </w:p>
      </w:tc>
      <w:tc>
        <w:tcPr>
          <w:tcW w:w="3789" w:type="dxa"/>
          <w:gridSpan w:val="4"/>
          <w:tcBorders>
            <w:top w:val="single" w:sz="8" w:space="0" w:color="auto"/>
            <w:left w:val="single" w:sz="8" w:space="0" w:color="auto"/>
            <w:bottom w:val="nil"/>
            <w:right w:val="single" w:sz="8" w:space="0" w:color="000000"/>
          </w:tcBorders>
          <w:shd w:val="clear" w:color="auto" w:fill="auto"/>
          <w:vAlign w:val="center"/>
          <w:hideMark/>
        </w:tcPr>
        <w:p w:rsidR="007D4ED6" w:rsidRPr="00706837" w:rsidRDefault="007D4ED6" w:rsidP="00E632F1">
          <w:pPr>
            <w:spacing w:after="0" w:line="240" w:lineRule="auto"/>
            <w:jc w:val="left"/>
            <w:rPr>
              <w:rFonts w:ascii="Times New Roman" w:hAnsi="Times New Roman"/>
              <w:color w:val="000000"/>
              <w:sz w:val="12"/>
              <w:szCs w:val="12"/>
            </w:rPr>
          </w:pPr>
          <w:r w:rsidRPr="00706837">
            <w:rPr>
              <w:rFonts w:ascii="Times New Roman" w:hAnsi="Times New Roman"/>
              <w:color w:val="000000"/>
              <w:sz w:val="12"/>
              <w:szCs w:val="12"/>
            </w:rPr>
            <w:t>Cliente</w:t>
          </w:r>
        </w:p>
      </w:tc>
    </w:tr>
    <w:tr w:rsidR="007D4ED6" w:rsidRPr="00E632F1" w:rsidTr="00280347">
      <w:trPr>
        <w:cantSplit/>
        <w:trHeight w:hRule="exact" w:val="259"/>
        <w:jc w:val="center"/>
      </w:trPr>
      <w:tc>
        <w:tcPr>
          <w:tcW w:w="2090" w:type="dxa"/>
          <w:tcBorders>
            <w:top w:val="nil"/>
            <w:left w:val="single" w:sz="8" w:space="0" w:color="auto"/>
            <w:bottom w:val="single" w:sz="8" w:space="0" w:color="auto"/>
          </w:tcBorders>
          <w:shd w:val="clear" w:color="auto" w:fill="auto"/>
          <w:vAlign w:val="center"/>
          <w:hideMark/>
        </w:tcPr>
        <w:p w:rsidR="007D4ED6" w:rsidRPr="00706837" w:rsidRDefault="007D4ED6" w:rsidP="0099799B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sz w:val="20"/>
              <w:szCs w:val="20"/>
            </w:rPr>
            <w:t xml:space="preserve">Raul Silva </w:t>
          </w:r>
        </w:p>
      </w:tc>
      <w:tc>
        <w:tcPr>
          <w:tcW w:w="2090" w:type="dxa"/>
          <w:tcBorders>
            <w:top w:val="nil"/>
            <w:bottom w:val="single" w:sz="8" w:space="0" w:color="auto"/>
            <w:right w:val="single" w:sz="8" w:space="0" w:color="000000"/>
          </w:tcBorders>
          <w:shd w:val="clear" w:color="auto" w:fill="auto"/>
          <w:vAlign w:val="center"/>
        </w:tcPr>
        <w:p w:rsidR="007D4ED6" w:rsidRPr="00706837" w:rsidRDefault="007D4ED6" w:rsidP="00B622CF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  <w:tc>
        <w:tcPr>
          <w:tcW w:w="1360" w:type="dxa"/>
          <w:tcBorders>
            <w:top w:val="nil"/>
            <w:left w:val="nil"/>
            <w:bottom w:val="single" w:sz="8" w:space="0" w:color="auto"/>
            <w:right w:val="nil"/>
          </w:tcBorders>
          <w:shd w:val="clear" w:color="auto" w:fill="auto"/>
          <w:vAlign w:val="center"/>
          <w:hideMark/>
        </w:tcPr>
        <w:p w:rsidR="007D4ED6" w:rsidRPr="00706837" w:rsidRDefault="007D4ED6" w:rsidP="0043527F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15-07-2018</w:t>
          </w:r>
        </w:p>
      </w:tc>
      <w:tc>
        <w:tcPr>
          <w:tcW w:w="685" w:type="dxa"/>
          <w:tcBorders>
            <w:top w:val="nil"/>
            <w:left w:val="nil"/>
            <w:bottom w:val="single" w:sz="8" w:space="0" w:color="auto"/>
            <w:right w:val="single" w:sz="8" w:space="0" w:color="auto"/>
          </w:tcBorders>
          <w:shd w:val="clear" w:color="auto" w:fill="auto"/>
          <w:vAlign w:val="center"/>
          <w:hideMark/>
        </w:tcPr>
        <w:p w:rsidR="007D4ED6" w:rsidRPr="00706837" w:rsidRDefault="007D4ED6" w:rsidP="00E632F1">
          <w:pPr>
            <w:spacing w:after="0" w:line="240" w:lineRule="auto"/>
            <w:rPr>
              <w:rFonts w:cs="Arial"/>
              <w:color w:val="000000"/>
              <w:sz w:val="20"/>
              <w:szCs w:val="20"/>
            </w:rPr>
          </w:pPr>
          <w:r>
            <w:rPr>
              <w:rFonts w:cs="Arial"/>
              <w:color w:val="000000"/>
              <w:position w:val="-4"/>
              <w:sz w:val="20"/>
              <w:szCs w:val="20"/>
            </w:rPr>
            <w:t>PA1</w:t>
          </w:r>
        </w:p>
      </w:tc>
      <w:tc>
        <w:tcPr>
          <w:tcW w:w="3789" w:type="dxa"/>
          <w:gridSpan w:val="4"/>
          <w:tcBorders>
            <w:top w:val="nil"/>
            <w:left w:val="nil"/>
            <w:bottom w:val="single" w:sz="8" w:space="0" w:color="auto"/>
            <w:right w:val="single" w:sz="8" w:space="0" w:color="000000"/>
          </w:tcBorders>
          <w:shd w:val="clear" w:color="auto" w:fill="auto"/>
          <w:hideMark/>
        </w:tcPr>
        <w:p w:rsidR="007D4ED6" w:rsidRPr="00E632F1" w:rsidRDefault="007D4ED6" w:rsidP="00200F87">
          <w:pPr>
            <w:spacing w:after="0" w:line="240" w:lineRule="auto"/>
            <w:jc w:val="left"/>
            <w:rPr>
              <w:rFonts w:cs="Arial"/>
              <w:color w:val="000000"/>
              <w:sz w:val="20"/>
              <w:szCs w:val="20"/>
            </w:rPr>
          </w:pPr>
        </w:p>
      </w:tc>
    </w:tr>
  </w:tbl>
  <w:p w:rsidR="007D4ED6" w:rsidRPr="00CB6161" w:rsidRDefault="007D4ED6" w:rsidP="007E12A5">
    <w:pPr>
      <w:pStyle w:val="Cabealho"/>
      <w:jc w:val="left"/>
      <w:rPr>
        <w:lang w:val="pt-BR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ED6" w:rsidRDefault="007D4ED6" w:rsidP="004A7B80">
    <w:pPr>
      <w:tabs>
        <w:tab w:val="left" w:pos="8931"/>
      </w:tabs>
      <w:spacing w:after="20" w:line="240" w:lineRule="aut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543EAE"/>
    <w:multiLevelType w:val="hybridMultilevel"/>
    <w:tmpl w:val="90E4E2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AA5D8E"/>
    <w:multiLevelType w:val="multilevel"/>
    <w:tmpl w:val="73DE9AB0"/>
    <w:lvl w:ilvl="0">
      <w:start w:val="52"/>
      <w:numFmt w:val="decimal"/>
      <w:pStyle w:val="Pensamentos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3186294E"/>
    <w:multiLevelType w:val="hybridMultilevel"/>
    <w:tmpl w:val="7F5A3CC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A0C6E"/>
    <w:multiLevelType w:val="hybridMultilevel"/>
    <w:tmpl w:val="2EA4AAD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06336F"/>
    <w:multiLevelType w:val="hybridMultilevel"/>
    <w:tmpl w:val="465EDFF2"/>
    <w:lvl w:ilvl="0" w:tplc="DF64899E">
      <w:start w:val="1"/>
      <w:numFmt w:val="bullet"/>
      <w:lvlText w:val=""/>
      <w:lvlJc w:val="left"/>
      <w:pPr>
        <w:tabs>
          <w:tab w:val="num" w:pos="1919"/>
        </w:tabs>
        <w:ind w:left="1843" w:hanging="284"/>
      </w:pPr>
      <w:rPr>
        <w:rFonts w:ascii="Symbol" w:hAnsi="Symbol" w:hint="default"/>
      </w:rPr>
    </w:lvl>
    <w:lvl w:ilvl="1" w:tplc="04160019">
      <w:start w:val="1"/>
      <w:numFmt w:val="lowerLetter"/>
      <w:pStyle w:val="-MarcadorII"/>
      <w:lvlText w:val="%2."/>
      <w:lvlJc w:val="left"/>
      <w:pPr>
        <w:tabs>
          <w:tab w:val="num" w:pos="2574"/>
        </w:tabs>
        <w:ind w:left="25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294"/>
        </w:tabs>
        <w:ind w:left="32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014"/>
        </w:tabs>
        <w:ind w:left="40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734"/>
        </w:tabs>
        <w:ind w:left="47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454"/>
        </w:tabs>
        <w:ind w:left="54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174"/>
        </w:tabs>
        <w:ind w:left="61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894"/>
        </w:tabs>
        <w:ind w:left="68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614"/>
        </w:tabs>
        <w:ind w:left="7614" w:hanging="180"/>
      </w:pPr>
    </w:lvl>
  </w:abstractNum>
  <w:abstractNum w:abstractNumId="5" w15:restartNumberingAfterBreak="0">
    <w:nsid w:val="43ED2258"/>
    <w:multiLevelType w:val="hybridMultilevel"/>
    <w:tmpl w:val="8AAC57F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791A06"/>
    <w:multiLevelType w:val="hybridMultilevel"/>
    <w:tmpl w:val="1750C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7C4664"/>
    <w:multiLevelType w:val="hybridMultilevel"/>
    <w:tmpl w:val="85BE714C"/>
    <w:lvl w:ilvl="0" w:tplc="EE4C5B38">
      <w:start w:val="1"/>
      <w:numFmt w:val="bullet"/>
      <w:pStyle w:val="FGRItem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E80240"/>
    <w:multiLevelType w:val="hybridMultilevel"/>
    <w:tmpl w:val="F4B2E4CC"/>
    <w:lvl w:ilvl="0" w:tplc="626E9704">
      <w:start w:val="1"/>
      <w:numFmt w:val="bullet"/>
      <w:pStyle w:val="MarcadorIVAL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F14B1"/>
    <w:multiLevelType w:val="multilevel"/>
    <w:tmpl w:val="922ABF44"/>
    <w:lvl w:ilvl="0">
      <w:start w:val="1"/>
      <w:numFmt w:val="decimal"/>
      <w:pStyle w:val="Ttulo1"/>
      <w:lvlText w:val="%1."/>
      <w:lvlJc w:val="left"/>
      <w:pPr>
        <w:ind w:left="567" w:hanging="567"/>
      </w:pPr>
      <w:rPr>
        <w:rFonts w:ascii="Arial" w:hAnsi="Arial" w:hint="default"/>
        <w:b/>
        <w:i w:val="0"/>
        <w:sz w:val="28"/>
      </w:rPr>
    </w:lvl>
    <w:lvl w:ilvl="1">
      <w:start w:val="1"/>
      <w:numFmt w:val="decimal"/>
      <w:pStyle w:val="Ttulo2"/>
      <w:lvlText w:val="%1.%2."/>
      <w:lvlJc w:val="left"/>
      <w:pPr>
        <w:ind w:left="567" w:hanging="567"/>
      </w:pPr>
      <w:rPr>
        <w:rFonts w:ascii="Arial" w:hAnsi="Arial" w:hint="default"/>
        <w:b/>
        <w:i w:val="0"/>
        <w:sz w:val="24"/>
      </w:rPr>
    </w:lvl>
    <w:lvl w:ilvl="2">
      <w:start w:val="1"/>
      <w:numFmt w:val="decimal"/>
      <w:pStyle w:val="Ttulo3"/>
      <w:lvlText w:val="%1.%2.%3."/>
      <w:lvlJc w:val="left"/>
      <w:pPr>
        <w:ind w:left="567" w:hanging="567"/>
      </w:pPr>
      <w:rPr>
        <w:rFonts w:ascii="Arial" w:hAnsi="Arial" w:hint="default"/>
        <w:sz w:val="24"/>
        <w:u w:val="none"/>
      </w:rPr>
    </w:lvl>
    <w:lvl w:ilvl="3">
      <w:start w:val="1"/>
      <w:numFmt w:val="decimal"/>
      <w:pStyle w:val="Ttulo4"/>
      <w:lvlText w:val="%1.%2.%3.%4."/>
      <w:lvlJc w:val="left"/>
      <w:pPr>
        <w:ind w:left="567" w:hanging="567"/>
      </w:pPr>
      <w:rPr>
        <w:rFonts w:ascii="Arial" w:hAnsi="Arial" w:hint="default"/>
        <w:b w:val="0"/>
        <w:sz w:val="24"/>
      </w:rPr>
    </w:lvl>
    <w:lvl w:ilvl="4">
      <w:start w:val="1"/>
      <w:numFmt w:val="decimal"/>
      <w:lvlText w:val="%1.%2.%3.%4.%5."/>
      <w:lvlJc w:val="left"/>
      <w:pPr>
        <w:ind w:left="567" w:hanging="56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67" w:hanging="56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" w:hanging="56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67" w:hanging="56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67" w:hanging="567"/>
      </w:pPr>
      <w:rPr>
        <w:rFonts w:hint="default"/>
      </w:rPr>
    </w:lvl>
  </w:abstractNum>
  <w:abstractNum w:abstractNumId="10" w15:restartNumberingAfterBreak="0">
    <w:nsid w:val="766A17F1"/>
    <w:multiLevelType w:val="hybridMultilevel"/>
    <w:tmpl w:val="3D320808"/>
    <w:lvl w:ilvl="0" w:tplc="0416000F">
      <w:start w:val="1"/>
      <w:numFmt w:val="decimal"/>
      <w:lvlText w:val="%1."/>
      <w:lvlJc w:val="left"/>
      <w:pPr>
        <w:ind w:left="1426" w:hanging="360"/>
      </w:pPr>
    </w:lvl>
    <w:lvl w:ilvl="1" w:tplc="04160019" w:tentative="1">
      <w:start w:val="1"/>
      <w:numFmt w:val="lowerLetter"/>
      <w:lvlText w:val="%2."/>
      <w:lvlJc w:val="left"/>
      <w:pPr>
        <w:ind w:left="2146" w:hanging="360"/>
      </w:pPr>
    </w:lvl>
    <w:lvl w:ilvl="2" w:tplc="0416001B" w:tentative="1">
      <w:start w:val="1"/>
      <w:numFmt w:val="lowerRoman"/>
      <w:lvlText w:val="%3."/>
      <w:lvlJc w:val="right"/>
      <w:pPr>
        <w:ind w:left="2866" w:hanging="180"/>
      </w:pPr>
    </w:lvl>
    <w:lvl w:ilvl="3" w:tplc="0416000F" w:tentative="1">
      <w:start w:val="1"/>
      <w:numFmt w:val="decimal"/>
      <w:lvlText w:val="%4."/>
      <w:lvlJc w:val="left"/>
      <w:pPr>
        <w:ind w:left="3586" w:hanging="360"/>
      </w:pPr>
    </w:lvl>
    <w:lvl w:ilvl="4" w:tplc="04160019" w:tentative="1">
      <w:start w:val="1"/>
      <w:numFmt w:val="lowerLetter"/>
      <w:lvlText w:val="%5."/>
      <w:lvlJc w:val="left"/>
      <w:pPr>
        <w:ind w:left="4306" w:hanging="360"/>
      </w:pPr>
    </w:lvl>
    <w:lvl w:ilvl="5" w:tplc="0416001B" w:tentative="1">
      <w:start w:val="1"/>
      <w:numFmt w:val="lowerRoman"/>
      <w:lvlText w:val="%6."/>
      <w:lvlJc w:val="right"/>
      <w:pPr>
        <w:ind w:left="5026" w:hanging="180"/>
      </w:pPr>
    </w:lvl>
    <w:lvl w:ilvl="6" w:tplc="0416000F" w:tentative="1">
      <w:start w:val="1"/>
      <w:numFmt w:val="decimal"/>
      <w:lvlText w:val="%7."/>
      <w:lvlJc w:val="left"/>
      <w:pPr>
        <w:ind w:left="5746" w:hanging="360"/>
      </w:pPr>
    </w:lvl>
    <w:lvl w:ilvl="7" w:tplc="04160019" w:tentative="1">
      <w:start w:val="1"/>
      <w:numFmt w:val="lowerLetter"/>
      <w:lvlText w:val="%8."/>
      <w:lvlJc w:val="left"/>
      <w:pPr>
        <w:ind w:left="6466" w:hanging="360"/>
      </w:pPr>
    </w:lvl>
    <w:lvl w:ilvl="8" w:tplc="0416001B" w:tentative="1">
      <w:start w:val="1"/>
      <w:numFmt w:val="lowerRoman"/>
      <w:lvlText w:val="%9."/>
      <w:lvlJc w:val="right"/>
      <w:pPr>
        <w:ind w:left="7186" w:hanging="180"/>
      </w:pPr>
    </w:lvl>
  </w:abstractNum>
  <w:num w:numId="1">
    <w:abstractNumId w:val="1"/>
  </w:num>
  <w:num w:numId="2">
    <w:abstractNumId w:val="9"/>
  </w:num>
  <w:num w:numId="3">
    <w:abstractNumId w:val="4"/>
  </w:num>
  <w:num w:numId="4">
    <w:abstractNumId w:val="8"/>
  </w:num>
  <w:num w:numId="5">
    <w:abstractNumId w:val="3"/>
  </w:num>
  <w:num w:numId="6">
    <w:abstractNumId w:val="7"/>
  </w:num>
  <w:num w:numId="7">
    <w:abstractNumId w:val="2"/>
  </w:num>
  <w:num w:numId="8">
    <w:abstractNumId w:val="0"/>
  </w:num>
  <w:num w:numId="9">
    <w:abstractNumId w:val="10"/>
  </w:num>
  <w:num w:numId="10">
    <w:abstractNumId w:val="5"/>
  </w:num>
  <w:num w:numId="11">
    <w:abstractNumId w:val="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attachedTemplate r:id="rId1"/>
  <w:documentProtection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2570"/>
    <w:rsid w:val="00000001"/>
    <w:rsid w:val="00000082"/>
    <w:rsid w:val="00000DC5"/>
    <w:rsid w:val="00001238"/>
    <w:rsid w:val="0000189F"/>
    <w:rsid w:val="00001A3A"/>
    <w:rsid w:val="00001F7B"/>
    <w:rsid w:val="0000377B"/>
    <w:rsid w:val="00003D74"/>
    <w:rsid w:val="00003DEE"/>
    <w:rsid w:val="00004348"/>
    <w:rsid w:val="00005025"/>
    <w:rsid w:val="00005CC0"/>
    <w:rsid w:val="00006390"/>
    <w:rsid w:val="00006748"/>
    <w:rsid w:val="00006F77"/>
    <w:rsid w:val="00007619"/>
    <w:rsid w:val="00007621"/>
    <w:rsid w:val="00007DA2"/>
    <w:rsid w:val="0001008E"/>
    <w:rsid w:val="00010754"/>
    <w:rsid w:val="00010B32"/>
    <w:rsid w:val="00012744"/>
    <w:rsid w:val="000127EF"/>
    <w:rsid w:val="00012C36"/>
    <w:rsid w:val="00012D0E"/>
    <w:rsid w:val="000136FA"/>
    <w:rsid w:val="000143EF"/>
    <w:rsid w:val="000153AC"/>
    <w:rsid w:val="00015472"/>
    <w:rsid w:val="00015A93"/>
    <w:rsid w:val="000163B0"/>
    <w:rsid w:val="000163B6"/>
    <w:rsid w:val="00016646"/>
    <w:rsid w:val="00016937"/>
    <w:rsid w:val="00017883"/>
    <w:rsid w:val="00017EB1"/>
    <w:rsid w:val="000201F8"/>
    <w:rsid w:val="00021257"/>
    <w:rsid w:val="00021B6C"/>
    <w:rsid w:val="00021DC9"/>
    <w:rsid w:val="0002208B"/>
    <w:rsid w:val="00022C50"/>
    <w:rsid w:val="00022D4B"/>
    <w:rsid w:val="000232AE"/>
    <w:rsid w:val="000232C1"/>
    <w:rsid w:val="00023477"/>
    <w:rsid w:val="000236DF"/>
    <w:rsid w:val="00023EF3"/>
    <w:rsid w:val="00024190"/>
    <w:rsid w:val="000248DC"/>
    <w:rsid w:val="00024A44"/>
    <w:rsid w:val="00024BC9"/>
    <w:rsid w:val="00024BF1"/>
    <w:rsid w:val="00024FB9"/>
    <w:rsid w:val="0002503B"/>
    <w:rsid w:val="00025149"/>
    <w:rsid w:val="000258F0"/>
    <w:rsid w:val="00025B3F"/>
    <w:rsid w:val="00025C1C"/>
    <w:rsid w:val="00025D15"/>
    <w:rsid w:val="00026148"/>
    <w:rsid w:val="00026B8B"/>
    <w:rsid w:val="00026C8E"/>
    <w:rsid w:val="00026F67"/>
    <w:rsid w:val="00027172"/>
    <w:rsid w:val="000279BF"/>
    <w:rsid w:val="00027AEE"/>
    <w:rsid w:val="00030AF7"/>
    <w:rsid w:val="00030F62"/>
    <w:rsid w:val="000312EE"/>
    <w:rsid w:val="00031515"/>
    <w:rsid w:val="0003172F"/>
    <w:rsid w:val="00033CC5"/>
    <w:rsid w:val="00033D07"/>
    <w:rsid w:val="00033F86"/>
    <w:rsid w:val="00034245"/>
    <w:rsid w:val="0003441A"/>
    <w:rsid w:val="0003465C"/>
    <w:rsid w:val="00034D32"/>
    <w:rsid w:val="00035697"/>
    <w:rsid w:val="00035DFF"/>
    <w:rsid w:val="00035E08"/>
    <w:rsid w:val="00035E4A"/>
    <w:rsid w:val="00036E9D"/>
    <w:rsid w:val="000373CF"/>
    <w:rsid w:val="000377FA"/>
    <w:rsid w:val="00037811"/>
    <w:rsid w:val="00037D6E"/>
    <w:rsid w:val="000415DD"/>
    <w:rsid w:val="00041EF5"/>
    <w:rsid w:val="00042A3D"/>
    <w:rsid w:val="000430E3"/>
    <w:rsid w:val="0004315E"/>
    <w:rsid w:val="00043184"/>
    <w:rsid w:val="00043651"/>
    <w:rsid w:val="00043DB1"/>
    <w:rsid w:val="00043E9A"/>
    <w:rsid w:val="000440EF"/>
    <w:rsid w:val="00044761"/>
    <w:rsid w:val="00045DA4"/>
    <w:rsid w:val="00045F6A"/>
    <w:rsid w:val="000468EF"/>
    <w:rsid w:val="00046905"/>
    <w:rsid w:val="00046952"/>
    <w:rsid w:val="000470F3"/>
    <w:rsid w:val="000506EA"/>
    <w:rsid w:val="00051766"/>
    <w:rsid w:val="00051A12"/>
    <w:rsid w:val="000524FA"/>
    <w:rsid w:val="000526CA"/>
    <w:rsid w:val="00053184"/>
    <w:rsid w:val="0005325D"/>
    <w:rsid w:val="00053500"/>
    <w:rsid w:val="00053C22"/>
    <w:rsid w:val="000557E6"/>
    <w:rsid w:val="000557EA"/>
    <w:rsid w:val="00055CFC"/>
    <w:rsid w:val="00055DAA"/>
    <w:rsid w:val="000561B2"/>
    <w:rsid w:val="000565F8"/>
    <w:rsid w:val="00056691"/>
    <w:rsid w:val="00057CA1"/>
    <w:rsid w:val="00057D80"/>
    <w:rsid w:val="00057DCB"/>
    <w:rsid w:val="000604C5"/>
    <w:rsid w:val="00060ED0"/>
    <w:rsid w:val="00061717"/>
    <w:rsid w:val="000618B8"/>
    <w:rsid w:val="00062005"/>
    <w:rsid w:val="000629C7"/>
    <w:rsid w:val="00063F0D"/>
    <w:rsid w:val="00064138"/>
    <w:rsid w:val="00064877"/>
    <w:rsid w:val="0006498B"/>
    <w:rsid w:val="00064D22"/>
    <w:rsid w:val="00064F61"/>
    <w:rsid w:val="0006589D"/>
    <w:rsid w:val="00065C9A"/>
    <w:rsid w:val="00065D96"/>
    <w:rsid w:val="00065F4B"/>
    <w:rsid w:val="0006609B"/>
    <w:rsid w:val="000661F4"/>
    <w:rsid w:val="00066F87"/>
    <w:rsid w:val="0006732A"/>
    <w:rsid w:val="00067363"/>
    <w:rsid w:val="00067855"/>
    <w:rsid w:val="000700C9"/>
    <w:rsid w:val="00070A76"/>
    <w:rsid w:val="0007123B"/>
    <w:rsid w:val="000714AD"/>
    <w:rsid w:val="00071519"/>
    <w:rsid w:val="000715C3"/>
    <w:rsid w:val="00072113"/>
    <w:rsid w:val="0007268B"/>
    <w:rsid w:val="00072E41"/>
    <w:rsid w:val="000734C0"/>
    <w:rsid w:val="0007359A"/>
    <w:rsid w:val="0007376B"/>
    <w:rsid w:val="00073B80"/>
    <w:rsid w:val="00073DA7"/>
    <w:rsid w:val="000740FC"/>
    <w:rsid w:val="0007428F"/>
    <w:rsid w:val="000742C2"/>
    <w:rsid w:val="000746A8"/>
    <w:rsid w:val="00074D0A"/>
    <w:rsid w:val="000750AF"/>
    <w:rsid w:val="000754FD"/>
    <w:rsid w:val="00075546"/>
    <w:rsid w:val="000755A1"/>
    <w:rsid w:val="00075685"/>
    <w:rsid w:val="00076800"/>
    <w:rsid w:val="00076A95"/>
    <w:rsid w:val="00076F28"/>
    <w:rsid w:val="00077160"/>
    <w:rsid w:val="000775EC"/>
    <w:rsid w:val="000779AC"/>
    <w:rsid w:val="0008119B"/>
    <w:rsid w:val="0008124E"/>
    <w:rsid w:val="00081754"/>
    <w:rsid w:val="00081E4A"/>
    <w:rsid w:val="000821C1"/>
    <w:rsid w:val="000822CC"/>
    <w:rsid w:val="000827CD"/>
    <w:rsid w:val="00082E24"/>
    <w:rsid w:val="0008340E"/>
    <w:rsid w:val="000834BB"/>
    <w:rsid w:val="000837ED"/>
    <w:rsid w:val="00083C69"/>
    <w:rsid w:val="0008414E"/>
    <w:rsid w:val="0008424C"/>
    <w:rsid w:val="000845E5"/>
    <w:rsid w:val="00084DB9"/>
    <w:rsid w:val="00085736"/>
    <w:rsid w:val="000858DD"/>
    <w:rsid w:val="00086013"/>
    <w:rsid w:val="0008659C"/>
    <w:rsid w:val="0008659D"/>
    <w:rsid w:val="00086A46"/>
    <w:rsid w:val="00087F53"/>
    <w:rsid w:val="000905B8"/>
    <w:rsid w:val="00090D1C"/>
    <w:rsid w:val="00091B56"/>
    <w:rsid w:val="00091C84"/>
    <w:rsid w:val="00091D1E"/>
    <w:rsid w:val="00092157"/>
    <w:rsid w:val="00092926"/>
    <w:rsid w:val="00093393"/>
    <w:rsid w:val="00093CA2"/>
    <w:rsid w:val="0009461B"/>
    <w:rsid w:val="00095C8B"/>
    <w:rsid w:val="00095F1D"/>
    <w:rsid w:val="000960B6"/>
    <w:rsid w:val="000964EF"/>
    <w:rsid w:val="00096D18"/>
    <w:rsid w:val="00097886"/>
    <w:rsid w:val="00097E9C"/>
    <w:rsid w:val="000A132C"/>
    <w:rsid w:val="000A209A"/>
    <w:rsid w:val="000A230A"/>
    <w:rsid w:val="000A25CB"/>
    <w:rsid w:val="000A29C9"/>
    <w:rsid w:val="000A386F"/>
    <w:rsid w:val="000A3BF8"/>
    <w:rsid w:val="000A3C08"/>
    <w:rsid w:val="000A45F0"/>
    <w:rsid w:val="000A4871"/>
    <w:rsid w:val="000A4B41"/>
    <w:rsid w:val="000A566F"/>
    <w:rsid w:val="000A58AE"/>
    <w:rsid w:val="000A60EF"/>
    <w:rsid w:val="000A6DCC"/>
    <w:rsid w:val="000A75BE"/>
    <w:rsid w:val="000A76A2"/>
    <w:rsid w:val="000A7772"/>
    <w:rsid w:val="000A7F19"/>
    <w:rsid w:val="000B11C2"/>
    <w:rsid w:val="000B1B28"/>
    <w:rsid w:val="000B2659"/>
    <w:rsid w:val="000B2B28"/>
    <w:rsid w:val="000B2CB7"/>
    <w:rsid w:val="000B2D83"/>
    <w:rsid w:val="000B2E54"/>
    <w:rsid w:val="000B3C85"/>
    <w:rsid w:val="000B4429"/>
    <w:rsid w:val="000B4608"/>
    <w:rsid w:val="000B4A5D"/>
    <w:rsid w:val="000B5617"/>
    <w:rsid w:val="000B57C3"/>
    <w:rsid w:val="000B5E8A"/>
    <w:rsid w:val="000B6F18"/>
    <w:rsid w:val="000B71F8"/>
    <w:rsid w:val="000B7563"/>
    <w:rsid w:val="000B77D6"/>
    <w:rsid w:val="000C04C2"/>
    <w:rsid w:val="000C1D12"/>
    <w:rsid w:val="000C1D34"/>
    <w:rsid w:val="000C2251"/>
    <w:rsid w:val="000C33E9"/>
    <w:rsid w:val="000C384D"/>
    <w:rsid w:val="000C39F0"/>
    <w:rsid w:val="000C3A6A"/>
    <w:rsid w:val="000C3B97"/>
    <w:rsid w:val="000C3D8C"/>
    <w:rsid w:val="000C496D"/>
    <w:rsid w:val="000C4B0F"/>
    <w:rsid w:val="000C4D88"/>
    <w:rsid w:val="000C4FFA"/>
    <w:rsid w:val="000C513A"/>
    <w:rsid w:val="000C5462"/>
    <w:rsid w:val="000C597D"/>
    <w:rsid w:val="000C697E"/>
    <w:rsid w:val="000C754A"/>
    <w:rsid w:val="000C76A4"/>
    <w:rsid w:val="000C7D9D"/>
    <w:rsid w:val="000D01B8"/>
    <w:rsid w:val="000D02FB"/>
    <w:rsid w:val="000D0393"/>
    <w:rsid w:val="000D0982"/>
    <w:rsid w:val="000D0AA0"/>
    <w:rsid w:val="000D0AA5"/>
    <w:rsid w:val="000D0DB3"/>
    <w:rsid w:val="000D0F0E"/>
    <w:rsid w:val="000D2315"/>
    <w:rsid w:val="000D2532"/>
    <w:rsid w:val="000D261C"/>
    <w:rsid w:val="000D274E"/>
    <w:rsid w:val="000D2E61"/>
    <w:rsid w:val="000D38D3"/>
    <w:rsid w:val="000D397E"/>
    <w:rsid w:val="000D3D8B"/>
    <w:rsid w:val="000D40A5"/>
    <w:rsid w:val="000D4121"/>
    <w:rsid w:val="000D45C2"/>
    <w:rsid w:val="000D5584"/>
    <w:rsid w:val="000D5866"/>
    <w:rsid w:val="000D5E8C"/>
    <w:rsid w:val="000D6197"/>
    <w:rsid w:val="000D686B"/>
    <w:rsid w:val="000D7340"/>
    <w:rsid w:val="000D745E"/>
    <w:rsid w:val="000D761D"/>
    <w:rsid w:val="000D7A0E"/>
    <w:rsid w:val="000D7C92"/>
    <w:rsid w:val="000E05BB"/>
    <w:rsid w:val="000E05C7"/>
    <w:rsid w:val="000E0724"/>
    <w:rsid w:val="000E082D"/>
    <w:rsid w:val="000E091E"/>
    <w:rsid w:val="000E0BBD"/>
    <w:rsid w:val="000E0C9E"/>
    <w:rsid w:val="000E0ED7"/>
    <w:rsid w:val="000E27D5"/>
    <w:rsid w:val="000E29B6"/>
    <w:rsid w:val="000E30F1"/>
    <w:rsid w:val="000E31E5"/>
    <w:rsid w:val="000E3327"/>
    <w:rsid w:val="000E3384"/>
    <w:rsid w:val="000E3A05"/>
    <w:rsid w:val="000E3C0B"/>
    <w:rsid w:val="000E407C"/>
    <w:rsid w:val="000E50C9"/>
    <w:rsid w:val="000E5E2F"/>
    <w:rsid w:val="000E5E62"/>
    <w:rsid w:val="000E60FB"/>
    <w:rsid w:val="000E62FE"/>
    <w:rsid w:val="000E79FE"/>
    <w:rsid w:val="000F0096"/>
    <w:rsid w:val="000F0507"/>
    <w:rsid w:val="000F0DF9"/>
    <w:rsid w:val="000F24B5"/>
    <w:rsid w:val="000F2D96"/>
    <w:rsid w:val="000F2E4B"/>
    <w:rsid w:val="000F353B"/>
    <w:rsid w:val="000F38F9"/>
    <w:rsid w:val="000F4B31"/>
    <w:rsid w:val="000F4CC5"/>
    <w:rsid w:val="000F4EC2"/>
    <w:rsid w:val="000F569A"/>
    <w:rsid w:val="000F5885"/>
    <w:rsid w:val="000F61B4"/>
    <w:rsid w:val="000F66CC"/>
    <w:rsid w:val="000F6792"/>
    <w:rsid w:val="000F6CD7"/>
    <w:rsid w:val="000F6E81"/>
    <w:rsid w:val="000F7098"/>
    <w:rsid w:val="000F7198"/>
    <w:rsid w:val="000F72D5"/>
    <w:rsid w:val="000F79D9"/>
    <w:rsid w:val="0010066C"/>
    <w:rsid w:val="00101368"/>
    <w:rsid w:val="00101A24"/>
    <w:rsid w:val="00102A85"/>
    <w:rsid w:val="00103718"/>
    <w:rsid w:val="00104BDA"/>
    <w:rsid w:val="00104C67"/>
    <w:rsid w:val="0010537D"/>
    <w:rsid w:val="00105764"/>
    <w:rsid w:val="00105B01"/>
    <w:rsid w:val="00105FC7"/>
    <w:rsid w:val="00106AE9"/>
    <w:rsid w:val="00107FF1"/>
    <w:rsid w:val="00110474"/>
    <w:rsid w:val="00110685"/>
    <w:rsid w:val="00110815"/>
    <w:rsid w:val="00110B6F"/>
    <w:rsid w:val="00110C59"/>
    <w:rsid w:val="001113C5"/>
    <w:rsid w:val="00111570"/>
    <w:rsid w:val="001116DC"/>
    <w:rsid w:val="00112209"/>
    <w:rsid w:val="0011229B"/>
    <w:rsid w:val="00112453"/>
    <w:rsid w:val="0011294B"/>
    <w:rsid w:val="00112FE0"/>
    <w:rsid w:val="00113514"/>
    <w:rsid w:val="00113724"/>
    <w:rsid w:val="00114123"/>
    <w:rsid w:val="0011491D"/>
    <w:rsid w:val="00114AAD"/>
    <w:rsid w:val="00114D10"/>
    <w:rsid w:val="00114F68"/>
    <w:rsid w:val="0011590D"/>
    <w:rsid w:val="00115AF3"/>
    <w:rsid w:val="00115FF8"/>
    <w:rsid w:val="0011644F"/>
    <w:rsid w:val="001164BD"/>
    <w:rsid w:val="001169F8"/>
    <w:rsid w:val="00116C9D"/>
    <w:rsid w:val="001171FE"/>
    <w:rsid w:val="00117486"/>
    <w:rsid w:val="00117566"/>
    <w:rsid w:val="00117A64"/>
    <w:rsid w:val="00120033"/>
    <w:rsid w:val="00120372"/>
    <w:rsid w:val="0012037C"/>
    <w:rsid w:val="00120447"/>
    <w:rsid w:val="001204C6"/>
    <w:rsid w:val="001206FD"/>
    <w:rsid w:val="001214B9"/>
    <w:rsid w:val="00121D26"/>
    <w:rsid w:val="001227C4"/>
    <w:rsid w:val="00123DA1"/>
    <w:rsid w:val="00124034"/>
    <w:rsid w:val="001247F6"/>
    <w:rsid w:val="00124BBE"/>
    <w:rsid w:val="001251FE"/>
    <w:rsid w:val="00125539"/>
    <w:rsid w:val="00125B68"/>
    <w:rsid w:val="00125B71"/>
    <w:rsid w:val="00125CD4"/>
    <w:rsid w:val="00126E1F"/>
    <w:rsid w:val="00126F1C"/>
    <w:rsid w:val="001273CA"/>
    <w:rsid w:val="0013013C"/>
    <w:rsid w:val="001307EC"/>
    <w:rsid w:val="00131328"/>
    <w:rsid w:val="00131C4D"/>
    <w:rsid w:val="00131FF5"/>
    <w:rsid w:val="0013201D"/>
    <w:rsid w:val="001320F2"/>
    <w:rsid w:val="0013236C"/>
    <w:rsid w:val="0013279D"/>
    <w:rsid w:val="001327B2"/>
    <w:rsid w:val="001331B5"/>
    <w:rsid w:val="00134339"/>
    <w:rsid w:val="001344FB"/>
    <w:rsid w:val="001346CF"/>
    <w:rsid w:val="00134F3A"/>
    <w:rsid w:val="00135663"/>
    <w:rsid w:val="00135E0F"/>
    <w:rsid w:val="001365B3"/>
    <w:rsid w:val="00136A6C"/>
    <w:rsid w:val="00136EA9"/>
    <w:rsid w:val="00137664"/>
    <w:rsid w:val="00140407"/>
    <w:rsid w:val="00140E3E"/>
    <w:rsid w:val="0014138B"/>
    <w:rsid w:val="001414FD"/>
    <w:rsid w:val="0014155C"/>
    <w:rsid w:val="00141612"/>
    <w:rsid w:val="0014173C"/>
    <w:rsid w:val="001419D3"/>
    <w:rsid w:val="00141A12"/>
    <w:rsid w:val="001420FC"/>
    <w:rsid w:val="001421CF"/>
    <w:rsid w:val="0014265C"/>
    <w:rsid w:val="001428A0"/>
    <w:rsid w:val="00142E18"/>
    <w:rsid w:val="001430B8"/>
    <w:rsid w:val="00143641"/>
    <w:rsid w:val="00143666"/>
    <w:rsid w:val="001440B3"/>
    <w:rsid w:val="00144688"/>
    <w:rsid w:val="0014469F"/>
    <w:rsid w:val="00144985"/>
    <w:rsid w:val="00144AAC"/>
    <w:rsid w:val="00144AC7"/>
    <w:rsid w:val="00144B83"/>
    <w:rsid w:val="0014506E"/>
    <w:rsid w:val="001451F1"/>
    <w:rsid w:val="0014573D"/>
    <w:rsid w:val="0014584B"/>
    <w:rsid w:val="00145A8D"/>
    <w:rsid w:val="00145D6B"/>
    <w:rsid w:val="00145FD4"/>
    <w:rsid w:val="0014624F"/>
    <w:rsid w:val="001464F0"/>
    <w:rsid w:val="00147B3C"/>
    <w:rsid w:val="00150B40"/>
    <w:rsid w:val="00150EF7"/>
    <w:rsid w:val="00150F10"/>
    <w:rsid w:val="00150FD5"/>
    <w:rsid w:val="00151170"/>
    <w:rsid w:val="001511A2"/>
    <w:rsid w:val="00151359"/>
    <w:rsid w:val="00151551"/>
    <w:rsid w:val="00151763"/>
    <w:rsid w:val="00151951"/>
    <w:rsid w:val="00151AF5"/>
    <w:rsid w:val="00151B05"/>
    <w:rsid w:val="00151B0A"/>
    <w:rsid w:val="00151D64"/>
    <w:rsid w:val="00151F28"/>
    <w:rsid w:val="001521F3"/>
    <w:rsid w:val="00152516"/>
    <w:rsid w:val="00152C33"/>
    <w:rsid w:val="00152D3E"/>
    <w:rsid w:val="00152DC1"/>
    <w:rsid w:val="00152E6F"/>
    <w:rsid w:val="00152F03"/>
    <w:rsid w:val="00153021"/>
    <w:rsid w:val="00153200"/>
    <w:rsid w:val="00153328"/>
    <w:rsid w:val="0015344A"/>
    <w:rsid w:val="0015362A"/>
    <w:rsid w:val="00153988"/>
    <w:rsid w:val="001539AA"/>
    <w:rsid w:val="001539CF"/>
    <w:rsid w:val="001547C5"/>
    <w:rsid w:val="0015486F"/>
    <w:rsid w:val="00156343"/>
    <w:rsid w:val="001563FC"/>
    <w:rsid w:val="00156400"/>
    <w:rsid w:val="0015663F"/>
    <w:rsid w:val="00156850"/>
    <w:rsid w:val="00156BE6"/>
    <w:rsid w:val="00156DDF"/>
    <w:rsid w:val="00156E0D"/>
    <w:rsid w:val="0015778D"/>
    <w:rsid w:val="00157D12"/>
    <w:rsid w:val="00157F30"/>
    <w:rsid w:val="00160360"/>
    <w:rsid w:val="00162420"/>
    <w:rsid w:val="001624CC"/>
    <w:rsid w:val="00162AE2"/>
    <w:rsid w:val="00163445"/>
    <w:rsid w:val="0016388C"/>
    <w:rsid w:val="00163E52"/>
    <w:rsid w:val="00163EFF"/>
    <w:rsid w:val="001645B2"/>
    <w:rsid w:val="00164782"/>
    <w:rsid w:val="00164879"/>
    <w:rsid w:val="00164882"/>
    <w:rsid w:val="0016550F"/>
    <w:rsid w:val="00166CE9"/>
    <w:rsid w:val="00167886"/>
    <w:rsid w:val="00170120"/>
    <w:rsid w:val="001706B4"/>
    <w:rsid w:val="0017079D"/>
    <w:rsid w:val="001707EC"/>
    <w:rsid w:val="001707FB"/>
    <w:rsid w:val="00170B65"/>
    <w:rsid w:val="001713FF"/>
    <w:rsid w:val="0017194D"/>
    <w:rsid w:val="001719F7"/>
    <w:rsid w:val="0017248F"/>
    <w:rsid w:val="001724FB"/>
    <w:rsid w:val="00172580"/>
    <w:rsid w:val="001726E5"/>
    <w:rsid w:val="00172BD4"/>
    <w:rsid w:val="0017328F"/>
    <w:rsid w:val="00174C27"/>
    <w:rsid w:val="00175793"/>
    <w:rsid w:val="00175C67"/>
    <w:rsid w:val="00176163"/>
    <w:rsid w:val="0017623D"/>
    <w:rsid w:val="0017650C"/>
    <w:rsid w:val="00176CC4"/>
    <w:rsid w:val="0017766D"/>
    <w:rsid w:val="0018004F"/>
    <w:rsid w:val="001800A3"/>
    <w:rsid w:val="00180424"/>
    <w:rsid w:val="001805EE"/>
    <w:rsid w:val="00181027"/>
    <w:rsid w:val="00181578"/>
    <w:rsid w:val="00181C6E"/>
    <w:rsid w:val="00181DFB"/>
    <w:rsid w:val="00182C5F"/>
    <w:rsid w:val="001833F5"/>
    <w:rsid w:val="0018342C"/>
    <w:rsid w:val="0018365F"/>
    <w:rsid w:val="00183AB4"/>
    <w:rsid w:val="00183BC9"/>
    <w:rsid w:val="0018426E"/>
    <w:rsid w:val="00184273"/>
    <w:rsid w:val="001842D5"/>
    <w:rsid w:val="001843F9"/>
    <w:rsid w:val="00184581"/>
    <w:rsid w:val="00184750"/>
    <w:rsid w:val="00184FEE"/>
    <w:rsid w:val="001859C6"/>
    <w:rsid w:val="00185DF3"/>
    <w:rsid w:val="00186638"/>
    <w:rsid w:val="00186A1B"/>
    <w:rsid w:val="00186E40"/>
    <w:rsid w:val="00186EAB"/>
    <w:rsid w:val="00186F5E"/>
    <w:rsid w:val="001875FE"/>
    <w:rsid w:val="001877C5"/>
    <w:rsid w:val="00187A31"/>
    <w:rsid w:val="00187B70"/>
    <w:rsid w:val="00187C3C"/>
    <w:rsid w:val="00187FC9"/>
    <w:rsid w:val="00190320"/>
    <w:rsid w:val="0019085B"/>
    <w:rsid w:val="001908ED"/>
    <w:rsid w:val="00191BDC"/>
    <w:rsid w:val="00191FF7"/>
    <w:rsid w:val="00192337"/>
    <w:rsid w:val="001924A5"/>
    <w:rsid w:val="001924AE"/>
    <w:rsid w:val="00192941"/>
    <w:rsid w:val="00193297"/>
    <w:rsid w:val="001933F4"/>
    <w:rsid w:val="0019437C"/>
    <w:rsid w:val="001946AA"/>
    <w:rsid w:val="0019477E"/>
    <w:rsid w:val="0019495D"/>
    <w:rsid w:val="0019503B"/>
    <w:rsid w:val="00195BC5"/>
    <w:rsid w:val="00195F33"/>
    <w:rsid w:val="00196277"/>
    <w:rsid w:val="001976DD"/>
    <w:rsid w:val="00197A43"/>
    <w:rsid w:val="001A17E5"/>
    <w:rsid w:val="001A1A60"/>
    <w:rsid w:val="001A1E04"/>
    <w:rsid w:val="001A1E9F"/>
    <w:rsid w:val="001A20DD"/>
    <w:rsid w:val="001A2348"/>
    <w:rsid w:val="001A2711"/>
    <w:rsid w:val="001A2775"/>
    <w:rsid w:val="001A27D3"/>
    <w:rsid w:val="001A2CEC"/>
    <w:rsid w:val="001A322E"/>
    <w:rsid w:val="001A32C3"/>
    <w:rsid w:val="001A3400"/>
    <w:rsid w:val="001A3628"/>
    <w:rsid w:val="001A3E66"/>
    <w:rsid w:val="001A49D0"/>
    <w:rsid w:val="001A4BBD"/>
    <w:rsid w:val="001A5BA9"/>
    <w:rsid w:val="001A5BF1"/>
    <w:rsid w:val="001A6549"/>
    <w:rsid w:val="001A678B"/>
    <w:rsid w:val="001A6837"/>
    <w:rsid w:val="001A6BF2"/>
    <w:rsid w:val="001A6D6A"/>
    <w:rsid w:val="001A715B"/>
    <w:rsid w:val="001A7C06"/>
    <w:rsid w:val="001A7D60"/>
    <w:rsid w:val="001B0561"/>
    <w:rsid w:val="001B05A0"/>
    <w:rsid w:val="001B066C"/>
    <w:rsid w:val="001B070D"/>
    <w:rsid w:val="001B1200"/>
    <w:rsid w:val="001B1BD3"/>
    <w:rsid w:val="001B1D00"/>
    <w:rsid w:val="001B26B2"/>
    <w:rsid w:val="001B35DE"/>
    <w:rsid w:val="001B3741"/>
    <w:rsid w:val="001B461E"/>
    <w:rsid w:val="001B48FF"/>
    <w:rsid w:val="001B548C"/>
    <w:rsid w:val="001B559E"/>
    <w:rsid w:val="001B5C0D"/>
    <w:rsid w:val="001B5CF0"/>
    <w:rsid w:val="001B674A"/>
    <w:rsid w:val="001B6774"/>
    <w:rsid w:val="001B6CA0"/>
    <w:rsid w:val="001B70A4"/>
    <w:rsid w:val="001B7355"/>
    <w:rsid w:val="001B77E2"/>
    <w:rsid w:val="001B797C"/>
    <w:rsid w:val="001C0707"/>
    <w:rsid w:val="001C0D4B"/>
    <w:rsid w:val="001C1F10"/>
    <w:rsid w:val="001C2364"/>
    <w:rsid w:val="001C25FA"/>
    <w:rsid w:val="001C3549"/>
    <w:rsid w:val="001C398C"/>
    <w:rsid w:val="001C3B81"/>
    <w:rsid w:val="001C3C89"/>
    <w:rsid w:val="001C3E64"/>
    <w:rsid w:val="001C44FA"/>
    <w:rsid w:val="001C460F"/>
    <w:rsid w:val="001C4844"/>
    <w:rsid w:val="001C508C"/>
    <w:rsid w:val="001C54E9"/>
    <w:rsid w:val="001C5760"/>
    <w:rsid w:val="001C5E27"/>
    <w:rsid w:val="001C5E5A"/>
    <w:rsid w:val="001C6723"/>
    <w:rsid w:val="001C6AA3"/>
    <w:rsid w:val="001C6DC8"/>
    <w:rsid w:val="001C7C3A"/>
    <w:rsid w:val="001C7D1A"/>
    <w:rsid w:val="001D0288"/>
    <w:rsid w:val="001D0436"/>
    <w:rsid w:val="001D059C"/>
    <w:rsid w:val="001D0C72"/>
    <w:rsid w:val="001D10B3"/>
    <w:rsid w:val="001D133B"/>
    <w:rsid w:val="001D1398"/>
    <w:rsid w:val="001D1753"/>
    <w:rsid w:val="001D1931"/>
    <w:rsid w:val="001D2D64"/>
    <w:rsid w:val="001D3045"/>
    <w:rsid w:val="001D3D5D"/>
    <w:rsid w:val="001D4731"/>
    <w:rsid w:val="001D4C6E"/>
    <w:rsid w:val="001D4EEB"/>
    <w:rsid w:val="001D541E"/>
    <w:rsid w:val="001D5827"/>
    <w:rsid w:val="001D5DDB"/>
    <w:rsid w:val="001D6189"/>
    <w:rsid w:val="001D6D5B"/>
    <w:rsid w:val="001D7BB9"/>
    <w:rsid w:val="001D7C3C"/>
    <w:rsid w:val="001E0860"/>
    <w:rsid w:val="001E0C87"/>
    <w:rsid w:val="001E0D52"/>
    <w:rsid w:val="001E0F01"/>
    <w:rsid w:val="001E1014"/>
    <w:rsid w:val="001E11A2"/>
    <w:rsid w:val="001E15C0"/>
    <w:rsid w:val="001E1997"/>
    <w:rsid w:val="001E1C8E"/>
    <w:rsid w:val="001E277B"/>
    <w:rsid w:val="001E33DE"/>
    <w:rsid w:val="001E3662"/>
    <w:rsid w:val="001E36A7"/>
    <w:rsid w:val="001E3B19"/>
    <w:rsid w:val="001E3C06"/>
    <w:rsid w:val="001E3C23"/>
    <w:rsid w:val="001E4385"/>
    <w:rsid w:val="001E5001"/>
    <w:rsid w:val="001E5204"/>
    <w:rsid w:val="001E5317"/>
    <w:rsid w:val="001E543F"/>
    <w:rsid w:val="001E5908"/>
    <w:rsid w:val="001E6F06"/>
    <w:rsid w:val="001E76FD"/>
    <w:rsid w:val="001F00E3"/>
    <w:rsid w:val="001F03EA"/>
    <w:rsid w:val="001F0D86"/>
    <w:rsid w:val="001F11AB"/>
    <w:rsid w:val="001F13AF"/>
    <w:rsid w:val="001F160C"/>
    <w:rsid w:val="001F196A"/>
    <w:rsid w:val="001F2042"/>
    <w:rsid w:val="001F23B6"/>
    <w:rsid w:val="001F271C"/>
    <w:rsid w:val="001F2CA6"/>
    <w:rsid w:val="001F3C87"/>
    <w:rsid w:val="001F3F83"/>
    <w:rsid w:val="001F45E1"/>
    <w:rsid w:val="001F4AC4"/>
    <w:rsid w:val="001F4E00"/>
    <w:rsid w:val="001F4F17"/>
    <w:rsid w:val="001F5033"/>
    <w:rsid w:val="001F58F7"/>
    <w:rsid w:val="001F5DCF"/>
    <w:rsid w:val="001F6F2B"/>
    <w:rsid w:val="001F7185"/>
    <w:rsid w:val="001F7661"/>
    <w:rsid w:val="00200A84"/>
    <w:rsid w:val="00200F87"/>
    <w:rsid w:val="00202206"/>
    <w:rsid w:val="00202891"/>
    <w:rsid w:val="00202BAC"/>
    <w:rsid w:val="00203F6A"/>
    <w:rsid w:val="002040E0"/>
    <w:rsid w:val="00204465"/>
    <w:rsid w:val="0020469A"/>
    <w:rsid w:val="0020528D"/>
    <w:rsid w:val="0020535A"/>
    <w:rsid w:val="00205DC0"/>
    <w:rsid w:val="0020799D"/>
    <w:rsid w:val="00210100"/>
    <w:rsid w:val="00210650"/>
    <w:rsid w:val="002108B4"/>
    <w:rsid w:val="00210E2A"/>
    <w:rsid w:val="002113AD"/>
    <w:rsid w:val="002116E4"/>
    <w:rsid w:val="00211DAC"/>
    <w:rsid w:val="00211F84"/>
    <w:rsid w:val="002122E1"/>
    <w:rsid w:val="00212AF7"/>
    <w:rsid w:val="00212F36"/>
    <w:rsid w:val="00213C9C"/>
    <w:rsid w:val="00213D5D"/>
    <w:rsid w:val="002147E1"/>
    <w:rsid w:val="00214907"/>
    <w:rsid w:val="00214970"/>
    <w:rsid w:val="002152E8"/>
    <w:rsid w:val="002153A9"/>
    <w:rsid w:val="00215A7A"/>
    <w:rsid w:val="00215DD6"/>
    <w:rsid w:val="002161C3"/>
    <w:rsid w:val="00216984"/>
    <w:rsid w:val="00216B0F"/>
    <w:rsid w:val="00216F6F"/>
    <w:rsid w:val="0021729D"/>
    <w:rsid w:val="002202BF"/>
    <w:rsid w:val="00220485"/>
    <w:rsid w:val="0022086A"/>
    <w:rsid w:val="00220EFE"/>
    <w:rsid w:val="002210F8"/>
    <w:rsid w:val="00221348"/>
    <w:rsid w:val="00221851"/>
    <w:rsid w:val="00221D64"/>
    <w:rsid w:val="002220A1"/>
    <w:rsid w:val="00222A3A"/>
    <w:rsid w:val="00223E20"/>
    <w:rsid w:val="002247D0"/>
    <w:rsid w:val="00224FDB"/>
    <w:rsid w:val="002263FD"/>
    <w:rsid w:val="002264B0"/>
    <w:rsid w:val="002266C7"/>
    <w:rsid w:val="00226B14"/>
    <w:rsid w:val="00227E4D"/>
    <w:rsid w:val="00227F3A"/>
    <w:rsid w:val="0023015E"/>
    <w:rsid w:val="0023033F"/>
    <w:rsid w:val="0023052E"/>
    <w:rsid w:val="00230B44"/>
    <w:rsid w:val="00232791"/>
    <w:rsid w:val="00232C10"/>
    <w:rsid w:val="00232D8E"/>
    <w:rsid w:val="00232F49"/>
    <w:rsid w:val="00233331"/>
    <w:rsid w:val="00233550"/>
    <w:rsid w:val="00234300"/>
    <w:rsid w:val="0023449B"/>
    <w:rsid w:val="00234566"/>
    <w:rsid w:val="002349BB"/>
    <w:rsid w:val="00234D8D"/>
    <w:rsid w:val="00235AEB"/>
    <w:rsid w:val="002367F9"/>
    <w:rsid w:val="00236876"/>
    <w:rsid w:val="00237094"/>
    <w:rsid w:val="00237163"/>
    <w:rsid w:val="00237D1D"/>
    <w:rsid w:val="00237E08"/>
    <w:rsid w:val="00237F83"/>
    <w:rsid w:val="002407F6"/>
    <w:rsid w:val="00240C05"/>
    <w:rsid w:val="00240E1D"/>
    <w:rsid w:val="0024122A"/>
    <w:rsid w:val="00241446"/>
    <w:rsid w:val="00241CA8"/>
    <w:rsid w:val="0024229F"/>
    <w:rsid w:val="00243455"/>
    <w:rsid w:val="00243BBA"/>
    <w:rsid w:val="00243C39"/>
    <w:rsid w:val="00243DA8"/>
    <w:rsid w:val="00243DCE"/>
    <w:rsid w:val="002447BF"/>
    <w:rsid w:val="0024497E"/>
    <w:rsid w:val="00244D30"/>
    <w:rsid w:val="00245450"/>
    <w:rsid w:val="0024565F"/>
    <w:rsid w:val="00245D77"/>
    <w:rsid w:val="002460CA"/>
    <w:rsid w:val="002463BB"/>
    <w:rsid w:val="0024648C"/>
    <w:rsid w:val="00247063"/>
    <w:rsid w:val="002475F4"/>
    <w:rsid w:val="0024792A"/>
    <w:rsid w:val="00247B3A"/>
    <w:rsid w:val="00247C64"/>
    <w:rsid w:val="00247FBC"/>
    <w:rsid w:val="00250032"/>
    <w:rsid w:val="00250144"/>
    <w:rsid w:val="00250394"/>
    <w:rsid w:val="00250C60"/>
    <w:rsid w:val="0025152D"/>
    <w:rsid w:val="002516DD"/>
    <w:rsid w:val="00251D09"/>
    <w:rsid w:val="00252016"/>
    <w:rsid w:val="002530D3"/>
    <w:rsid w:val="00253255"/>
    <w:rsid w:val="00253614"/>
    <w:rsid w:val="00253A65"/>
    <w:rsid w:val="00253D5A"/>
    <w:rsid w:val="00253FD4"/>
    <w:rsid w:val="002542C8"/>
    <w:rsid w:val="00254FBF"/>
    <w:rsid w:val="002553AB"/>
    <w:rsid w:val="00255728"/>
    <w:rsid w:val="002559CB"/>
    <w:rsid w:val="002561CE"/>
    <w:rsid w:val="002563BA"/>
    <w:rsid w:val="00256C6B"/>
    <w:rsid w:val="00256C77"/>
    <w:rsid w:val="0025716C"/>
    <w:rsid w:val="00257424"/>
    <w:rsid w:val="00257714"/>
    <w:rsid w:val="002601A1"/>
    <w:rsid w:val="002609EF"/>
    <w:rsid w:val="00260D4D"/>
    <w:rsid w:val="0026183D"/>
    <w:rsid w:val="00261BAF"/>
    <w:rsid w:val="00261CE5"/>
    <w:rsid w:val="00261DB6"/>
    <w:rsid w:val="0026367F"/>
    <w:rsid w:val="00263B29"/>
    <w:rsid w:val="00264C00"/>
    <w:rsid w:val="00264D1F"/>
    <w:rsid w:val="00265206"/>
    <w:rsid w:val="0026585F"/>
    <w:rsid w:val="00265AC2"/>
    <w:rsid w:val="0026618A"/>
    <w:rsid w:val="002662A5"/>
    <w:rsid w:val="002663D2"/>
    <w:rsid w:val="00266CB0"/>
    <w:rsid w:val="00266F25"/>
    <w:rsid w:val="00267715"/>
    <w:rsid w:val="002677DD"/>
    <w:rsid w:val="002679AF"/>
    <w:rsid w:val="002700E7"/>
    <w:rsid w:val="002703D3"/>
    <w:rsid w:val="00270457"/>
    <w:rsid w:val="00270FD4"/>
    <w:rsid w:val="00271091"/>
    <w:rsid w:val="002710EF"/>
    <w:rsid w:val="00271580"/>
    <w:rsid w:val="00271C40"/>
    <w:rsid w:val="0027228A"/>
    <w:rsid w:val="002722C7"/>
    <w:rsid w:val="00272620"/>
    <w:rsid w:val="00272A7E"/>
    <w:rsid w:val="00272C8D"/>
    <w:rsid w:val="0027382D"/>
    <w:rsid w:val="00273BA7"/>
    <w:rsid w:val="00274CDD"/>
    <w:rsid w:val="00274CEB"/>
    <w:rsid w:val="00274D27"/>
    <w:rsid w:val="00274E3C"/>
    <w:rsid w:val="00276683"/>
    <w:rsid w:val="002766C7"/>
    <w:rsid w:val="00276BDC"/>
    <w:rsid w:val="00277288"/>
    <w:rsid w:val="00280216"/>
    <w:rsid w:val="00280347"/>
    <w:rsid w:val="0028046F"/>
    <w:rsid w:val="0028070B"/>
    <w:rsid w:val="00280B85"/>
    <w:rsid w:val="0028104A"/>
    <w:rsid w:val="00281A15"/>
    <w:rsid w:val="00281A67"/>
    <w:rsid w:val="0028215B"/>
    <w:rsid w:val="002825DE"/>
    <w:rsid w:val="002827E3"/>
    <w:rsid w:val="002828C6"/>
    <w:rsid w:val="00282905"/>
    <w:rsid w:val="00282D60"/>
    <w:rsid w:val="00282FED"/>
    <w:rsid w:val="0028373A"/>
    <w:rsid w:val="00283BDB"/>
    <w:rsid w:val="0028431B"/>
    <w:rsid w:val="002843DB"/>
    <w:rsid w:val="0028447E"/>
    <w:rsid w:val="0028458D"/>
    <w:rsid w:val="00285046"/>
    <w:rsid w:val="0028555D"/>
    <w:rsid w:val="002860DA"/>
    <w:rsid w:val="002860FD"/>
    <w:rsid w:val="002864E3"/>
    <w:rsid w:val="00286983"/>
    <w:rsid w:val="00286C49"/>
    <w:rsid w:val="002877D2"/>
    <w:rsid w:val="002877DA"/>
    <w:rsid w:val="00287888"/>
    <w:rsid w:val="0029032B"/>
    <w:rsid w:val="002903F2"/>
    <w:rsid w:val="002904E5"/>
    <w:rsid w:val="00290F48"/>
    <w:rsid w:val="00292BD6"/>
    <w:rsid w:val="00292C29"/>
    <w:rsid w:val="00292D1B"/>
    <w:rsid w:val="00292E29"/>
    <w:rsid w:val="00292F73"/>
    <w:rsid w:val="0029381F"/>
    <w:rsid w:val="00293887"/>
    <w:rsid w:val="002939DD"/>
    <w:rsid w:val="00294386"/>
    <w:rsid w:val="002948F1"/>
    <w:rsid w:val="00294D72"/>
    <w:rsid w:val="00294EB0"/>
    <w:rsid w:val="00295352"/>
    <w:rsid w:val="002956E7"/>
    <w:rsid w:val="00295AC6"/>
    <w:rsid w:val="00296353"/>
    <w:rsid w:val="00296B43"/>
    <w:rsid w:val="00296B5C"/>
    <w:rsid w:val="0029767F"/>
    <w:rsid w:val="00297A51"/>
    <w:rsid w:val="00297CB1"/>
    <w:rsid w:val="002A01A9"/>
    <w:rsid w:val="002A03CE"/>
    <w:rsid w:val="002A078F"/>
    <w:rsid w:val="002A0A79"/>
    <w:rsid w:val="002A0B52"/>
    <w:rsid w:val="002A1BC5"/>
    <w:rsid w:val="002A3271"/>
    <w:rsid w:val="002A33D9"/>
    <w:rsid w:val="002A36C8"/>
    <w:rsid w:val="002A3AA1"/>
    <w:rsid w:val="002A51E5"/>
    <w:rsid w:val="002A5255"/>
    <w:rsid w:val="002A58ED"/>
    <w:rsid w:val="002A5908"/>
    <w:rsid w:val="002A5A81"/>
    <w:rsid w:val="002A6024"/>
    <w:rsid w:val="002A60CE"/>
    <w:rsid w:val="002A62DD"/>
    <w:rsid w:val="002A6338"/>
    <w:rsid w:val="002A665D"/>
    <w:rsid w:val="002A6A2A"/>
    <w:rsid w:val="002A6F04"/>
    <w:rsid w:val="002A7006"/>
    <w:rsid w:val="002A7364"/>
    <w:rsid w:val="002B002D"/>
    <w:rsid w:val="002B0377"/>
    <w:rsid w:val="002B0E3B"/>
    <w:rsid w:val="002B1067"/>
    <w:rsid w:val="002B1195"/>
    <w:rsid w:val="002B1664"/>
    <w:rsid w:val="002B1EA4"/>
    <w:rsid w:val="002B2157"/>
    <w:rsid w:val="002B2262"/>
    <w:rsid w:val="002B2BD0"/>
    <w:rsid w:val="002B2C59"/>
    <w:rsid w:val="002B31F0"/>
    <w:rsid w:val="002B37FA"/>
    <w:rsid w:val="002B41B2"/>
    <w:rsid w:val="002B4553"/>
    <w:rsid w:val="002B4576"/>
    <w:rsid w:val="002B4669"/>
    <w:rsid w:val="002B4E2E"/>
    <w:rsid w:val="002B5105"/>
    <w:rsid w:val="002B51EA"/>
    <w:rsid w:val="002B5439"/>
    <w:rsid w:val="002B552A"/>
    <w:rsid w:val="002B55AE"/>
    <w:rsid w:val="002B5A54"/>
    <w:rsid w:val="002B5E9B"/>
    <w:rsid w:val="002B6186"/>
    <w:rsid w:val="002B6355"/>
    <w:rsid w:val="002B6917"/>
    <w:rsid w:val="002B6CE9"/>
    <w:rsid w:val="002B6EB4"/>
    <w:rsid w:val="002B75B9"/>
    <w:rsid w:val="002B79EC"/>
    <w:rsid w:val="002B7B71"/>
    <w:rsid w:val="002B7DFE"/>
    <w:rsid w:val="002C02AC"/>
    <w:rsid w:val="002C02EA"/>
    <w:rsid w:val="002C076B"/>
    <w:rsid w:val="002C0D2D"/>
    <w:rsid w:val="002C1785"/>
    <w:rsid w:val="002C1854"/>
    <w:rsid w:val="002C1ECB"/>
    <w:rsid w:val="002C2B82"/>
    <w:rsid w:val="002C2C49"/>
    <w:rsid w:val="002C2CCC"/>
    <w:rsid w:val="002C4FB8"/>
    <w:rsid w:val="002C5FA7"/>
    <w:rsid w:val="002C6310"/>
    <w:rsid w:val="002C6AFB"/>
    <w:rsid w:val="002C6BF4"/>
    <w:rsid w:val="002C6DA9"/>
    <w:rsid w:val="002C6DF9"/>
    <w:rsid w:val="002C6EDB"/>
    <w:rsid w:val="002C7033"/>
    <w:rsid w:val="002C70A2"/>
    <w:rsid w:val="002C7214"/>
    <w:rsid w:val="002C7B86"/>
    <w:rsid w:val="002D0060"/>
    <w:rsid w:val="002D0469"/>
    <w:rsid w:val="002D109C"/>
    <w:rsid w:val="002D1373"/>
    <w:rsid w:val="002D142C"/>
    <w:rsid w:val="002D166B"/>
    <w:rsid w:val="002D1B59"/>
    <w:rsid w:val="002D1B9B"/>
    <w:rsid w:val="002D1C83"/>
    <w:rsid w:val="002D1CE4"/>
    <w:rsid w:val="002D21A3"/>
    <w:rsid w:val="002D21F4"/>
    <w:rsid w:val="002D32BB"/>
    <w:rsid w:val="002D3BD1"/>
    <w:rsid w:val="002D4812"/>
    <w:rsid w:val="002D4EDE"/>
    <w:rsid w:val="002D54AC"/>
    <w:rsid w:val="002D54FE"/>
    <w:rsid w:val="002D5A0A"/>
    <w:rsid w:val="002D5CF8"/>
    <w:rsid w:val="002D6059"/>
    <w:rsid w:val="002D64A3"/>
    <w:rsid w:val="002D69D6"/>
    <w:rsid w:val="002D71D8"/>
    <w:rsid w:val="002D7A20"/>
    <w:rsid w:val="002E01EC"/>
    <w:rsid w:val="002E06B7"/>
    <w:rsid w:val="002E0852"/>
    <w:rsid w:val="002E10E3"/>
    <w:rsid w:val="002E138F"/>
    <w:rsid w:val="002E1CCA"/>
    <w:rsid w:val="002E240F"/>
    <w:rsid w:val="002E27CE"/>
    <w:rsid w:val="002E2986"/>
    <w:rsid w:val="002E30B3"/>
    <w:rsid w:val="002E31E1"/>
    <w:rsid w:val="002E31F0"/>
    <w:rsid w:val="002E347C"/>
    <w:rsid w:val="002E378F"/>
    <w:rsid w:val="002E3AD1"/>
    <w:rsid w:val="002E3B8F"/>
    <w:rsid w:val="002E401C"/>
    <w:rsid w:val="002E44A4"/>
    <w:rsid w:val="002E4B30"/>
    <w:rsid w:val="002E5557"/>
    <w:rsid w:val="002E5870"/>
    <w:rsid w:val="002E5D1D"/>
    <w:rsid w:val="002E5E5D"/>
    <w:rsid w:val="002E7034"/>
    <w:rsid w:val="002E7195"/>
    <w:rsid w:val="002E7949"/>
    <w:rsid w:val="002F055C"/>
    <w:rsid w:val="002F142A"/>
    <w:rsid w:val="002F2235"/>
    <w:rsid w:val="002F245E"/>
    <w:rsid w:val="002F34EB"/>
    <w:rsid w:val="002F375F"/>
    <w:rsid w:val="002F3898"/>
    <w:rsid w:val="002F3A61"/>
    <w:rsid w:val="002F4473"/>
    <w:rsid w:val="002F4F8E"/>
    <w:rsid w:val="002F5871"/>
    <w:rsid w:val="002F5E73"/>
    <w:rsid w:val="002F6839"/>
    <w:rsid w:val="002F6D95"/>
    <w:rsid w:val="002F70C1"/>
    <w:rsid w:val="002F7263"/>
    <w:rsid w:val="002F787A"/>
    <w:rsid w:val="0030018B"/>
    <w:rsid w:val="0030114E"/>
    <w:rsid w:val="00301903"/>
    <w:rsid w:val="00301BDC"/>
    <w:rsid w:val="00302A35"/>
    <w:rsid w:val="00302F41"/>
    <w:rsid w:val="00303107"/>
    <w:rsid w:val="003031A1"/>
    <w:rsid w:val="00303224"/>
    <w:rsid w:val="003035A8"/>
    <w:rsid w:val="00303DE5"/>
    <w:rsid w:val="003040AB"/>
    <w:rsid w:val="00304B21"/>
    <w:rsid w:val="00304E88"/>
    <w:rsid w:val="00304EE2"/>
    <w:rsid w:val="00304F44"/>
    <w:rsid w:val="00305631"/>
    <w:rsid w:val="00305C70"/>
    <w:rsid w:val="003065E8"/>
    <w:rsid w:val="00306FBF"/>
    <w:rsid w:val="00307431"/>
    <w:rsid w:val="00307814"/>
    <w:rsid w:val="00307DAA"/>
    <w:rsid w:val="00310403"/>
    <w:rsid w:val="00310886"/>
    <w:rsid w:val="00310CA9"/>
    <w:rsid w:val="003115D6"/>
    <w:rsid w:val="00311FB7"/>
    <w:rsid w:val="00312051"/>
    <w:rsid w:val="0031227B"/>
    <w:rsid w:val="00312580"/>
    <w:rsid w:val="0031260F"/>
    <w:rsid w:val="0031283E"/>
    <w:rsid w:val="003129F6"/>
    <w:rsid w:val="00312CD7"/>
    <w:rsid w:val="00313152"/>
    <w:rsid w:val="00313CAD"/>
    <w:rsid w:val="003142CA"/>
    <w:rsid w:val="00314AB1"/>
    <w:rsid w:val="00314C49"/>
    <w:rsid w:val="00314DF1"/>
    <w:rsid w:val="00314F39"/>
    <w:rsid w:val="0031515A"/>
    <w:rsid w:val="00315547"/>
    <w:rsid w:val="00315C21"/>
    <w:rsid w:val="00315F02"/>
    <w:rsid w:val="0031756B"/>
    <w:rsid w:val="00317787"/>
    <w:rsid w:val="00320023"/>
    <w:rsid w:val="00320186"/>
    <w:rsid w:val="0032081B"/>
    <w:rsid w:val="00320A40"/>
    <w:rsid w:val="0032114E"/>
    <w:rsid w:val="003211A7"/>
    <w:rsid w:val="00321FDE"/>
    <w:rsid w:val="003223DD"/>
    <w:rsid w:val="00322B0B"/>
    <w:rsid w:val="00322E82"/>
    <w:rsid w:val="003239D8"/>
    <w:rsid w:val="00323E31"/>
    <w:rsid w:val="00324357"/>
    <w:rsid w:val="0032438C"/>
    <w:rsid w:val="003249B5"/>
    <w:rsid w:val="00325D6D"/>
    <w:rsid w:val="0032676C"/>
    <w:rsid w:val="00326A4C"/>
    <w:rsid w:val="00326DF0"/>
    <w:rsid w:val="00326E31"/>
    <w:rsid w:val="003279EB"/>
    <w:rsid w:val="00327C86"/>
    <w:rsid w:val="00330758"/>
    <w:rsid w:val="00330AD2"/>
    <w:rsid w:val="0033120C"/>
    <w:rsid w:val="00331435"/>
    <w:rsid w:val="00331518"/>
    <w:rsid w:val="003319B2"/>
    <w:rsid w:val="003325B4"/>
    <w:rsid w:val="003326E0"/>
    <w:rsid w:val="00332835"/>
    <w:rsid w:val="00332BE4"/>
    <w:rsid w:val="00332FE2"/>
    <w:rsid w:val="003331F6"/>
    <w:rsid w:val="00333558"/>
    <w:rsid w:val="00333704"/>
    <w:rsid w:val="00333759"/>
    <w:rsid w:val="00333841"/>
    <w:rsid w:val="00333A1E"/>
    <w:rsid w:val="00333DB3"/>
    <w:rsid w:val="0033412F"/>
    <w:rsid w:val="00334935"/>
    <w:rsid w:val="003350B7"/>
    <w:rsid w:val="00335B2D"/>
    <w:rsid w:val="00335C42"/>
    <w:rsid w:val="003363E4"/>
    <w:rsid w:val="00336900"/>
    <w:rsid w:val="00336CAB"/>
    <w:rsid w:val="00336CAE"/>
    <w:rsid w:val="00336F8C"/>
    <w:rsid w:val="0033720A"/>
    <w:rsid w:val="00337AFD"/>
    <w:rsid w:val="00337B30"/>
    <w:rsid w:val="0034002C"/>
    <w:rsid w:val="00340850"/>
    <w:rsid w:val="00341264"/>
    <w:rsid w:val="0034130D"/>
    <w:rsid w:val="003413D2"/>
    <w:rsid w:val="003416D9"/>
    <w:rsid w:val="00341A19"/>
    <w:rsid w:val="00341D68"/>
    <w:rsid w:val="003422CC"/>
    <w:rsid w:val="00342CDB"/>
    <w:rsid w:val="003433B0"/>
    <w:rsid w:val="003438AD"/>
    <w:rsid w:val="00343909"/>
    <w:rsid w:val="00343AF2"/>
    <w:rsid w:val="00343F6F"/>
    <w:rsid w:val="003448D2"/>
    <w:rsid w:val="00344E98"/>
    <w:rsid w:val="00346329"/>
    <w:rsid w:val="003463D0"/>
    <w:rsid w:val="003474D3"/>
    <w:rsid w:val="003476A9"/>
    <w:rsid w:val="00347B24"/>
    <w:rsid w:val="00347BDF"/>
    <w:rsid w:val="00350214"/>
    <w:rsid w:val="00350684"/>
    <w:rsid w:val="00351A97"/>
    <w:rsid w:val="00351B77"/>
    <w:rsid w:val="00351D37"/>
    <w:rsid w:val="00352344"/>
    <w:rsid w:val="00352375"/>
    <w:rsid w:val="00352CE2"/>
    <w:rsid w:val="0035397F"/>
    <w:rsid w:val="003539D8"/>
    <w:rsid w:val="0035409D"/>
    <w:rsid w:val="003545BA"/>
    <w:rsid w:val="00354712"/>
    <w:rsid w:val="003561E5"/>
    <w:rsid w:val="00356DE3"/>
    <w:rsid w:val="00357060"/>
    <w:rsid w:val="00357B13"/>
    <w:rsid w:val="00360996"/>
    <w:rsid w:val="00360F64"/>
    <w:rsid w:val="003611C9"/>
    <w:rsid w:val="0036137F"/>
    <w:rsid w:val="00364003"/>
    <w:rsid w:val="003642F0"/>
    <w:rsid w:val="003646DB"/>
    <w:rsid w:val="00364737"/>
    <w:rsid w:val="00364E78"/>
    <w:rsid w:val="0036551E"/>
    <w:rsid w:val="003657C7"/>
    <w:rsid w:val="003667E2"/>
    <w:rsid w:val="00366A40"/>
    <w:rsid w:val="00366A9E"/>
    <w:rsid w:val="00366CD2"/>
    <w:rsid w:val="00366F7F"/>
    <w:rsid w:val="00366FA0"/>
    <w:rsid w:val="00367187"/>
    <w:rsid w:val="003702CC"/>
    <w:rsid w:val="0037133F"/>
    <w:rsid w:val="003713BD"/>
    <w:rsid w:val="003718E2"/>
    <w:rsid w:val="00371BFC"/>
    <w:rsid w:val="00371D16"/>
    <w:rsid w:val="0037270E"/>
    <w:rsid w:val="003728B6"/>
    <w:rsid w:val="003728DB"/>
    <w:rsid w:val="00372B69"/>
    <w:rsid w:val="00372D83"/>
    <w:rsid w:val="00372F84"/>
    <w:rsid w:val="003733A2"/>
    <w:rsid w:val="0037354A"/>
    <w:rsid w:val="003735B0"/>
    <w:rsid w:val="00374630"/>
    <w:rsid w:val="00374950"/>
    <w:rsid w:val="003751CE"/>
    <w:rsid w:val="00375210"/>
    <w:rsid w:val="0037565D"/>
    <w:rsid w:val="003756C9"/>
    <w:rsid w:val="0037672D"/>
    <w:rsid w:val="00376B97"/>
    <w:rsid w:val="00376C37"/>
    <w:rsid w:val="00377199"/>
    <w:rsid w:val="00377250"/>
    <w:rsid w:val="0037773D"/>
    <w:rsid w:val="00377995"/>
    <w:rsid w:val="00377BBD"/>
    <w:rsid w:val="00377E2C"/>
    <w:rsid w:val="00377F07"/>
    <w:rsid w:val="00377FB8"/>
    <w:rsid w:val="0038012F"/>
    <w:rsid w:val="0038016C"/>
    <w:rsid w:val="00380DEF"/>
    <w:rsid w:val="0038165E"/>
    <w:rsid w:val="003817F7"/>
    <w:rsid w:val="00381E96"/>
    <w:rsid w:val="00382035"/>
    <w:rsid w:val="003820D9"/>
    <w:rsid w:val="003823A8"/>
    <w:rsid w:val="00382423"/>
    <w:rsid w:val="0038295E"/>
    <w:rsid w:val="00382DF6"/>
    <w:rsid w:val="00382FE5"/>
    <w:rsid w:val="00383EF2"/>
    <w:rsid w:val="003844F5"/>
    <w:rsid w:val="00384DDE"/>
    <w:rsid w:val="00385043"/>
    <w:rsid w:val="0038550E"/>
    <w:rsid w:val="00385931"/>
    <w:rsid w:val="0038594A"/>
    <w:rsid w:val="00385EE9"/>
    <w:rsid w:val="00386509"/>
    <w:rsid w:val="003866AE"/>
    <w:rsid w:val="00386B2D"/>
    <w:rsid w:val="00386FA2"/>
    <w:rsid w:val="00386FCB"/>
    <w:rsid w:val="003876DE"/>
    <w:rsid w:val="00387976"/>
    <w:rsid w:val="0039069D"/>
    <w:rsid w:val="00391B2A"/>
    <w:rsid w:val="003936B1"/>
    <w:rsid w:val="00393735"/>
    <w:rsid w:val="00393856"/>
    <w:rsid w:val="00393CC3"/>
    <w:rsid w:val="0039408B"/>
    <w:rsid w:val="00394281"/>
    <w:rsid w:val="00394345"/>
    <w:rsid w:val="00394465"/>
    <w:rsid w:val="00394B01"/>
    <w:rsid w:val="0039501C"/>
    <w:rsid w:val="00395043"/>
    <w:rsid w:val="003956E1"/>
    <w:rsid w:val="003963F2"/>
    <w:rsid w:val="003966C2"/>
    <w:rsid w:val="00396E75"/>
    <w:rsid w:val="00397339"/>
    <w:rsid w:val="00397A8A"/>
    <w:rsid w:val="003A0126"/>
    <w:rsid w:val="003A0ABE"/>
    <w:rsid w:val="003A0F34"/>
    <w:rsid w:val="003A161F"/>
    <w:rsid w:val="003A1B44"/>
    <w:rsid w:val="003A2427"/>
    <w:rsid w:val="003A28B4"/>
    <w:rsid w:val="003A29FB"/>
    <w:rsid w:val="003A2CB8"/>
    <w:rsid w:val="003A2D17"/>
    <w:rsid w:val="003A3122"/>
    <w:rsid w:val="003A32E7"/>
    <w:rsid w:val="003A392F"/>
    <w:rsid w:val="003A3BE3"/>
    <w:rsid w:val="003A4679"/>
    <w:rsid w:val="003A5048"/>
    <w:rsid w:val="003A5E25"/>
    <w:rsid w:val="003A692A"/>
    <w:rsid w:val="003A6A2E"/>
    <w:rsid w:val="003A6F92"/>
    <w:rsid w:val="003A7098"/>
    <w:rsid w:val="003A71B2"/>
    <w:rsid w:val="003B0014"/>
    <w:rsid w:val="003B0EED"/>
    <w:rsid w:val="003B1269"/>
    <w:rsid w:val="003B14E3"/>
    <w:rsid w:val="003B25B8"/>
    <w:rsid w:val="003B25DF"/>
    <w:rsid w:val="003B2643"/>
    <w:rsid w:val="003B2BB4"/>
    <w:rsid w:val="003B2D87"/>
    <w:rsid w:val="003B2F87"/>
    <w:rsid w:val="003B3378"/>
    <w:rsid w:val="003B358F"/>
    <w:rsid w:val="003B37D4"/>
    <w:rsid w:val="003B3DBE"/>
    <w:rsid w:val="003B41B0"/>
    <w:rsid w:val="003B41C6"/>
    <w:rsid w:val="003B4AE7"/>
    <w:rsid w:val="003B4FA9"/>
    <w:rsid w:val="003B52EA"/>
    <w:rsid w:val="003B52EF"/>
    <w:rsid w:val="003B53AF"/>
    <w:rsid w:val="003B5AFB"/>
    <w:rsid w:val="003B5F20"/>
    <w:rsid w:val="003B63C1"/>
    <w:rsid w:val="003B6784"/>
    <w:rsid w:val="003B77BC"/>
    <w:rsid w:val="003B78EF"/>
    <w:rsid w:val="003C010B"/>
    <w:rsid w:val="003C0886"/>
    <w:rsid w:val="003C0D39"/>
    <w:rsid w:val="003C14E2"/>
    <w:rsid w:val="003C165D"/>
    <w:rsid w:val="003C1707"/>
    <w:rsid w:val="003C19BA"/>
    <w:rsid w:val="003C1A63"/>
    <w:rsid w:val="003C1B2E"/>
    <w:rsid w:val="003C1BBC"/>
    <w:rsid w:val="003C1C32"/>
    <w:rsid w:val="003C1CC2"/>
    <w:rsid w:val="003C2081"/>
    <w:rsid w:val="003C216D"/>
    <w:rsid w:val="003C280A"/>
    <w:rsid w:val="003C2E6B"/>
    <w:rsid w:val="003C355A"/>
    <w:rsid w:val="003C3769"/>
    <w:rsid w:val="003C3C16"/>
    <w:rsid w:val="003C41B9"/>
    <w:rsid w:val="003C4B1F"/>
    <w:rsid w:val="003C4D99"/>
    <w:rsid w:val="003C4E2B"/>
    <w:rsid w:val="003C5CFE"/>
    <w:rsid w:val="003C60F6"/>
    <w:rsid w:val="003C64C3"/>
    <w:rsid w:val="003C64F9"/>
    <w:rsid w:val="003C6795"/>
    <w:rsid w:val="003C6B02"/>
    <w:rsid w:val="003C7CBA"/>
    <w:rsid w:val="003D0AAE"/>
    <w:rsid w:val="003D0D83"/>
    <w:rsid w:val="003D1056"/>
    <w:rsid w:val="003D1BF4"/>
    <w:rsid w:val="003D1E4A"/>
    <w:rsid w:val="003D20E3"/>
    <w:rsid w:val="003D20ED"/>
    <w:rsid w:val="003D23C6"/>
    <w:rsid w:val="003D2496"/>
    <w:rsid w:val="003D260D"/>
    <w:rsid w:val="003D29F0"/>
    <w:rsid w:val="003D2AB4"/>
    <w:rsid w:val="003D303C"/>
    <w:rsid w:val="003D44C2"/>
    <w:rsid w:val="003D4859"/>
    <w:rsid w:val="003D49B7"/>
    <w:rsid w:val="003D50A5"/>
    <w:rsid w:val="003D618B"/>
    <w:rsid w:val="003D6BE5"/>
    <w:rsid w:val="003D754B"/>
    <w:rsid w:val="003D7E5D"/>
    <w:rsid w:val="003E03E3"/>
    <w:rsid w:val="003E03FE"/>
    <w:rsid w:val="003E08B8"/>
    <w:rsid w:val="003E0D5A"/>
    <w:rsid w:val="003E0D78"/>
    <w:rsid w:val="003E0DBD"/>
    <w:rsid w:val="003E0FFC"/>
    <w:rsid w:val="003E1160"/>
    <w:rsid w:val="003E1736"/>
    <w:rsid w:val="003E1B88"/>
    <w:rsid w:val="003E1C3F"/>
    <w:rsid w:val="003E1EB6"/>
    <w:rsid w:val="003E1FF7"/>
    <w:rsid w:val="003E2724"/>
    <w:rsid w:val="003E2A54"/>
    <w:rsid w:val="003E3DAF"/>
    <w:rsid w:val="003E429C"/>
    <w:rsid w:val="003E4E43"/>
    <w:rsid w:val="003E5B47"/>
    <w:rsid w:val="003E5F0F"/>
    <w:rsid w:val="003E639A"/>
    <w:rsid w:val="003E674D"/>
    <w:rsid w:val="003E6A94"/>
    <w:rsid w:val="003E7CE0"/>
    <w:rsid w:val="003F004B"/>
    <w:rsid w:val="003F0C5A"/>
    <w:rsid w:val="003F14C5"/>
    <w:rsid w:val="003F1B58"/>
    <w:rsid w:val="003F1C6B"/>
    <w:rsid w:val="003F1E63"/>
    <w:rsid w:val="003F228A"/>
    <w:rsid w:val="003F229A"/>
    <w:rsid w:val="003F27A2"/>
    <w:rsid w:val="003F31E3"/>
    <w:rsid w:val="003F385C"/>
    <w:rsid w:val="003F3C0B"/>
    <w:rsid w:val="003F3DC2"/>
    <w:rsid w:val="003F404D"/>
    <w:rsid w:val="003F4744"/>
    <w:rsid w:val="003F4751"/>
    <w:rsid w:val="003F4A32"/>
    <w:rsid w:val="003F4B21"/>
    <w:rsid w:val="003F5693"/>
    <w:rsid w:val="003F5938"/>
    <w:rsid w:val="003F5BB4"/>
    <w:rsid w:val="003F5CC7"/>
    <w:rsid w:val="003F5FDC"/>
    <w:rsid w:val="003F6368"/>
    <w:rsid w:val="003F6A40"/>
    <w:rsid w:val="003F6D97"/>
    <w:rsid w:val="003F77BE"/>
    <w:rsid w:val="003F7888"/>
    <w:rsid w:val="003F7AB1"/>
    <w:rsid w:val="003F7B57"/>
    <w:rsid w:val="003F7E00"/>
    <w:rsid w:val="0040145C"/>
    <w:rsid w:val="0040158A"/>
    <w:rsid w:val="004018E4"/>
    <w:rsid w:val="00401B57"/>
    <w:rsid w:val="00402195"/>
    <w:rsid w:val="004021CA"/>
    <w:rsid w:val="00402675"/>
    <w:rsid w:val="00402904"/>
    <w:rsid w:val="00402C85"/>
    <w:rsid w:val="004031E0"/>
    <w:rsid w:val="0040337C"/>
    <w:rsid w:val="00403F1E"/>
    <w:rsid w:val="00404379"/>
    <w:rsid w:val="0040496B"/>
    <w:rsid w:val="0040520A"/>
    <w:rsid w:val="00405922"/>
    <w:rsid w:val="00405AE7"/>
    <w:rsid w:val="00405F4A"/>
    <w:rsid w:val="00406382"/>
    <w:rsid w:val="00406F7E"/>
    <w:rsid w:val="00406FBF"/>
    <w:rsid w:val="00406FD8"/>
    <w:rsid w:val="004070B4"/>
    <w:rsid w:val="00407782"/>
    <w:rsid w:val="004078A7"/>
    <w:rsid w:val="00407944"/>
    <w:rsid w:val="00407C81"/>
    <w:rsid w:val="004104E2"/>
    <w:rsid w:val="004107F4"/>
    <w:rsid w:val="00410C1A"/>
    <w:rsid w:val="004111F9"/>
    <w:rsid w:val="0041121F"/>
    <w:rsid w:val="0041197F"/>
    <w:rsid w:val="00411CC0"/>
    <w:rsid w:val="00411E6A"/>
    <w:rsid w:val="004122CE"/>
    <w:rsid w:val="00412B70"/>
    <w:rsid w:val="00412D55"/>
    <w:rsid w:val="0041369A"/>
    <w:rsid w:val="00413A0B"/>
    <w:rsid w:val="00413B1B"/>
    <w:rsid w:val="00413B81"/>
    <w:rsid w:val="00413EF4"/>
    <w:rsid w:val="00414146"/>
    <w:rsid w:val="00414CAC"/>
    <w:rsid w:val="00415010"/>
    <w:rsid w:val="00415395"/>
    <w:rsid w:val="00415629"/>
    <w:rsid w:val="00416446"/>
    <w:rsid w:val="0041711F"/>
    <w:rsid w:val="00417757"/>
    <w:rsid w:val="004200CE"/>
    <w:rsid w:val="00420AD6"/>
    <w:rsid w:val="00420F64"/>
    <w:rsid w:val="00421536"/>
    <w:rsid w:val="00421652"/>
    <w:rsid w:val="0042165D"/>
    <w:rsid w:val="00422381"/>
    <w:rsid w:val="0042266B"/>
    <w:rsid w:val="00422B29"/>
    <w:rsid w:val="00422C22"/>
    <w:rsid w:val="00422DE8"/>
    <w:rsid w:val="00423180"/>
    <w:rsid w:val="00423902"/>
    <w:rsid w:val="00424581"/>
    <w:rsid w:val="00424AAF"/>
    <w:rsid w:val="004252CB"/>
    <w:rsid w:val="0042542E"/>
    <w:rsid w:val="004256CB"/>
    <w:rsid w:val="004258A2"/>
    <w:rsid w:val="0042596D"/>
    <w:rsid w:val="00425AE2"/>
    <w:rsid w:val="00425B79"/>
    <w:rsid w:val="00425C53"/>
    <w:rsid w:val="004263E8"/>
    <w:rsid w:val="004268F0"/>
    <w:rsid w:val="00426DBA"/>
    <w:rsid w:val="00426E14"/>
    <w:rsid w:val="0042734E"/>
    <w:rsid w:val="0042763C"/>
    <w:rsid w:val="004277CE"/>
    <w:rsid w:val="0043011E"/>
    <w:rsid w:val="0043027A"/>
    <w:rsid w:val="004306B4"/>
    <w:rsid w:val="00430F58"/>
    <w:rsid w:val="00431664"/>
    <w:rsid w:val="00431FB7"/>
    <w:rsid w:val="0043313C"/>
    <w:rsid w:val="00433353"/>
    <w:rsid w:val="00433500"/>
    <w:rsid w:val="004337EE"/>
    <w:rsid w:val="00433F57"/>
    <w:rsid w:val="00433F5F"/>
    <w:rsid w:val="0043527F"/>
    <w:rsid w:val="00435B43"/>
    <w:rsid w:val="00435E5E"/>
    <w:rsid w:val="00435EC5"/>
    <w:rsid w:val="0043603E"/>
    <w:rsid w:val="004362D7"/>
    <w:rsid w:val="0043635A"/>
    <w:rsid w:val="00436360"/>
    <w:rsid w:val="00436407"/>
    <w:rsid w:val="00436C17"/>
    <w:rsid w:val="00436CA8"/>
    <w:rsid w:val="0043762A"/>
    <w:rsid w:val="00437718"/>
    <w:rsid w:val="00437A58"/>
    <w:rsid w:val="00440C4F"/>
    <w:rsid w:val="0044121E"/>
    <w:rsid w:val="0044123D"/>
    <w:rsid w:val="0044150E"/>
    <w:rsid w:val="00441AE2"/>
    <w:rsid w:val="00441C32"/>
    <w:rsid w:val="00442485"/>
    <w:rsid w:val="00442A2A"/>
    <w:rsid w:val="00442ABC"/>
    <w:rsid w:val="00442AF2"/>
    <w:rsid w:val="00442BB0"/>
    <w:rsid w:val="00443142"/>
    <w:rsid w:val="00443886"/>
    <w:rsid w:val="004438A6"/>
    <w:rsid w:val="004441A6"/>
    <w:rsid w:val="004441CB"/>
    <w:rsid w:val="00444A1E"/>
    <w:rsid w:val="00444AE4"/>
    <w:rsid w:val="00445E73"/>
    <w:rsid w:val="004461C2"/>
    <w:rsid w:val="00446209"/>
    <w:rsid w:val="004462D7"/>
    <w:rsid w:val="00446430"/>
    <w:rsid w:val="00446763"/>
    <w:rsid w:val="00446865"/>
    <w:rsid w:val="00446869"/>
    <w:rsid w:val="00446E95"/>
    <w:rsid w:val="00447446"/>
    <w:rsid w:val="00447C38"/>
    <w:rsid w:val="004503E5"/>
    <w:rsid w:val="004507DE"/>
    <w:rsid w:val="00450BB5"/>
    <w:rsid w:val="004528FD"/>
    <w:rsid w:val="00454426"/>
    <w:rsid w:val="0045470D"/>
    <w:rsid w:val="004547B9"/>
    <w:rsid w:val="00454894"/>
    <w:rsid w:val="004550BD"/>
    <w:rsid w:val="004560A4"/>
    <w:rsid w:val="004564F2"/>
    <w:rsid w:val="00456530"/>
    <w:rsid w:val="00456AB7"/>
    <w:rsid w:val="004576D7"/>
    <w:rsid w:val="00457907"/>
    <w:rsid w:val="00460308"/>
    <w:rsid w:val="00461257"/>
    <w:rsid w:val="004613EC"/>
    <w:rsid w:val="0046176D"/>
    <w:rsid w:val="00461F89"/>
    <w:rsid w:val="00462E36"/>
    <w:rsid w:val="00463079"/>
    <w:rsid w:val="004634DB"/>
    <w:rsid w:val="004638A1"/>
    <w:rsid w:val="00463DAC"/>
    <w:rsid w:val="00464A2B"/>
    <w:rsid w:val="0046560B"/>
    <w:rsid w:val="004658B5"/>
    <w:rsid w:val="00465FF0"/>
    <w:rsid w:val="00466E3D"/>
    <w:rsid w:val="00466FF9"/>
    <w:rsid w:val="004671B4"/>
    <w:rsid w:val="0046758E"/>
    <w:rsid w:val="004677B7"/>
    <w:rsid w:val="00470403"/>
    <w:rsid w:val="00471CB1"/>
    <w:rsid w:val="00472131"/>
    <w:rsid w:val="004724A9"/>
    <w:rsid w:val="00472C07"/>
    <w:rsid w:val="0047344F"/>
    <w:rsid w:val="00474105"/>
    <w:rsid w:val="00474678"/>
    <w:rsid w:val="004746F2"/>
    <w:rsid w:val="00474B6D"/>
    <w:rsid w:val="00475713"/>
    <w:rsid w:val="004757B6"/>
    <w:rsid w:val="00475AD7"/>
    <w:rsid w:val="00475DEA"/>
    <w:rsid w:val="0047612A"/>
    <w:rsid w:val="0047639C"/>
    <w:rsid w:val="004766A7"/>
    <w:rsid w:val="00476C7A"/>
    <w:rsid w:val="00476F67"/>
    <w:rsid w:val="0047742A"/>
    <w:rsid w:val="00477901"/>
    <w:rsid w:val="00477971"/>
    <w:rsid w:val="00480674"/>
    <w:rsid w:val="00480A83"/>
    <w:rsid w:val="0048102A"/>
    <w:rsid w:val="0048107F"/>
    <w:rsid w:val="004821D2"/>
    <w:rsid w:val="0048263B"/>
    <w:rsid w:val="00482E6E"/>
    <w:rsid w:val="00482F5A"/>
    <w:rsid w:val="00483225"/>
    <w:rsid w:val="0048363C"/>
    <w:rsid w:val="004842C4"/>
    <w:rsid w:val="0048434F"/>
    <w:rsid w:val="0048452E"/>
    <w:rsid w:val="00484752"/>
    <w:rsid w:val="00484AC3"/>
    <w:rsid w:val="0048550C"/>
    <w:rsid w:val="00485EAA"/>
    <w:rsid w:val="00486E1F"/>
    <w:rsid w:val="004879C8"/>
    <w:rsid w:val="0049040A"/>
    <w:rsid w:val="00490BAB"/>
    <w:rsid w:val="00490C27"/>
    <w:rsid w:val="00491162"/>
    <w:rsid w:val="00491F2A"/>
    <w:rsid w:val="00492F56"/>
    <w:rsid w:val="00493857"/>
    <w:rsid w:val="004943E7"/>
    <w:rsid w:val="0049509A"/>
    <w:rsid w:val="00495E68"/>
    <w:rsid w:val="004972E6"/>
    <w:rsid w:val="00497306"/>
    <w:rsid w:val="00497B2F"/>
    <w:rsid w:val="00497E30"/>
    <w:rsid w:val="00497FFD"/>
    <w:rsid w:val="004A00A9"/>
    <w:rsid w:val="004A00CF"/>
    <w:rsid w:val="004A06AE"/>
    <w:rsid w:val="004A0908"/>
    <w:rsid w:val="004A0979"/>
    <w:rsid w:val="004A0C4D"/>
    <w:rsid w:val="004A1426"/>
    <w:rsid w:val="004A3354"/>
    <w:rsid w:val="004A3551"/>
    <w:rsid w:val="004A39AF"/>
    <w:rsid w:val="004A3DF1"/>
    <w:rsid w:val="004A3E41"/>
    <w:rsid w:val="004A40F0"/>
    <w:rsid w:val="004A412D"/>
    <w:rsid w:val="004A4696"/>
    <w:rsid w:val="004A4C33"/>
    <w:rsid w:val="004A4CAD"/>
    <w:rsid w:val="004A53E8"/>
    <w:rsid w:val="004A5506"/>
    <w:rsid w:val="004A635E"/>
    <w:rsid w:val="004A652A"/>
    <w:rsid w:val="004A65D3"/>
    <w:rsid w:val="004A67E4"/>
    <w:rsid w:val="004A68E9"/>
    <w:rsid w:val="004A6B1C"/>
    <w:rsid w:val="004A72F9"/>
    <w:rsid w:val="004A785D"/>
    <w:rsid w:val="004A7B80"/>
    <w:rsid w:val="004A7C04"/>
    <w:rsid w:val="004A7EF1"/>
    <w:rsid w:val="004B0770"/>
    <w:rsid w:val="004B0D0C"/>
    <w:rsid w:val="004B0F48"/>
    <w:rsid w:val="004B1881"/>
    <w:rsid w:val="004B1AF8"/>
    <w:rsid w:val="004B23B4"/>
    <w:rsid w:val="004B29B6"/>
    <w:rsid w:val="004B2E82"/>
    <w:rsid w:val="004B312A"/>
    <w:rsid w:val="004B37A7"/>
    <w:rsid w:val="004B38FE"/>
    <w:rsid w:val="004B4E70"/>
    <w:rsid w:val="004B4F76"/>
    <w:rsid w:val="004B68F6"/>
    <w:rsid w:val="004B6AF7"/>
    <w:rsid w:val="004B7040"/>
    <w:rsid w:val="004B7788"/>
    <w:rsid w:val="004B7A0D"/>
    <w:rsid w:val="004B7DFA"/>
    <w:rsid w:val="004C03C2"/>
    <w:rsid w:val="004C1613"/>
    <w:rsid w:val="004C1C5D"/>
    <w:rsid w:val="004C26EB"/>
    <w:rsid w:val="004C2F79"/>
    <w:rsid w:val="004C3BED"/>
    <w:rsid w:val="004C4466"/>
    <w:rsid w:val="004C4532"/>
    <w:rsid w:val="004C48A7"/>
    <w:rsid w:val="004C4F1A"/>
    <w:rsid w:val="004C5292"/>
    <w:rsid w:val="004C5B97"/>
    <w:rsid w:val="004C5CEF"/>
    <w:rsid w:val="004C5E92"/>
    <w:rsid w:val="004C645D"/>
    <w:rsid w:val="004C677F"/>
    <w:rsid w:val="004C6CDA"/>
    <w:rsid w:val="004C6E07"/>
    <w:rsid w:val="004D0374"/>
    <w:rsid w:val="004D042A"/>
    <w:rsid w:val="004D07AE"/>
    <w:rsid w:val="004D091D"/>
    <w:rsid w:val="004D15BE"/>
    <w:rsid w:val="004D1955"/>
    <w:rsid w:val="004D2537"/>
    <w:rsid w:val="004D287E"/>
    <w:rsid w:val="004D3596"/>
    <w:rsid w:val="004D3E24"/>
    <w:rsid w:val="004D3FD7"/>
    <w:rsid w:val="004D4311"/>
    <w:rsid w:val="004D4B55"/>
    <w:rsid w:val="004D4C99"/>
    <w:rsid w:val="004D4D07"/>
    <w:rsid w:val="004D4D66"/>
    <w:rsid w:val="004D57A8"/>
    <w:rsid w:val="004D5B75"/>
    <w:rsid w:val="004D5E41"/>
    <w:rsid w:val="004D60CD"/>
    <w:rsid w:val="004D67EB"/>
    <w:rsid w:val="004D6EC7"/>
    <w:rsid w:val="004D712C"/>
    <w:rsid w:val="004D75DE"/>
    <w:rsid w:val="004D780C"/>
    <w:rsid w:val="004D79E3"/>
    <w:rsid w:val="004D7D25"/>
    <w:rsid w:val="004D7E9B"/>
    <w:rsid w:val="004E0F67"/>
    <w:rsid w:val="004E1194"/>
    <w:rsid w:val="004E1EF1"/>
    <w:rsid w:val="004E219F"/>
    <w:rsid w:val="004E256B"/>
    <w:rsid w:val="004E261E"/>
    <w:rsid w:val="004E26E2"/>
    <w:rsid w:val="004E368C"/>
    <w:rsid w:val="004E3806"/>
    <w:rsid w:val="004E4077"/>
    <w:rsid w:val="004E43B5"/>
    <w:rsid w:val="004E48E3"/>
    <w:rsid w:val="004E4F05"/>
    <w:rsid w:val="004E503A"/>
    <w:rsid w:val="004E50E5"/>
    <w:rsid w:val="004E52F3"/>
    <w:rsid w:val="004E5C9A"/>
    <w:rsid w:val="004E6288"/>
    <w:rsid w:val="004E6A94"/>
    <w:rsid w:val="004E712B"/>
    <w:rsid w:val="004E7249"/>
    <w:rsid w:val="004E7454"/>
    <w:rsid w:val="004E781B"/>
    <w:rsid w:val="004E7D9F"/>
    <w:rsid w:val="004F01E8"/>
    <w:rsid w:val="004F1B68"/>
    <w:rsid w:val="004F1BFA"/>
    <w:rsid w:val="004F226C"/>
    <w:rsid w:val="004F2E4B"/>
    <w:rsid w:val="004F3645"/>
    <w:rsid w:val="004F3B10"/>
    <w:rsid w:val="004F45A9"/>
    <w:rsid w:val="004F4862"/>
    <w:rsid w:val="004F4D74"/>
    <w:rsid w:val="004F54A5"/>
    <w:rsid w:val="004F593F"/>
    <w:rsid w:val="004F677B"/>
    <w:rsid w:val="004F6DB0"/>
    <w:rsid w:val="004F6E4E"/>
    <w:rsid w:val="004F77E6"/>
    <w:rsid w:val="004F7973"/>
    <w:rsid w:val="004F79D2"/>
    <w:rsid w:val="004F7AC2"/>
    <w:rsid w:val="004F7BCA"/>
    <w:rsid w:val="00500170"/>
    <w:rsid w:val="0050085C"/>
    <w:rsid w:val="00500C60"/>
    <w:rsid w:val="00501785"/>
    <w:rsid w:val="00501E37"/>
    <w:rsid w:val="00502130"/>
    <w:rsid w:val="0050226A"/>
    <w:rsid w:val="005029D3"/>
    <w:rsid w:val="00502C2C"/>
    <w:rsid w:val="005034CB"/>
    <w:rsid w:val="005035E5"/>
    <w:rsid w:val="00503A69"/>
    <w:rsid w:val="00503C8E"/>
    <w:rsid w:val="00503D05"/>
    <w:rsid w:val="00504274"/>
    <w:rsid w:val="00504C4F"/>
    <w:rsid w:val="00504DCC"/>
    <w:rsid w:val="005054BC"/>
    <w:rsid w:val="005065AD"/>
    <w:rsid w:val="005067F6"/>
    <w:rsid w:val="00506B30"/>
    <w:rsid w:val="00506EF6"/>
    <w:rsid w:val="005071CF"/>
    <w:rsid w:val="005074DE"/>
    <w:rsid w:val="0050777E"/>
    <w:rsid w:val="005077E6"/>
    <w:rsid w:val="0050784C"/>
    <w:rsid w:val="00511423"/>
    <w:rsid w:val="0051242D"/>
    <w:rsid w:val="005128E1"/>
    <w:rsid w:val="005129F4"/>
    <w:rsid w:val="00512B42"/>
    <w:rsid w:val="00512F27"/>
    <w:rsid w:val="005134ED"/>
    <w:rsid w:val="005142D0"/>
    <w:rsid w:val="005146F3"/>
    <w:rsid w:val="005147C5"/>
    <w:rsid w:val="00515128"/>
    <w:rsid w:val="00515800"/>
    <w:rsid w:val="00515A41"/>
    <w:rsid w:val="005161A5"/>
    <w:rsid w:val="0051636D"/>
    <w:rsid w:val="00516E0C"/>
    <w:rsid w:val="0051770E"/>
    <w:rsid w:val="00517D20"/>
    <w:rsid w:val="00520020"/>
    <w:rsid w:val="005200EE"/>
    <w:rsid w:val="00520362"/>
    <w:rsid w:val="005207F3"/>
    <w:rsid w:val="0052141E"/>
    <w:rsid w:val="00521C83"/>
    <w:rsid w:val="00521F4A"/>
    <w:rsid w:val="005221DC"/>
    <w:rsid w:val="0052226B"/>
    <w:rsid w:val="005231D5"/>
    <w:rsid w:val="00523586"/>
    <w:rsid w:val="00523744"/>
    <w:rsid w:val="00524147"/>
    <w:rsid w:val="005242CA"/>
    <w:rsid w:val="00525E7E"/>
    <w:rsid w:val="005260CB"/>
    <w:rsid w:val="005263B6"/>
    <w:rsid w:val="00526784"/>
    <w:rsid w:val="005267DA"/>
    <w:rsid w:val="00526B1A"/>
    <w:rsid w:val="00527189"/>
    <w:rsid w:val="0052757B"/>
    <w:rsid w:val="00527936"/>
    <w:rsid w:val="005303AE"/>
    <w:rsid w:val="005305D0"/>
    <w:rsid w:val="005307D0"/>
    <w:rsid w:val="00530C58"/>
    <w:rsid w:val="00530DF4"/>
    <w:rsid w:val="005311C3"/>
    <w:rsid w:val="0053135F"/>
    <w:rsid w:val="00531390"/>
    <w:rsid w:val="005319F0"/>
    <w:rsid w:val="00531AD8"/>
    <w:rsid w:val="00531D9E"/>
    <w:rsid w:val="00531EF3"/>
    <w:rsid w:val="005320CC"/>
    <w:rsid w:val="00532BC2"/>
    <w:rsid w:val="00532F4E"/>
    <w:rsid w:val="005332E5"/>
    <w:rsid w:val="005338CE"/>
    <w:rsid w:val="00534319"/>
    <w:rsid w:val="00534832"/>
    <w:rsid w:val="00534ACF"/>
    <w:rsid w:val="00535599"/>
    <w:rsid w:val="005357C1"/>
    <w:rsid w:val="00535C99"/>
    <w:rsid w:val="00535D29"/>
    <w:rsid w:val="00536DFF"/>
    <w:rsid w:val="005371C0"/>
    <w:rsid w:val="00537471"/>
    <w:rsid w:val="005376BC"/>
    <w:rsid w:val="00537887"/>
    <w:rsid w:val="0053793B"/>
    <w:rsid w:val="005408EC"/>
    <w:rsid w:val="00540B35"/>
    <w:rsid w:val="00540D35"/>
    <w:rsid w:val="0054127E"/>
    <w:rsid w:val="005412EA"/>
    <w:rsid w:val="00541C0B"/>
    <w:rsid w:val="00541E4C"/>
    <w:rsid w:val="00542D2D"/>
    <w:rsid w:val="00542E7F"/>
    <w:rsid w:val="00542F57"/>
    <w:rsid w:val="005438EA"/>
    <w:rsid w:val="0054398F"/>
    <w:rsid w:val="005442CF"/>
    <w:rsid w:val="00544783"/>
    <w:rsid w:val="0054496E"/>
    <w:rsid w:val="00544ABE"/>
    <w:rsid w:val="0054519F"/>
    <w:rsid w:val="00545652"/>
    <w:rsid w:val="005457A8"/>
    <w:rsid w:val="0054596A"/>
    <w:rsid w:val="005461D9"/>
    <w:rsid w:val="00546228"/>
    <w:rsid w:val="00546722"/>
    <w:rsid w:val="0054711B"/>
    <w:rsid w:val="00547675"/>
    <w:rsid w:val="00547A32"/>
    <w:rsid w:val="00550106"/>
    <w:rsid w:val="0055097F"/>
    <w:rsid w:val="00550B7A"/>
    <w:rsid w:val="00550CAB"/>
    <w:rsid w:val="005513BE"/>
    <w:rsid w:val="005523AB"/>
    <w:rsid w:val="00553288"/>
    <w:rsid w:val="0055360D"/>
    <w:rsid w:val="00553ABD"/>
    <w:rsid w:val="00553CAE"/>
    <w:rsid w:val="00554396"/>
    <w:rsid w:val="0055462E"/>
    <w:rsid w:val="0055466A"/>
    <w:rsid w:val="00554A48"/>
    <w:rsid w:val="005559D0"/>
    <w:rsid w:val="00556388"/>
    <w:rsid w:val="00556BE9"/>
    <w:rsid w:val="00557020"/>
    <w:rsid w:val="00557C0B"/>
    <w:rsid w:val="00557F65"/>
    <w:rsid w:val="005609C6"/>
    <w:rsid w:val="00560DB2"/>
    <w:rsid w:val="005610DA"/>
    <w:rsid w:val="00561A5A"/>
    <w:rsid w:val="00561EF9"/>
    <w:rsid w:val="00561F2C"/>
    <w:rsid w:val="00561FBD"/>
    <w:rsid w:val="0056219B"/>
    <w:rsid w:val="00562B89"/>
    <w:rsid w:val="00562CA7"/>
    <w:rsid w:val="00562E5A"/>
    <w:rsid w:val="00564613"/>
    <w:rsid w:val="005651E0"/>
    <w:rsid w:val="005652D0"/>
    <w:rsid w:val="00565B65"/>
    <w:rsid w:val="00565BB9"/>
    <w:rsid w:val="00565D23"/>
    <w:rsid w:val="00566055"/>
    <w:rsid w:val="005660EA"/>
    <w:rsid w:val="00566165"/>
    <w:rsid w:val="0056677B"/>
    <w:rsid w:val="0056741B"/>
    <w:rsid w:val="005675FC"/>
    <w:rsid w:val="005678F5"/>
    <w:rsid w:val="00570310"/>
    <w:rsid w:val="00570E09"/>
    <w:rsid w:val="0057125F"/>
    <w:rsid w:val="0057149D"/>
    <w:rsid w:val="0057153C"/>
    <w:rsid w:val="00571AED"/>
    <w:rsid w:val="00571CDC"/>
    <w:rsid w:val="005723DC"/>
    <w:rsid w:val="005725BE"/>
    <w:rsid w:val="005727A1"/>
    <w:rsid w:val="005727BD"/>
    <w:rsid w:val="0057287E"/>
    <w:rsid w:val="00572BE0"/>
    <w:rsid w:val="0057341E"/>
    <w:rsid w:val="00573D95"/>
    <w:rsid w:val="005742AD"/>
    <w:rsid w:val="005752A0"/>
    <w:rsid w:val="0057545D"/>
    <w:rsid w:val="005755E3"/>
    <w:rsid w:val="00575684"/>
    <w:rsid w:val="00576067"/>
    <w:rsid w:val="005764B7"/>
    <w:rsid w:val="005766DB"/>
    <w:rsid w:val="00576E2A"/>
    <w:rsid w:val="005771E7"/>
    <w:rsid w:val="0057745A"/>
    <w:rsid w:val="00577468"/>
    <w:rsid w:val="005774CA"/>
    <w:rsid w:val="00577951"/>
    <w:rsid w:val="005779D7"/>
    <w:rsid w:val="00577C6F"/>
    <w:rsid w:val="005801AB"/>
    <w:rsid w:val="005809B1"/>
    <w:rsid w:val="00580E5F"/>
    <w:rsid w:val="00580EC1"/>
    <w:rsid w:val="00581CAA"/>
    <w:rsid w:val="00581D66"/>
    <w:rsid w:val="005824FD"/>
    <w:rsid w:val="00583545"/>
    <w:rsid w:val="00583A71"/>
    <w:rsid w:val="00583D9E"/>
    <w:rsid w:val="00583FEB"/>
    <w:rsid w:val="00584546"/>
    <w:rsid w:val="00584A4B"/>
    <w:rsid w:val="00584EDC"/>
    <w:rsid w:val="00585279"/>
    <w:rsid w:val="005853B3"/>
    <w:rsid w:val="00585B0B"/>
    <w:rsid w:val="005867C6"/>
    <w:rsid w:val="00586B2D"/>
    <w:rsid w:val="00586CBE"/>
    <w:rsid w:val="005873CA"/>
    <w:rsid w:val="00587643"/>
    <w:rsid w:val="00587E3A"/>
    <w:rsid w:val="00587EFE"/>
    <w:rsid w:val="00590141"/>
    <w:rsid w:val="00591201"/>
    <w:rsid w:val="00591225"/>
    <w:rsid w:val="0059125C"/>
    <w:rsid w:val="00591501"/>
    <w:rsid w:val="005915EE"/>
    <w:rsid w:val="00591ED7"/>
    <w:rsid w:val="0059220B"/>
    <w:rsid w:val="005924E8"/>
    <w:rsid w:val="0059252F"/>
    <w:rsid w:val="00593081"/>
    <w:rsid w:val="0059348C"/>
    <w:rsid w:val="0059360C"/>
    <w:rsid w:val="005944EF"/>
    <w:rsid w:val="00594602"/>
    <w:rsid w:val="005949C9"/>
    <w:rsid w:val="00594CCD"/>
    <w:rsid w:val="0059527B"/>
    <w:rsid w:val="00595402"/>
    <w:rsid w:val="00595452"/>
    <w:rsid w:val="00595B21"/>
    <w:rsid w:val="00595DB5"/>
    <w:rsid w:val="00595E1B"/>
    <w:rsid w:val="0059716F"/>
    <w:rsid w:val="00597AB1"/>
    <w:rsid w:val="005A0544"/>
    <w:rsid w:val="005A1072"/>
    <w:rsid w:val="005A17A5"/>
    <w:rsid w:val="005A1B9D"/>
    <w:rsid w:val="005A1DC0"/>
    <w:rsid w:val="005A23B1"/>
    <w:rsid w:val="005A2D44"/>
    <w:rsid w:val="005A384C"/>
    <w:rsid w:val="005A384F"/>
    <w:rsid w:val="005A3BC7"/>
    <w:rsid w:val="005A42F2"/>
    <w:rsid w:val="005A46B5"/>
    <w:rsid w:val="005A5115"/>
    <w:rsid w:val="005A5970"/>
    <w:rsid w:val="005A5DB1"/>
    <w:rsid w:val="005A5DDB"/>
    <w:rsid w:val="005A61BB"/>
    <w:rsid w:val="005A62F3"/>
    <w:rsid w:val="005A6B7D"/>
    <w:rsid w:val="005A6BAD"/>
    <w:rsid w:val="005B0592"/>
    <w:rsid w:val="005B1367"/>
    <w:rsid w:val="005B18F6"/>
    <w:rsid w:val="005B19E6"/>
    <w:rsid w:val="005B20A2"/>
    <w:rsid w:val="005B2268"/>
    <w:rsid w:val="005B289B"/>
    <w:rsid w:val="005B2D9F"/>
    <w:rsid w:val="005B2EAC"/>
    <w:rsid w:val="005B3732"/>
    <w:rsid w:val="005B3E46"/>
    <w:rsid w:val="005B4471"/>
    <w:rsid w:val="005B4899"/>
    <w:rsid w:val="005B5AD9"/>
    <w:rsid w:val="005B5C0B"/>
    <w:rsid w:val="005B5C9B"/>
    <w:rsid w:val="005B5D06"/>
    <w:rsid w:val="005B71B0"/>
    <w:rsid w:val="005B7A2E"/>
    <w:rsid w:val="005B7CC9"/>
    <w:rsid w:val="005B7EE9"/>
    <w:rsid w:val="005C04B5"/>
    <w:rsid w:val="005C04BE"/>
    <w:rsid w:val="005C0539"/>
    <w:rsid w:val="005C1302"/>
    <w:rsid w:val="005C1826"/>
    <w:rsid w:val="005C1850"/>
    <w:rsid w:val="005C1B3B"/>
    <w:rsid w:val="005C28BA"/>
    <w:rsid w:val="005C2A1A"/>
    <w:rsid w:val="005C2AC8"/>
    <w:rsid w:val="005C387E"/>
    <w:rsid w:val="005C38D9"/>
    <w:rsid w:val="005C3AC4"/>
    <w:rsid w:val="005C3D6B"/>
    <w:rsid w:val="005C412F"/>
    <w:rsid w:val="005C481D"/>
    <w:rsid w:val="005C4DBA"/>
    <w:rsid w:val="005C5622"/>
    <w:rsid w:val="005C5843"/>
    <w:rsid w:val="005C5EDA"/>
    <w:rsid w:val="005C601B"/>
    <w:rsid w:val="005C6317"/>
    <w:rsid w:val="005C6664"/>
    <w:rsid w:val="005C67A4"/>
    <w:rsid w:val="005C69ED"/>
    <w:rsid w:val="005C797A"/>
    <w:rsid w:val="005C7A17"/>
    <w:rsid w:val="005C7D1B"/>
    <w:rsid w:val="005C7DAA"/>
    <w:rsid w:val="005D0436"/>
    <w:rsid w:val="005D0513"/>
    <w:rsid w:val="005D06B7"/>
    <w:rsid w:val="005D08B0"/>
    <w:rsid w:val="005D0D02"/>
    <w:rsid w:val="005D13D7"/>
    <w:rsid w:val="005D21AD"/>
    <w:rsid w:val="005D2678"/>
    <w:rsid w:val="005D2684"/>
    <w:rsid w:val="005D272C"/>
    <w:rsid w:val="005D2FEE"/>
    <w:rsid w:val="005D385E"/>
    <w:rsid w:val="005D3A0F"/>
    <w:rsid w:val="005D3D72"/>
    <w:rsid w:val="005D3D7A"/>
    <w:rsid w:val="005D4639"/>
    <w:rsid w:val="005D548F"/>
    <w:rsid w:val="005D5758"/>
    <w:rsid w:val="005D57E9"/>
    <w:rsid w:val="005D5967"/>
    <w:rsid w:val="005D5F8E"/>
    <w:rsid w:val="005D651D"/>
    <w:rsid w:val="005D697B"/>
    <w:rsid w:val="005D6C96"/>
    <w:rsid w:val="005D7270"/>
    <w:rsid w:val="005D7662"/>
    <w:rsid w:val="005D7B08"/>
    <w:rsid w:val="005E019A"/>
    <w:rsid w:val="005E0AA9"/>
    <w:rsid w:val="005E1378"/>
    <w:rsid w:val="005E1AE7"/>
    <w:rsid w:val="005E2165"/>
    <w:rsid w:val="005E232D"/>
    <w:rsid w:val="005E363C"/>
    <w:rsid w:val="005E451F"/>
    <w:rsid w:val="005E4B91"/>
    <w:rsid w:val="005E54B4"/>
    <w:rsid w:val="005E55EA"/>
    <w:rsid w:val="005E6375"/>
    <w:rsid w:val="005E6A8F"/>
    <w:rsid w:val="005E7834"/>
    <w:rsid w:val="005F0BAF"/>
    <w:rsid w:val="005F0E33"/>
    <w:rsid w:val="005F1AE1"/>
    <w:rsid w:val="005F1E7D"/>
    <w:rsid w:val="005F2345"/>
    <w:rsid w:val="005F23DB"/>
    <w:rsid w:val="005F284A"/>
    <w:rsid w:val="005F2A3D"/>
    <w:rsid w:val="005F2DB8"/>
    <w:rsid w:val="005F30F8"/>
    <w:rsid w:val="005F3137"/>
    <w:rsid w:val="005F34D1"/>
    <w:rsid w:val="005F36FA"/>
    <w:rsid w:val="005F38F8"/>
    <w:rsid w:val="005F39AE"/>
    <w:rsid w:val="005F43E6"/>
    <w:rsid w:val="005F4B67"/>
    <w:rsid w:val="005F4F99"/>
    <w:rsid w:val="005F57A5"/>
    <w:rsid w:val="005F5A3C"/>
    <w:rsid w:val="005F5C9F"/>
    <w:rsid w:val="005F6A64"/>
    <w:rsid w:val="005F7095"/>
    <w:rsid w:val="005F73EB"/>
    <w:rsid w:val="005F7967"/>
    <w:rsid w:val="005F7DEC"/>
    <w:rsid w:val="006002F7"/>
    <w:rsid w:val="00601590"/>
    <w:rsid w:val="006016BF"/>
    <w:rsid w:val="00601B8D"/>
    <w:rsid w:val="00601FCD"/>
    <w:rsid w:val="00602322"/>
    <w:rsid w:val="00602505"/>
    <w:rsid w:val="0060265C"/>
    <w:rsid w:val="0060273D"/>
    <w:rsid w:val="006034D1"/>
    <w:rsid w:val="00603916"/>
    <w:rsid w:val="00603A53"/>
    <w:rsid w:val="00604C7A"/>
    <w:rsid w:val="00604D51"/>
    <w:rsid w:val="00605134"/>
    <w:rsid w:val="0060558C"/>
    <w:rsid w:val="00605670"/>
    <w:rsid w:val="006058A6"/>
    <w:rsid w:val="00605F4E"/>
    <w:rsid w:val="00606107"/>
    <w:rsid w:val="0060676C"/>
    <w:rsid w:val="006068C6"/>
    <w:rsid w:val="00606B4E"/>
    <w:rsid w:val="00606E24"/>
    <w:rsid w:val="00607DB8"/>
    <w:rsid w:val="00610A23"/>
    <w:rsid w:val="0061105D"/>
    <w:rsid w:val="0061161A"/>
    <w:rsid w:val="006119E3"/>
    <w:rsid w:val="00611B33"/>
    <w:rsid w:val="00611E22"/>
    <w:rsid w:val="00612BC8"/>
    <w:rsid w:val="00614F51"/>
    <w:rsid w:val="0061518F"/>
    <w:rsid w:val="006157EA"/>
    <w:rsid w:val="00615C3F"/>
    <w:rsid w:val="00615E7F"/>
    <w:rsid w:val="006164AD"/>
    <w:rsid w:val="0061669D"/>
    <w:rsid w:val="00620348"/>
    <w:rsid w:val="00620420"/>
    <w:rsid w:val="006204E3"/>
    <w:rsid w:val="00621122"/>
    <w:rsid w:val="006215DB"/>
    <w:rsid w:val="00621D7B"/>
    <w:rsid w:val="006227F5"/>
    <w:rsid w:val="0062298D"/>
    <w:rsid w:val="00623216"/>
    <w:rsid w:val="006238E9"/>
    <w:rsid w:val="00623FDF"/>
    <w:rsid w:val="00623FE3"/>
    <w:rsid w:val="00624188"/>
    <w:rsid w:val="006243F7"/>
    <w:rsid w:val="00624D0A"/>
    <w:rsid w:val="006253D8"/>
    <w:rsid w:val="00626311"/>
    <w:rsid w:val="006265A5"/>
    <w:rsid w:val="00626611"/>
    <w:rsid w:val="0062693F"/>
    <w:rsid w:val="00627FDB"/>
    <w:rsid w:val="006300BF"/>
    <w:rsid w:val="00630ABD"/>
    <w:rsid w:val="00630D94"/>
    <w:rsid w:val="0063130D"/>
    <w:rsid w:val="006314F7"/>
    <w:rsid w:val="006319E7"/>
    <w:rsid w:val="00631B2A"/>
    <w:rsid w:val="00631D75"/>
    <w:rsid w:val="00631DEE"/>
    <w:rsid w:val="00632102"/>
    <w:rsid w:val="00632597"/>
    <w:rsid w:val="006331FA"/>
    <w:rsid w:val="0063323D"/>
    <w:rsid w:val="00633E49"/>
    <w:rsid w:val="0063403E"/>
    <w:rsid w:val="0063413C"/>
    <w:rsid w:val="006341B1"/>
    <w:rsid w:val="006342D7"/>
    <w:rsid w:val="00634CDB"/>
    <w:rsid w:val="00635238"/>
    <w:rsid w:val="0063548C"/>
    <w:rsid w:val="00635792"/>
    <w:rsid w:val="00636214"/>
    <w:rsid w:val="00636736"/>
    <w:rsid w:val="006367C8"/>
    <w:rsid w:val="00636DFD"/>
    <w:rsid w:val="00637C9F"/>
    <w:rsid w:val="00640791"/>
    <w:rsid w:val="006407A1"/>
    <w:rsid w:val="00640A4D"/>
    <w:rsid w:val="00640F4C"/>
    <w:rsid w:val="00641DFD"/>
    <w:rsid w:val="00641E73"/>
    <w:rsid w:val="00642825"/>
    <w:rsid w:val="00643140"/>
    <w:rsid w:val="00643376"/>
    <w:rsid w:val="0064361C"/>
    <w:rsid w:val="00643C97"/>
    <w:rsid w:val="00643E76"/>
    <w:rsid w:val="006443AE"/>
    <w:rsid w:val="006454B3"/>
    <w:rsid w:val="006454FB"/>
    <w:rsid w:val="00645AC6"/>
    <w:rsid w:val="00645E96"/>
    <w:rsid w:val="006466B1"/>
    <w:rsid w:val="0064755C"/>
    <w:rsid w:val="00647B61"/>
    <w:rsid w:val="0065010B"/>
    <w:rsid w:val="00650CA2"/>
    <w:rsid w:val="00651020"/>
    <w:rsid w:val="00651AE2"/>
    <w:rsid w:val="00651C57"/>
    <w:rsid w:val="00651D05"/>
    <w:rsid w:val="00652089"/>
    <w:rsid w:val="00652091"/>
    <w:rsid w:val="006522F5"/>
    <w:rsid w:val="00653333"/>
    <w:rsid w:val="00653C5F"/>
    <w:rsid w:val="00653D4D"/>
    <w:rsid w:val="00653F58"/>
    <w:rsid w:val="006545EC"/>
    <w:rsid w:val="006547FF"/>
    <w:rsid w:val="00654B22"/>
    <w:rsid w:val="00654BB8"/>
    <w:rsid w:val="00654C45"/>
    <w:rsid w:val="0065532E"/>
    <w:rsid w:val="006557ED"/>
    <w:rsid w:val="00656457"/>
    <w:rsid w:val="00656640"/>
    <w:rsid w:val="00656848"/>
    <w:rsid w:val="00656E29"/>
    <w:rsid w:val="00656EBC"/>
    <w:rsid w:val="006579F2"/>
    <w:rsid w:val="00660229"/>
    <w:rsid w:val="00661785"/>
    <w:rsid w:val="00661A32"/>
    <w:rsid w:val="006621DF"/>
    <w:rsid w:val="00662746"/>
    <w:rsid w:val="0066386A"/>
    <w:rsid w:val="00664311"/>
    <w:rsid w:val="00664398"/>
    <w:rsid w:val="00664C1F"/>
    <w:rsid w:val="0066508A"/>
    <w:rsid w:val="006653BC"/>
    <w:rsid w:val="006655C8"/>
    <w:rsid w:val="00665727"/>
    <w:rsid w:val="00665D5A"/>
    <w:rsid w:val="00665D8C"/>
    <w:rsid w:val="00665E01"/>
    <w:rsid w:val="006667F9"/>
    <w:rsid w:val="00667042"/>
    <w:rsid w:val="006676A1"/>
    <w:rsid w:val="00667E36"/>
    <w:rsid w:val="00670221"/>
    <w:rsid w:val="00671611"/>
    <w:rsid w:val="00671625"/>
    <w:rsid w:val="006716B5"/>
    <w:rsid w:val="0067170E"/>
    <w:rsid w:val="00671756"/>
    <w:rsid w:val="006720AE"/>
    <w:rsid w:val="00672112"/>
    <w:rsid w:val="00672267"/>
    <w:rsid w:val="0067226F"/>
    <w:rsid w:val="00672FBF"/>
    <w:rsid w:val="006730AD"/>
    <w:rsid w:val="006734E0"/>
    <w:rsid w:val="00673C65"/>
    <w:rsid w:val="00673F7F"/>
    <w:rsid w:val="006743CF"/>
    <w:rsid w:val="0067498A"/>
    <w:rsid w:val="006749B9"/>
    <w:rsid w:val="00674C4C"/>
    <w:rsid w:val="00674D0B"/>
    <w:rsid w:val="00674F06"/>
    <w:rsid w:val="006757CB"/>
    <w:rsid w:val="00675A22"/>
    <w:rsid w:val="0067625A"/>
    <w:rsid w:val="006764AC"/>
    <w:rsid w:val="006766D5"/>
    <w:rsid w:val="0067737A"/>
    <w:rsid w:val="006777EC"/>
    <w:rsid w:val="00677CD1"/>
    <w:rsid w:val="0068088F"/>
    <w:rsid w:val="00680B36"/>
    <w:rsid w:val="0068161E"/>
    <w:rsid w:val="006818A7"/>
    <w:rsid w:val="00681D94"/>
    <w:rsid w:val="006821ED"/>
    <w:rsid w:val="006826CF"/>
    <w:rsid w:val="00683671"/>
    <w:rsid w:val="00683AB0"/>
    <w:rsid w:val="00683C7F"/>
    <w:rsid w:val="00683F55"/>
    <w:rsid w:val="006843FF"/>
    <w:rsid w:val="006844BC"/>
    <w:rsid w:val="00684CBF"/>
    <w:rsid w:val="006850F3"/>
    <w:rsid w:val="006853E6"/>
    <w:rsid w:val="00685A78"/>
    <w:rsid w:val="00685CB7"/>
    <w:rsid w:val="0068715E"/>
    <w:rsid w:val="006872BD"/>
    <w:rsid w:val="006875F8"/>
    <w:rsid w:val="00687658"/>
    <w:rsid w:val="006903A3"/>
    <w:rsid w:val="00690CCF"/>
    <w:rsid w:val="006911E8"/>
    <w:rsid w:val="006915B9"/>
    <w:rsid w:val="00692723"/>
    <w:rsid w:val="00692A64"/>
    <w:rsid w:val="00692E0C"/>
    <w:rsid w:val="00693078"/>
    <w:rsid w:val="00693877"/>
    <w:rsid w:val="00693F02"/>
    <w:rsid w:val="006942E2"/>
    <w:rsid w:val="0069457A"/>
    <w:rsid w:val="0069562C"/>
    <w:rsid w:val="00696561"/>
    <w:rsid w:val="0069681E"/>
    <w:rsid w:val="00697402"/>
    <w:rsid w:val="00697F96"/>
    <w:rsid w:val="00697FC1"/>
    <w:rsid w:val="006A0111"/>
    <w:rsid w:val="006A0542"/>
    <w:rsid w:val="006A0918"/>
    <w:rsid w:val="006A0D07"/>
    <w:rsid w:val="006A0FC3"/>
    <w:rsid w:val="006A1197"/>
    <w:rsid w:val="006A1406"/>
    <w:rsid w:val="006A187B"/>
    <w:rsid w:val="006A1E9E"/>
    <w:rsid w:val="006A3160"/>
    <w:rsid w:val="006A330A"/>
    <w:rsid w:val="006A3877"/>
    <w:rsid w:val="006A4C2C"/>
    <w:rsid w:val="006A560C"/>
    <w:rsid w:val="006A595F"/>
    <w:rsid w:val="006A6389"/>
    <w:rsid w:val="006A6E52"/>
    <w:rsid w:val="006A6F0F"/>
    <w:rsid w:val="006A7340"/>
    <w:rsid w:val="006A749F"/>
    <w:rsid w:val="006A7AFA"/>
    <w:rsid w:val="006A7D20"/>
    <w:rsid w:val="006A7EA5"/>
    <w:rsid w:val="006A7FBF"/>
    <w:rsid w:val="006B0944"/>
    <w:rsid w:val="006B0D23"/>
    <w:rsid w:val="006B120E"/>
    <w:rsid w:val="006B23CA"/>
    <w:rsid w:val="006B2555"/>
    <w:rsid w:val="006B29DE"/>
    <w:rsid w:val="006B2B53"/>
    <w:rsid w:val="006B2C63"/>
    <w:rsid w:val="006B30DB"/>
    <w:rsid w:val="006B3411"/>
    <w:rsid w:val="006B4DFE"/>
    <w:rsid w:val="006B5220"/>
    <w:rsid w:val="006B5630"/>
    <w:rsid w:val="006B73F8"/>
    <w:rsid w:val="006B7B77"/>
    <w:rsid w:val="006B7DFF"/>
    <w:rsid w:val="006B7EFD"/>
    <w:rsid w:val="006C0348"/>
    <w:rsid w:val="006C0474"/>
    <w:rsid w:val="006C08CF"/>
    <w:rsid w:val="006C0DA4"/>
    <w:rsid w:val="006C128C"/>
    <w:rsid w:val="006C1435"/>
    <w:rsid w:val="006C1D36"/>
    <w:rsid w:val="006C1F73"/>
    <w:rsid w:val="006C2098"/>
    <w:rsid w:val="006C26F5"/>
    <w:rsid w:val="006C3667"/>
    <w:rsid w:val="006C3862"/>
    <w:rsid w:val="006C44D6"/>
    <w:rsid w:val="006C455D"/>
    <w:rsid w:val="006C45CA"/>
    <w:rsid w:val="006C4911"/>
    <w:rsid w:val="006C4CAE"/>
    <w:rsid w:val="006C553E"/>
    <w:rsid w:val="006C561F"/>
    <w:rsid w:val="006C579E"/>
    <w:rsid w:val="006C6383"/>
    <w:rsid w:val="006C7868"/>
    <w:rsid w:val="006C78B6"/>
    <w:rsid w:val="006C7AA3"/>
    <w:rsid w:val="006D0BC8"/>
    <w:rsid w:val="006D0DE3"/>
    <w:rsid w:val="006D1518"/>
    <w:rsid w:val="006D16CB"/>
    <w:rsid w:val="006D2253"/>
    <w:rsid w:val="006D29E1"/>
    <w:rsid w:val="006D2C7B"/>
    <w:rsid w:val="006D3C39"/>
    <w:rsid w:val="006D3D33"/>
    <w:rsid w:val="006D439E"/>
    <w:rsid w:val="006D44EF"/>
    <w:rsid w:val="006D4ACF"/>
    <w:rsid w:val="006D55A2"/>
    <w:rsid w:val="006D5BF3"/>
    <w:rsid w:val="006D5E3F"/>
    <w:rsid w:val="006D67D5"/>
    <w:rsid w:val="006D6E9F"/>
    <w:rsid w:val="006D74E7"/>
    <w:rsid w:val="006D76C9"/>
    <w:rsid w:val="006D77F4"/>
    <w:rsid w:val="006D7B47"/>
    <w:rsid w:val="006E00C4"/>
    <w:rsid w:val="006E01B7"/>
    <w:rsid w:val="006E0718"/>
    <w:rsid w:val="006E083C"/>
    <w:rsid w:val="006E0E0B"/>
    <w:rsid w:val="006E1318"/>
    <w:rsid w:val="006E1636"/>
    <w:rsid w:val="006E18DC"/>
    <w:rsid w:val="006E1B91"/>
    <w:rsid w:val="006E2F6D"/>
    <w:rsid w:val="006E32BD"/>
    <w:rsid w:val="006E3E7D"/>
    <w:rsid w:val="006E41C5"/>
    <w:rsid w:val="006E4522"/>
    <w:rsid w:val="006E45D3"/>
    <w:rsid w:val="006E4F54"/>
    <w:rsid w:val="006E512A"/>
    <w:rsid w:val="006E54CD"/>
    <w:rsid w:val="006E5942"/>
    <w:rsid w:val="006E62A4"/>
    <w:rsid w:val="006E676A"/>
    <w:rsid w:val="006E68E5"/>
    <w:rsid w:val="006E69B7"/>
    <w:rsid w:val="006E726D"/>
    <w:rsid w:val="006E7FD4"/>
    <w:rsid w:val="006F0FBC"/>
    <w:rsid w:val="006F129C"/>
    <w:rsid w:val="006F17CF"/>
    <w:rsid w:val="006F17EB"/>
    <w:rsid w:val="006F1BD1"/>
    <w:rsid w:val="006F2A88"/>
    <w:rsid w:val="006F2B94"/>
    <w:rsid w:val="006F2DB4"/>
    <w:rsid w:val="006F3359"/>
    <w:rsid w:val="006F3421"/>
    <w:rsid w:val="006F364F"/>
    <w:rsid w:val="006F3F85"/>
    <w:rsid w:val="006F4142"/>
    <w:rsid w:val="006F5388"/>
    <w:rsid w:val="006F5847"/>
    <w:rsid w:val="006F5A65"/>
    <w:rsid w:val="006F5B8E"/>
    <w:rsid w:val="006F5CC2"/>
    <w:rsid w:val="006F6354"/>
    <w:rsid w:val="006F65D9"/>
    <w:rsid w:val="006F6C0E"/>
    <w:rsid w:val="006F6D0D"/>
    <w:rsid w:val="006F6F25"/>
    <w:rsid w:val="006F779A"/>
    <w:rsid w:val="006F7D27"/>
    <w:rsid w:val="007002F1"/>
    <w:rsid w:val="00700457"/>
    <w:rsid w:val="00700787"/>
    <w:rsid w:val="00700A6B"/>
    <w:rsid w:val="00701F91"/>
    <w:rsid w:val="0070227C"/>
    <w:rsid w:val="00702344"/>
    <w:rsid w:val="007026DB"/>
    <w:rsid w:val="00702981"/>
    <w:rsid w:val="007031EA"/>
    <w:rsid w:val="007039B7"/>
    <w:rsid w:val="0070475E"/>
    <w:rsid w:val="007048AE"/>
    <w:rsid w:val="00704CCF"/>
    <w:rsid w:val="0070504E"/>
    <w:rsid w:val="007060D9"/>
    <w:rsid w:val="007063E6"/>
    <w:rsid w:val="0070679D"/>
    <w:rsid w:val="00706818"/>
    <w:rsid w:val="00706837"/>
    <w:rsid w:val="00706C0D"/>
    <w:rsid w:val="00706C21"/>
    <w:rsid w:val="00706DC8"/>
    <w:rsid w:val="00707158"/>
    <w:rsid w:val="0070753D"/>
    <w:rsid w:val="00710054"/>
    <w:rsid w:val="00710647"/>
    <w:rsid w:val="0071098A"/>
    <w:rsid w:val="00710D6B"/>
    <w:rsid w:val="00710EAF"/>
    <w:rsid w:val="0071116B"/>
    <w:rsid w:val="00711A37"/>
    <w:rsid w:val="00712E5F"/>
    <w:rsid w:val="0071323C"/>
    <w:rsid w:val="00713746"/>
    <w:rsid w:val="007146EA"/>
    <w:rsid w:val="007148C2"/>
    <w:rsid w:val="00714CCD"/>
    <w:rsid w:val="00714E10"/>
    <w:rsid w:val="00715E45"/>
    <w:rsid w:val="00715F6C"/>
    <w:rsid w:val="00716C36"/>
    <w:rsid w:val="00716C67"/>
    <w:rsid w:val="0071701F"/>
    <w:rsid w:val="00717980"/>
    <w:rsid w:val="00717BCF"/>
    <w:rsid w:val="0072004D"/>
    <w:rsid w:val="00720862"/>
    <w:rsid w:val="00720AC0"/>
    <w:rsid w:val="00720BDD"/>
    <w:rsid w:val="0072102A"/>
    <w:rsid w:val="0072125C"/>
    <w:rsid w:val="00721C8B"/>
    <w:rsid w:val="00721CC4"/>
    <w:rsid w:val="00722312"/>
    <w:rsid w:val="00722871"/>
    <w:rsid w:val="00722AE4"/>
    <w:rsid w:val="00722DCB"/>
    <w:rsid w:val="00722E5C"/>
    <w:rsid w:val="00723090"/>
    <w:rsid w:val="0072361A"/>
    <w:rsid w:val="007238A7"/>
    <w:rsid w:val="00723916"/>
    <w:rsid w:val="0072392A"/>
    <w:rsid w:val="00724494"/>
    <w:rsid w:val="0072466E"/>
    <w:rsid w:val="00724829"/>
    <w:rsid w:val="00725026"/>
    <w:rsid w:val="00725226"/>
    <w:rsid w:val="00725DB2"/>
    <w:rsid w:val="00725F09"/>
    <w:rsid w:val="00726778"/>
    <w:rsid w:val="00726A35"/>
    <w:rsid w:val="00726A67"/>
    <w:rsid w:val="00726A6A"/>
    <w:rsid w:val="00726B27"/>
    <w:rsid w:val="0072725A"/>
    <w:rsid w:val="00727363"/>
    <w:rsid w:val="00727C45"/>
    <w:rsid w:val="0073028E"/>
    <w:rsid w:val="0073083E"/>
    <w:rsid w:val="00730C39"/>
    <w:rsid w:val="00731138"/>
    <w:rsid w:val="00731892"/>
    <w:rsid w:val="00731979"/>
    <w:rsid w:val="00732806"/>
    <w:rsid w:val="00732DD3"/>
    <w:rsid w:val="00733097"/>
    <w:rsid w:val="0073337B"/>
    <w:rsid w:val="00733764"/>
    <w:rsid w:val="00733A3F"/>
    <w:rsid w:val="00733EE5"/>
    <w:rsid w:val="00734080"/>
    <w:rsid w:val="007342C7"/>
    <w:rsid w:val="007344B7"/>
    <w:rsid w:val="007348B0"/>
    <w:rsid w:val="00734911"/>
    <w:rsid w:val="00734CB9"/>
    <w:rsid w:val="00735101"/>
    <w:rsid w:val="0073548F"/>
    <w:rsid w:val="00735525"/>
    <w:rsid w:val="0073582F"/>
    <w:rsid w:val="0073588F"/>
    <w:rsid w:val="00735B04"/>
    <w:rsid w:val="00735D7E"/>
    <w:rsid w:val="00735FAE"/>
    <w:rsid w:val="00736378"/>
    <w:rsid w:val="00736BB2"/>
    <w:rsid w:val="00736D5D"/>
    <w:rsid w:val="00736E33"/>
    <w:rsid w:val="007372C6"/>
    <w:rsid w:val="00737325"/>
    <w:rsid w:val="007376D9"/>
    <w:rsid w:val="00737B77"/>
    <w:rsid w:val="0074089C"/>
    <w:rsid w:val="00741028"/>
    <w:rsid w:val="00741077"/>
    <w:rsid w:val="00741388"/>
    <w:rsid w:val="0074203F"/>
    <w:rsid w:val="007425F6"/>
    <w:rsid w:val="00742B6A"/>
    <w:rsid w:val="00742BB2"/>
    <w:rsid w:val="00743827"/>
    <w:rsid w:val="007438DD"/>
    <w:rsid w:val="00744507"/>
    <w:rsid w:val="00744B04"/>
    <w:rsid w:val="00745575"/>
    <w:rsid w:val="007461F5"/>
    <w:rsid w:val="0074669B"/>
    <w:rsid w:val="007466CF"/>
    <w:rsid w:val="0074717E"/>
    <w:rsid w:val="007477A6"/>
    <w:rsid w:val="0074784F"/>
    <w:rsid w:val="00747EF2"/>
    <w:rsid w:val="00750150"/>
    <w:rsid w:val="00750260"/>
    <w:rsid w:val="00750E4F"/>
    <w:rsid w:val="00751437"/>
    <w:rsid w:val="007518BC"/>
    <w:rsid w:val="00751A0E"/>
    <w:rsid w:val="0075250B"/>
    <w:rsid w:val="0075333E"/>
    <w:rsid w:val="007535A9"/>
    <w:rsid w:val="00753A6B"/>
    <w:rsid w:val="00753D9C"/>
    <w:rsid w:val="00753E8C"/>
    <w:rsid w:val="0075459B"/>
    <w:rsid w:val="007558AD"/>
    <w:rsid w:val="00756177"/>
    <w:rsid w:val="007566C6"/>
    <w:rsid w:val="00756BC0"/>
    <w:rsid w:val="00756CBA"/>
    <w:rsid w:val="00756F02"/>
    <w:rsid w:val="007570B0"/>
    <w:rsid w:val="00757523"/>
    <w:rsid w:val="00757551"/>
    <w:rsid w:val="0076078F"/>
    <w:rsid w:val="00760ABD"/>
    <w:rsid w:val="00761715"/>
    <w:rsid w:val="00761772"/>
    <w:rsid w:val="0076177E"/>
    <w:rsid w:val="007626D2"/>
    <w:rsid w:val="007628F5"/>
    <w:rsid w:val="00762985"/>
    <w:rsid w:val="007629E9"/>
    <w:rsid w:val="00763090"/>
    <w:rsid w:val="007631C6"/>
    <w:rsid w:val="00763517"/>
    <w:rsid w:val="007639ED"/>
    <w:rsid w:val="00763A86"/>
    <w:rsid w:val="00763AB8"/>
    <w:rsid w:val="00763E10"/>
    <w:rsid w:val="00764723"/>
    <w:rsid w:val="007648BF"/>
    <w:rsid w:val="00764DD9"/>
    <w:rsid w:val="00764E32"/>
    <w:rsid w:val="00766077"/>
    <w:rsid w:val="00766681"/>
    <w:rsid w:val="00766C57"/>
    <w:rsid w:val="00767B73"/>
    <w:rsid w:val="00770898"/>
    <w:rsid w:val="00770C16"/>
    <w:rsid w:val="00771640"/>
    <w:rsid w:val="00771858"/>
    <w:rsid w:val="00772399"/>
    <w:rsid w:val="00772484"/>
    <w:rsid w:val="007725EB"/>
    <w:rsid w:val="00772636"/>
    <w:rsid w:val="007726BD"/>
    <w:rsid w:val="00772D82"/>
    <w:rsid w:val="007733CC"/>
    <w:rsid w:val="00773C69"/>
    <w:rsid w:val="00774283"/>
    <w:rsid w:val="00774362"/>
    <w:rsid w:val="007745BF"/>
    <w:rsid w:val="00774655"/>
    <w:rsid w:val="00774AAF"/>
    <w:rsid w:val="00776765"/>
    <w:rsid w:val="0077699A"/>
    <w:rsid w:val="00777E8D"/>
    <w:rsid w:val="007806D3"/>
    <w:rsid w:val="00780CBB"/>
    <w:rsid w:val="00780E8A"/>
    <w:rsid w:val="00780F96"/>
    <w:rsid w:val="00781075"/>
    <w:rsid w:val="007818A4"/>
    <w:rsid w:val="00781999"/>
    <w:rsid w:val="00781A3A"/>
    <w:rsid w:val="00782131"/>
    <w:rsid w:val="007828D8"/>
    <w:rsid w:val="00782C17"/>
    <w:rsid w:val="00782EB4"/>
    <w:rsid w:val="00782ED5"/>
    <w:rsid w:val="00783036"/>
    <w:rsid w:val="0078324C"/>
    <w:rsid w:val="0078386B"/>
    <w:rsid w:val="00783C8A"/>
    <w:rsid w:val="007851AB"/>
    <w:rsid w:val="00785522"/>
    <w:rsid w:val="007858A8"/>
    <w:rsid w:val="00786AFB"/>
    <w:rsid w:val="00786CC2"/>
    <w:rsid w:val="0078787B"/>
    <w:rsid w:val="00787D2F"/>
    <w:rsid w:val="007900FE"/>
    <w:rsid w:val="00790101"/>
    <w:rsid w:val="0079061B"/>
    <w:rsid w:val="00790DC8"/>
    <w:rsid w:val="00790F75"/>
    <w:rsid w:val="00790F92"/>
    <w:rsid w:val="00791ABF"/>
    <w:rsid w:val="00791ED0"/>
    <w:rsid w:val="00792640"/>
    <w:rsid w:val="00792698"/>
    <w:rsid w:val="00793013"/>
    <w:rsid w:val="0079309B"/>
    <w:rsid w:val="007935FF"/>
    <w:rsid w:val="00793702"/>
    <w:rsid w:val="00793948"/>
    <w:rsid w:val="0079496D"/>
    <w:rsid w:val="00794FBF"/>
    <w:rsid w:val="00795570"/>
    <w:rsid w:val="007955C1"/>
    <w:rsid w:val="00795A7A"/>
    <w:rsid w:val="007960E5"/>
    <w:rsid w:val="007966BF"/>
    <w:rsid w:val="00796AE5"/>
    <w:rsid w:val="00797054"/>
    <w:rsid w:val="0079715B"/>
    <w:rsid w:val="007974E5"/>
    <w:rsid w:val="00797732"/>
    <w:rsid w:val="00797933"/>
    <w:rsid w:val="00797E7C"/>
    <w:rsid w:val="00797FD4"/>
    <w:rsid w:val="00797FEC"/>
    <w:rsid w:val="007A00D8"/>
    <w:rsid w:val="007A032C"/>
    <w:rsid w:val="007A0718"/>
    <w:rsid w:val="007A0C1B"/>
    <w:rsid w:val="007A1BF8"/>
    <w:rsid w:val="007A2E9F"/>
    <w:rsid w:val="007A377B"/>
    <w:rsid w:val="007A3BAD"/>
    <w:rsid w:val="007A3D80"/>
    <w:rsid w:val="007A3F5E"/>
    <w:rsid w:val="007A3FE2"/>
    <w:rsid w:val="007A4088"/>
    <w:rsid w:val="007A42B7"/>
    <w:rsid w:val="007A46DC"/>
    <w:rsid w:val="007A46F3"/>
    <w:rsid w:val="007A66EF"/>
    <w:rsid w:val="007A6E66"/>
    <w:rsid w:val="007A7065"/>
    <w:rsid w:val="007A73C3"/>
    <w:rsid w:val="007A75A0"/>
    <w:rsid w:val="007A7B24"/>
    <w:rsid w:val="007B07F1"/>
    <w:rsid w:val="007B0F1D"/>
    <w:rsid w:val="007B102C"/>
    <w:rsid w:val="007B1154"/>
    <w:rsid w:val="007B1698"/>
    <w:rsid w:val="007B1B48"/>
    <w:rsid w:val="007B1E4C"/>
    <w:rsid w:val="007B2909"/>
    <w:rsid w:val="007B2D86"/>
    <w:rsid w:val="007B34AE"/>
    <w:rsid w:val="007B384D"/>
    <w:rsid w:val="007B3FC4"/>
    <w:rsid w:val="007B4932"/>
    <w:rsid w:val="007B499A"/>
    <w:rsid w:val="007B4AF2"/>
    <w:rsid w:val="007B5B93"/>
    <w:rsid w:val="007B5E4E"/>
    <w:rsid w:val="007B6F5A"/>
    <w:rsid w:val="007B7286"/>
    <w:rsid w:val="007C0301"/>
    <w:rsid w:val="007C06FE"/>
    <w:rsid w:val="007C0894"/>
    <w:rsid w:val="007C0FB4"/>
    <w:rsid w:val="007C1BF8"/>
    <w:rsid w:val="007C1C06"/>
    <w:rsid w:val="007C2C89"/>
    <w:rsid w:val="007C3225"/>
    <w:rsid w:val="007C344C"/>
    <w:rsid w:val="007C34B9"/>
    <w:rsid w:val="007C3A96"/>
    <w:rsid w:val="007C3ACA"/>
    <w:rsid w:val="007C3AFE"/>
    <w:rsid w:val="007C44AA"/>
    <w:rsid w:val="007C44BD"/>
    <w:rsid w:val="007C4DC8"/>
    <w:rsid w:val="007C4F88"/>
    <w:rsid w:val="007C57B9"/>
    <w:rsid w:val="007C57F6"/>
    <w:rsid w:val="007C5D4A"/>
    <w:rsid w:val="007C5FBF"/>
    <w:rsid w:val="007C689E"/>
    <w:rsid w:val="007C6DAF"/>
    <w:rsid w:val="007C7711"/>
    <w:rsid w:val="007C7A29"/>
    <w:rsid w:val="007C7E5E"/>
    <w:rsid w:val="007C7F75"/>
    <w:rsid w:val="007D00B5"/>
    <w:rsid w:val="007D0598"/>
    <w:rsid w:val="007D066C"/>
    <w:rsid w:val="007D1A44"/>
    <w:rsid w:val="007D23BC"/>
    <w:rsid w:val="007D34B4"/>
    <w:rsid w:val="007D380C"/>
    <w:rsid w:val="007D386B"/>
    <w:rsid w:val="007D3CE0"/>
    <w:rsid w:val="007D403A"/>
    <w:rsid w:val="007D44DD"/>
    <w:rsid w:val="007D4725"/>
    <w:rsid w:val="007D4796"/>
    <w:rsid w:val="007D4ED6"/>
    <w:rsid w:val="007D51E4"/>
    <w:rsid w:val="007D5946"/>
    <w:rsid w:val="007D5B45"/>
    <w:rsid w:val="007D5DD0"/>
    <w:rsid w:val="007D68EF"/>
    <w:rsid w:val="007D7714"/>
    <w:rsid w:val="007D7BA5"/>
    <w:rsid w:val="007E0B7D"/>
    <w:rsid w:val="007E0FBA"/>
    <w:rsid w:val="007E12A5"/>
    <w:rsid w:val="007E140A"/>
    <w:rsid w:val="007E142F"/>
    <w:rsid w:val="007E2C40"/>
    <w:rsid w:val="007E2F6C"/>
    <w:rsid w:val="007E302C"/>
    <w:rsid w:val="007E3165"/>
    <w:rsid w:val="007E37CB"/>
    <w:rsid w:val="007E3A04"/>
    <w:rsid w:val="007E3C4F"/>
    <w:rsid w:val="007E4028"/>
    <w:rsid w:val="007E4288"/>
    <w:rsid w:val="007E49D8"/>
    <w:rsid w:val="007E54F6"/>
    <w:rsid w:val="007E588C"/>
    <w:rsid w:val="007E5D03"/>
    <w:rsid w:val="007E65E7"/>
    <w:rsid w:val="007E6803"/>
    <w:rsid w:val="007E6B14"/>
    <w:rsid w:val="007E6BB6"/>
    <w:rsid w:val="007E70CE"/>
    <w:rsid w:val="007E72A2"/>
    <w:rsid w:val="007E74B0"/>
    <w:rsid w:val="007E7CA2"/>
    <w:rsid w:val="007F04B8"/>
    <w:rsid w:val="007F06CF"/>
    <w:rsid w:val="007F0F0B"/>
    <w:rsid w:val="007F1C53"/>
    <w:rsid w:val="007F2688"/>
    <w:rsid w:val="007F2EDC"/>
    <w:rsid w:val="007F3234"/>
    <w:rsid w:val="007F4C08"/>
    <w:rsid w:val="007F4C12"/>
    <w:rsid w:val="007F50FF"/>
    <w:rsid w:val="007F5F87"/>
    <w:rsid w:val="007F6250"/>
    <w:rsid w:val="007F6B4F"/>
    <w:rsid w:val="007F768A"/>
    <w:rsid w:val="007F7AE0"/>
    <w:rsid w:val="00800E4E"/>
    <w:rsid w:val="0080106F"/>
    <w:rsid w:val="0080113A"/>
    <w:rsid w:val="008012F4"/>
    <w:rsid w:val="008013C9"/>
    <w:rsid w:val="00802154"/>
    <w:rsid w:val="00802291"/>
    <w:rsid w:val="008030FE"/>
    <w:rsid w:val="00803AD1"/>
    <w:rsid w:val="0080469D"/>
    <w:rsid w:val="00805C1F"/>
    <w:rsid w:val="008061A5"/>
    <w:rsid w:val="0080641E"/>
    <w:rsid w:val="0080689A"/>
    <w:rsid w:val="00807209"/>
    <w:rsid w:val="008074FD"/>
    <w:rsid w:val="00807A90"/>
    <w:rsid w:val="0081081D"/>
    <w:rsid w:val="00810B3C"/>
    <w:rsid w:val="00810C76"/>
    <w:rsid w:val="00810F6D"/>
    <w:rsid w:val="00811117"/>
    <w:rsid w:val="0081167E"/>
    <w:rsid w:val="00811B6D"/>
    <w:rsid w:val="00811DF3"/>
    <w:rsid w:val="008120B2"/>
    <w:rsid w:val="00812B90"/>
    <w:rsid w:val="008135C9"/>
    <w:rsid w:val="00813E67"/>
    <w:rsid w:val="00813FC3"/>
    <w:rsid w:val="008143E1"/>
    <w:rsid w:val="0081495E"/>
    <w:rsid w:val="008161C4"/>
    <w:rsid w:val="00816CA4"/>
    <w:rsid w:val="00816CFC"/>
    <w:rsid w:val="00817779"/>
    <w:rsid w:val="0081782C"/>
    <w:rsid w:val="00817D91"/>
    <w:rsid w:val="00817DAD"/>
    <w:rsid w:val="008203B4"/>
    <w:rsid w:val="0082081B"/>
    <w:rsid w:val="00821128"/>
    <w:rsid w:val="0082116A"/>
    <w:rsid w:val="0082137B"/>
    <w:rsid w:val="00822026"/>
    <w:rsid w:val="00822932"/>
    <w:rsid w:val="008229B0"/>
    <w:rsid w:val="008229B2"/>
    <w:rsid w:val="00822A08"/>
    <w:rsid w:val="00822C4B"/>
    <w:rsid w:val="00822D80"/>
    <w:rsid w:val="00823177"/>
    <w:rsid w:val="008235AB"/>
    <w:rsid w:val="00823F06"/>
    <w:rsid w:val="00823FA1"/>
    <w:rsid w:val="00823FB9"/>
    <w:rsid w:val="00824553"/>
    <w:rsid w:val="0082507C"/>
    <w:rsid w:val="00825123"/>
    <w:rsid w:val="00825309"/>
    <w:rsid w:val="00825F98"/>
    <w:rsid w:val="00825FF7"/>
    <w:rsid w:val="00826193"/>
    <w:rsid w:val="008262A5"/>
    <w:rsid w:val="00826325"/>
    <w:rsid w:val="00826347"/>
    <w:rsid w:val="008264BF"/>
    <w:rsid w:val="00826648"/>
    <w:rsid w:val="00826B2F"/>
    <w:rsid w:val="008276ED"/>
    <w:rsid w:val="00827E1E"/>
    <w:rsid w:val="00830C20"/>
    <w:rsid w:val="0083177E"/>
    <w:rsid w:val="00831BB5"/>
    <w:rsid w:val="00832D71"/>
    <w:rsid w:val="008330B4"/>
    <w:rsid w:val="0083311F"/>
    <w:rsid w:val="00833D3B"/>
    <w:rsid w:val="008341EF"/>
    <w:rsid w:val="00834468"/>
    <w:rsid w:val="00834D00"/>
    <w:rsid w:val="00834D97"/>
    <w:rsid w:val="00834E44"/>
    <w:rsid w:val="008355F3"/>
    <w:rsid w:val="0083651A"/>
    <w:rsid w:val="008366A5"/>
    <w:rsid w:val="008367AE"/>
    <w:rsid w:val="0083680B"/>
    <w:rsid w:val="00836B89"/>
    <w:rsid w:val="00836C2F"/>
    <w:rsid w:val="008370D6"/>
    <w:rsid w:val="008372B1"/>
    <w:rsid w:val="00837478"/>
    <w:rsid w:val="00837A83"/>
    <w:rsid w:val="008402D7"/>
    <w:rsid w:val="008405AF"/>
    <w:rsid w:val="0084075E"/>
    <w:rsid w:val="00840A1E"/>
    <w:rsid w:val="00840B18"/>
    <w:rsid w:val="00841C21"/>
    <w:rsid w:val="00844012"/>
    <w:rsid w:val="008447D9"/>
    <w:rsid w:val="00844B4F"/>
    <w:rsid w:val="00844F7F"/>
    <w:rsid w:val="0084558A"/>
    <w:rsid w:val="00845AD9"/>
    <w:rsid w:val="00846123"/>
    <w:rsid w:val="00846747"/>
    <w:rsid w:val="00846E33"/>
    <w:rsid w:val="00846EDE"/>
    <w:rsid w:val="00847048"/>
    <w:rsid w:val="00847691"/>
    <w:rsid w:val="00847F6E"/>
    <w:rsid w:val="008504A3"/>
    <w:rsid w:val="008504CF"/>
    <w:rsid w:val="008505B9"/>
    <w:rsid w:val="008506B3"/>
    <w:rsid w:val="0085082E"/>
    <w:rsid w:val="00850F11"/>
    <w:rsid w:val="00851DAF"/>
    <w:rsid w:val="0085239D"/>
    <w:rsid w:val="008524FE"/>
    <w:rsid w:val="008530E1"/>
    <w:rsid w:val="00853679"/>
    <w:rsid w:val="00853F59"/>
    <w:rsid w:val="0085413F"/>
    <w:rsid w:val="008546B2"/>
    <w:rsid w:val="00854D43"/>
    <w:rsid w:val="008555D2"/>
    <w:rsid w:val="00855619"/>
    <w:rsid w:val="00855DAC"/>
    <w:rsid w:val="00855E54"/>
    <w:rsid w:val="008568BD"/>
    <w:rsid w:val="00856E52"/>
    <w:rsid w:val="00857236"/>
    <w:rsid w:val="00857E90"/>
    <w:rsid w:val="00857F3B"/>
    <w:rsid w:val="00860043"/>
    <w:rsid w:val="0086046B"/>
    <w:rsid w:val="008627E7"/>
    <w:rsid w:val="00862B73"/>
    <w:rsid w:val="00862E2E"/>
    <w:rsid w:val="00862E7D"/>
    <w:rsid w:val="008632F8"/>
    <w:rsid w:val="00863672"/>
    <w:rsid w:val="008640AF"/>
    <w:rsid w:val="00864BC5"/>
    <w:rsid w:val="00864DEE"/>
    <w:rsid w:val="00864F68"/>
    <w:rsid w:val="008655E2"/>
    <w:rsid w:val="00866146"/>
    <w:rsid w:val="00866296"/>
    <w:rsid w:val="008670A6"/>
    <w:rsid w:val="008679A5"/>
    <w:rsid w:val="00867D47"/>
    <w:rsid w:val="00867D73"/>
    <w:rsid w:val="00870530"/>
    <w:rsid w:val="008707F0"/>
    <w:rsid w:val="008719BC"/>
    <w:rsid w:val="00872751"/>
    <w:rsid w:val="0087296D"/>
    <w:rsid w:val="00872ECD"/>
    <w:rsid w:val="0087308F"/>
    <w:rsid w:val="0087312D"/>
    <w:rsid w:val="00873B15"/>
    <w:rsid w:val="00873EBF"/>
    <w:rsid w:val="0087458E"/>
    <w:rsid w:val="0087469B"/>
    <w:rsid w:val="00874A2B"/>
    <w:rsid w:val="00874E30"/>
    <w:rsid w:val="00875CC4"/>
    <w:rsid w:val="00875D96"/>
    <w:rsid w:val="00875DDF"/>
    <w:rsid w:val="008765AE"/>
    <w:rsid w:val="00876C8F"/>
    <w:rsid w:val="00876D51"/>
    <w:rsid w:val="00877143"/>
    <w:rsid w:val="0087748C"/>
    <w:rsid w:val="00877873"/>
    <w:rsid w:val="00877A9E"/>
    <w:rsid w:val="00877C4B"/>
    <w:rsid w:val="008804C5"/>
    <w:rsid w:val="00880561"/>
    <w:rsid w:val="00880F97"/>
    <w:rsid w:val="00881129"/>
    <w:rsid w:val="008813FF"/>
    <w:rsid w:val="0088188F"/>
    <w:rsid w:val="00882053"/>
    <w:rsid w:val="00882510"/>
    <w:rsid w:val="0088256E"/>
    <w:rsid w:val="0088341E"/>
    <w:rsid w:val="0088419D"/>
    <w:rsid w:val="008847A6"/>
    <w:rsid w:val="0088491E"/>
    <w:rsid w:val="008851A4"/>
    <w:rsid w:val="00885655"/>
    <w:rsid w:val="00885AAA"/>
    <w:rsid w:val="008864EA"/>
    <w:rsid w:val="0088654F"/>
    <w:rsid w:val="00886AA8"/>
    <w:rsid w:val="008876AD"/>
    <w:rsid w:val="00887B8F"/>
    <w:rsid w:val="0089077C"/>
    <w:rsid w:val="00890D2F"/>
    <w:rsid w:val="0089117F"/>
    <w:rsid w:val="008919BA"/>
    <w:rsid w:val="00891F9F"/>
    <w:rsid w:val="00892F22"/>
    <w:rsid w:val="0089337C"/>
    <w:rsid w:val="0089389C"/>
    <w:rsid w:val="00893B02"/>
    <w:rsid w:val="008944DC"/>
    <w:rsid w:val="008956CC"/>
    <w:rsid w:val="008956FE"/>
    <w:rsid w:val="00895736"/>
    <w:rsid w:val="00895CF0"/>
    <w:rsid w:val="008963D7"/>
    <w:rsid w:val="0089642E"/>
    <w:rsid w:val="008965CE"/>
    <w:rsid w:val="00896748"/>
    <w:rsid w:val="00896B02"/>
    <w:rsid w:val="00896D48"/>
    <w:rsid w:val="0089748A"/>
    <w:rsid w:val="0089777F"/>
    <w:rsid w:val="00897B6F"/>
    <w:rsid w:val="008A01AC"/>
    <w:rsid w:val="008A03C8"/>
    <w:rsid w:val="008A05A3"/>
    <w:rsid w:val="008A063E"/>
    <w:rsid w:val="008A0779"/>
    <w:rsid w:val="008A0A21"/>
    <w:rsid w:val="008A0C6F"/>
    <w:rsid w:val="008A1737"/>
    <w:rsid w:val="008A2A4B"/>
    <w:rsid w:val="008A2E7D"/>
    <w:rsid w:val="008A3029"/>
    <w:rsid w:val="008A325C"/>
    <w:rsid w:val="008A35D3"/>
    <w:rsid w:val="008A3924"/>
    <w:rsid w:val="008A39B7"/>
    <w:rsid w:val="008A3B51"/>
    <w:rsid w:val="008A3C9E"/>
    <w:rsid w:val="008A41D7"/>
    <w:rsid w:val="008A6287"/>
    <w:rsid w:val="008A63A8"/>
    <w:rsid w:val="008A6D0B"/>
    <w:rsid w:val="008A6F05"/>
    <w:rsid w:val="008A7831"/>
    <w:rsid w:val="008A7A23"/>
    <w:rsid w:val="008A7CB9"/>
    <w:rsid w:val="008B0563"/>
    <w:rsid w:val="008B126F"/>
    <w:rsid w:val="008B13D0"/>
    <w:rsid w:val="008B1D6C"/>
    <w:rsid w:val="008B34E6"/>
    <w:rsid w:val="008B39B0"/>
    <w:rsid w:val="008B41AE"/>
    <w:rsid w:val="008B4BA4"/>
    <w:rsid w:val="008B50E4"/>
    <w:rsid w:val="008B5A8A"/>
    <w:rsid w:val="008B616D"/>
    <w:rsid w:val="008B6797"/>
    <w:rsid w:val="008B6862"/>
    <w:rsid w:val="008B6D36"/>
    <w:rsid w:val="008B7087"/>
    <w:rsid w:val="008B78DF"/>
    <w:rsid w:val="008B7DEB"/>
    <w:rsid w:val="008C022C"/>
    <w:rsid w:val="008C0289"/>
    <w:rsid w:val="008C02AC"/>
    <w:rsid w:val="008C0379"/>
    <w:rsid w:val="008C110D"/>
    <w:rsid w:val="008C12B8"/>
    <w:rsid w:val="008C1564"/>
    <w:rsid w:val="008C1DA2"/>
    <w:rsid w:val="008C207F"/>
    <w:rsid w:val="008C4317"/>
    <w:rsid w:val="008C43DE"/>
    <w:rsid w:val="008C4CBC"/>
    <w:rsid w:val="008C4D04"/>
    <w:rsid w:val="008C509A"/>
    <w:rsid w:val="008C5364"/>
    <w:rsid w:val="008C66C0"/>
    <w:rsid w:val="008C6A04"/>
    <w:rsid w:val="008C723E"/>
    <w:rsid w:val="008C76BE"/>
    <w:rsid w:val="008D0097"/>
    <w:rsid w:val="008D02FA"/>
    <w:rsid w:val="008D06CC"/>
    <w:rsid w:val="008D0796"/>
    <w:rsid w:val="008D097C"/>
    <w:rsid w:val="008D0BC2"/>
    <w:rsid w:val="008D0DB9"/>
    <w:rsid w:val="008D0F18"/>
    <w:rsid w:val="008D11C4"/>
    <w:rsid w:val="008D135D"/>
    <w:rsid w:val="008D16E3"/>
    <w:rsid w:val="008D1C05"/>
    <w:rsid w:val="008D1EAD"/>
    <w:rsid w:val="008D1EC3"/>
    <w:rsid w:val="008D295E"/>
    <w:rsid w:val="008D2DDB"/>
    <w:rsid w:val="008D3880"/>
    <w:rsid w:val="008D3990"/>
    <w:rsid w:val="008D3B32"/>
    <w:rsid w:val="008D3B45"/>
    <w:rsid w:val="008D4466"/>
    <w:rsid w:val="008D467D"/>
    <w:rsid w:val="008D4CA9"/>
    <w:rsid w:val="008D5466"/>
    <w:rsid w:val="008D55A6"/>
    <w:rsid w:val="008D5658"/>
    <w:rsid w:val="008D59A4"/>
    <w:rsid w:val="008D5CBD"/>
    <w:rsid w:val="008D5F75"/>
    <w:rsid w:val="008D600C"/>
    <w:rsid w:val="008D6433"/>
    <w:rsid w:val="008D64E3"/>
    <w:rsid w:val="008D650C"/>
    <w:rsid w:val="008D65D4"/>
    <w:rsid w:val="008D65E3"/>
    <w:rsid w:val="008D742E"/>
    <w:rsid w:val="008E0016"/>
    <w:rsid w:val="008E017C"/>
    <w:rsid w:val="008E0C9C"/>
    <w:rsid w:val="008E11A5"/>
    <w:rsid w:val="008E14F5"/>
    <w:rsid w:val="008E1B1D"/>
    <w:rsid w:val="008E2209"/>
    <w:rsid w:val="008E2B58"/>
    <w:rsid w:val="008E2B8F"/>
    <w:rsid w:val="008E3843"/>
    <w:rsid w:val="008E3AA5"/>
    <w:rsid w:val="008E3FFE"/>
    <w:rsid w:val="008E44EF"/>
    <w:rsid w:val="008E46D6"/>
    <w:rsid w:val="008E482A"/>
    <w:rsid w:val="008E5559"/>
    <w:rsid w:val="008E55B4"/>
    <w:rsid w:val="008E621D"/>
    <w:rsid w:val="008E6364"/>
    <w:rsid w:val="008E660A"/>
    <w:rsid w:val="008E67D3"/>
    <w:rsid w:val="008E727E"/>
    <w:rsid w:val="008E7566"/>
    <w:rsid w:val="008E7679"/>
    <w:rsid w:val="008E7F04"/>
    <w:rsid w:val="008F0419"/>
    <w:rsid w:val="008F0BC8"/>
    <w:rsid w:val="008F0D54"/>
    <w:rsid w:val="008F0FDE"/>
    <w:rsid w:val="008F19C1"/>
    <w:rsid w:val="008F2212"/>
    <w:rsid w:val="008F24A0"/>
    <w:rsid w:val="008F29F1"/>
    <w:rsid w:val="008F4545"/>
    <w:rsid w:val="008F52F3"/>
    <w:rsid w:val="008F5634"/>
    <w:rsid w:val="008F59EE"/>
    <w:rsid w:val="008F6179"/>
    <w:rsid w:val="008F683F"/>
    <w:rsid w:val="008F6E72"/>
    <w:rsid w:val="008F70F6"/>
    <w:rsid w:val="008F7335"/>
    <w:rsid w:val="008F753E"/>
    <w:rsid w:val="008F7A23"/>
    <w:rsid w:val="009002A6"/>
    <w:rsid w:val="009002FF"/>
    <w:rsid w:val="0090032F"/>
    <w:rsid w:val="00900FDE"/>
    <w:rsid w:val="009020F8"/>
    <w:rsid w:val="00902AC9"/>
    <w:rsid w:val="00903095"/>
    <w:rsid w:val="0090348B"/>
    <w:rsid w:val="00903E0E"/>
    <w:rsid w:val="00903E73"/>
    <w:rsid w:val="00903F2D"/>
    <w:rsid w:val="00903FD8"/>
    <w:rsid w:val="00904066"/>
    <w:rsid w:val="00904661"/>
    <w:rsid w:val="009046D9"/>
    <w:rsid w:val="009047C1"/>
    <w:rsid w:val="00904A0B"/>
    <w:rsid w:val="009057B2"/>
    <w:rsid w:val="0090588A"/>
    <w:rsid w:val="00905C95"/>
    <w:rsid w:val="00905CB1"/>
    <w:rsid w:val="00905D61"/>
    <w:rsid w:val="0090647D"/>
    <w:rsid w:val="00906758"/>
    <w:rsid w:val="009069C7"/>
    <w:rsid w:val="00906ED4"/>
    <w:rsid w:val="009070A2"/>
    <w:rsid w:val="009076DF"/>
    <w:rsid w:val="00910330"/>
    <w:rsid w:val="0091035A"/>
    <w:rsid w:val="009109D7"/>
    <w:rsid w:val="0091112F"/>
    <w:rsid w:val="00911658"/>
    <w:rsid w:val="00912F11"/>
    <w:rsid w:val="009131A9"/>
    <w:rsid w:val="00913C65"/>
    <w:rsid w:val="00913DFC"/>
    <w:rsid w:val="0091409A"/>
    <w:rsid w:val="009141F5"/>
    <w:rsid w:val="00914554"/>
    <w:rsid w:val="0091469E"/>
    <w:rsid w:val="00914733"/>
    <w:rsid w:val="00915006"/>
    <w:rsid w:val="00915402"/>
    <w:rsid w:val="0091631D"/>
    <w:rsid w:val="00916598"/>
    <w:rsid w:val="009166F7"/>
    <w:rsid w:val="009175AB"/>
    <w:rsid w:val="009177B7"/>
    <w:rsid w:val="0092025D"/>
    <w:rsid w:val="009215B4"/>
    <w:rsid w:val="00921E22"/>
    <w:rsid w:val="00922144"/>
    <w:rsid w:val="00923C9B"/>
    <w:rsid w:val="00925154"/>
    <w:rsid w:val="009252DD"/>
    <w:rsid w:val="00925BE9"/>
    <w:rsid w:val="0092612B"/>
    <w:rsid w:val="00926654"/>
    <w:rsid w:val="00926C39"/>
    <w:rsid w:val="0092725E"/>
    <w:rsid w:val="00927722"/>
    <w:rsid w:val="00927EFE"/>
    <w:rsid w:val="00930113"/>
    <w:rsid w:val="00930185"/>
    <w:rsid w:val="00930DC5"/>
    <w:rsid w:val="009311F7"/>
    <w:rsid w:val="00931A55"/>
    <w:rsid w:val="00931E8E"/>
    <w:rsid w:val="00932693"/>
    <w:rsid w:val="0093313E"/>
    <w:rsid w:val="0093327A"/>
    <w:rsid w:val="0093346E"/>
    <w:rsid w:val="00934DAC"/>
    <w:rsid w:val="00935207"/>
    <w:rsid w:val="00935B98"/>
    <w:rsid w:val="00935ED5"/>
    <w:rsid w:val="00935FE4"/>
    <w:rsid w:val="0093612D"/>
    <w:rsid w:val="0093622A"/>
    <w:rsid w:val="00936440"/>
    <w:rsid w:val="00936FA6"/>
    <w:rsid w:val="00937546"/>
    <w:rsid w:val="0093780B"/>
    <w:rsid w:val="00937F4D"/>
    <w:rsid w:val="0094020C"/>
    <w:rsid w:val="009402D1"/>
    <w:rsid w:val="0094104D"/>
    <w:rsid w:val="0094109E"/>
    <w:rsid w:val="00941B33"/>
    <w:rsid w:val="00942AB5"/>
    <w:rsid w:val="00942ABC"/>
    <w:rsid w:val="00942B14"/>
    <w:rsid w:val="0094339C"/>
    <w:rsid w:val="0094404E"/>
    <w:rsid w:val="009449D6"/>
    <w:rsid w:val="00944C06"/>
    <w:rsid w:val="009456FE"/>
    <w:rsid w:val="00945AD6"/>
    <w:rsid w:val="00945C1F"/>
    <w:rsid w:val="0094620A"/>
    <w:rsid w:val="00946357"/>
    <w:rsid w:val="0094758B"/>
    <w:rsid w:val="009479C7"/>
    <w:rsid w:val="00947B07"/>
    <w:rsid w:val="00947B0F"/>
    <w:rsid w:val="00947FD1"/>
    <w:rsid w:val="009505E7"/>
    <w:rsid w:val="00950767"/>
    <w:rsid w:val="00950B14"/>
    <w:rsid w:val="00951164"/>
    <w:rsid w:val="00951205"/>
    <w:rsid w:val="00951757"/>
    <w:rsid w:val="009517E7"/>
    <w:rsid w:val="00951A06"/>
    <w:rsid w:val="00951B96"/>
    <w:rsid w:val="00951D3F"/>
    <w:rsid w:val="00951FD6"/>
    <w:rsid w:val="00952A71"/>
    <w:rsid w:val="00952E2E"/>
    <w:rsid w:val="00953434"/>
    <w:rsid w:val="009535D0"/>
    <w:rsid w:val="00953634"/>
    <w:rsid w:val="00953674"/>
    <w:rsid w:val="00953C82"/>
    <w:rsid w:val="00953D2B"/>
    <w:rsid w:val="00953FEE"/>
    <w:rsid w:val="00954134"/>
    <w:rsid w:val="0095467F"/>
    <w:rsid w:val="00954AE4"/>
    <w:rsid w:val="00954BF3"/>
    <w:rsid w:val="00955208"/>
    <w:rsid w:val="00955250"/>
    <w:rsid w:val="009554EE"/>
    <w:rsid w:val="00955976"/>
    <w:rsid w:val="009562D0"/>
    <w:rsid w:val="009566F3"/>
    <w:rsid w:val="0095682A"/>
    <w:rsid w:val="00956851"/>
    <w:rsid w:val="009569B0"/>
    <w:rsid w:val="009571A5"/>
    <w:rsid w:val="009579DA"/>
    <w:rsid w:val="00960509"/>
    <w:rsid w:val="00960600"/>
    <w:rsid w:val="00960AED"/>
    <w:rsid w:val="00960F4D"/>
    <w:rsid w:val="0096165B"/>
    <w:rsid w:val="0096186B"/>
    <w:rsid w:val="00961A3E"/>
    <w:rsid w:val="00961ACD"/>
    <w:rsid w:val="00962CA5"/>
    <w:rsid w:val="00963299"/>
    <w:rsid w:val="00963B6A"/>
    <w:rsid w:val="00963CDD"/>
    <w:rsid w:val="009646E9"/>
    <w:rsid w:val="00964C37"/>
    <w:rsid w:val="009658CD"/>
    <w:rsid w:val="00965D28"/>
    <w:rsid w:val="009661EC"/>
    <w:rsid w:val="00966367"/>
    <w:rsid w:val="0096637B"/>
    <w:rsid w:val="00966409"/>
    <w:rsid w:val="009667BF"/>
    <w:rsid w:val="00966951"/>
    <w:rsid w:val="00966A8B"/>
    <w:rsid w:val="009671B5"/>
    <w:rsid w:val="009671DC"/>
    <w:rsid w:val="009674E1"/>
    <w:rsid w:val="00967E7B"/>
    <w:rsid w:val="009705FC"/>
    <w:rsid w:val="009708BF"/>
    <w:rsid w:val="00971362"/>
    <w:rsid w:val="00971CB7"/>
    <w:rsid w:val="0097263D"/>
    <w:rsid w:val="0097272B"/>
    <w:rsid w:val="009727F0"/>
    <w:rsid w:val="009728BE"/>
    <w:rsid w:val="009738E6"/>
    <w:rsid w:val="00973A99"/>
    <w:rsid w:val="009741E5"/>
    <w:rsid w:val="009742FB"/>
    <w:rsid w:val="00974408"/>
    <w:rsid w:val="00974969"/>
    <w:rsid w:val="009755F8"/>
    <w:rsid w:val="00975C67"/>
    <w:rsid w:val="00976644"/>
    <w:rsid w:val="00976881"/>
    <w:rsid w:val="0097695C"/>
    <w:rsid w:val="00976FD0"/>
    <w:rsid w:val="0097702A"/>
    <w:rsid w:val="009776A2"/>
    <w:rsid w:val="00980128"/>
    <w:rsid w:val="009802ED"/>
    <w:rsid w:val="00980932"/>
    <w:rsid w:val="00980DCD"/>
    <w:rsid w:val="0098115A"/>
    <w:rsid w:val="009811A2"/>
    <w:rsid w:val="00981528"/>
    <w:rsid w:val="00981769"/>
    <w:rsid w:val="0098245A"/>
    <w:rsid w:val="00982D48"/>
    <w:rsid w:val="00983290"/>
    <w:rsid w:val="0098334D"/>
    <w:rsid w:val="0098356A"/>
    <w:rsid w:val="00983F61"/>
    <w:rsid w:val="009842B6"/>
    <w:rsid w:val="009849EC"/>
    <w:rsid w:val="00984B22"/>
    <w:rsid w:val="009850C6"/>
    <w:rsid w:val="00985688"/>
    <w:rsid w:val="009867ED"/>
    <w:rsid w:val="00986A43"/>
    <w:rsid w:val="00986FFD"/>
    <w:rsid w:val="00987366"/>
    <w:rsid w:val="0098760B"/>
    <w:rsid w:val="009903CD"/>
    <w:rsid w:val="00990C51"/>
    <w:rsid w:val="00991450"/>
    <w:rsid w:val="0099180D"/>
    <w:rsid w:val="00991B5A"/>
    <w:rsid w:val="00991F4B"/>
    <w:rsid w:val="009920B8"/>
    <w:rsid w:val="0099268F"/>
    <w:rsid w:val="00992702"/>
    <w:rsid w:val="00993028"/>
    <w:rsid w:val="009935A7"/>
    <w:rsid w:val="00993625"/>
    <w:rsid w:val="00993940"/>
    <w:rsid w:val="00993FE3"/>
    <w:rsid w:val="0099445C"/>
    <w:rsid w:val="00995153"/>
    <w:rsid w:val="0099535F"/>
    <w:rsid w:val="00995369"/>
    <w:rsid w:val="009956E5"/>
    <w:rsid w:val="0099573C"/>
    <w:rsid w:val="009960B1"/>
    <w:rsid w:val="009962E9"/>
    <w:rsid w:val="009964EA"/>
    <w:rsid w:val="009965A3"/>
    <w:rsid w:val="009969B0"/>
    <w:rsid w:val="0099710B"/>
    <w:rsid w:val="0099723F"/>
    <w:rsid w:val="0099747F"/>
    <w:rsid w:val="0099799B"/>
    <w:rsid w:val="00997A02"/>
    <w:rsid w:val="00997DC1"/>
    <w:rsid w:val="009A02A8"/>
    <w:rsid w:val="009A0598"/>
    <w:rsid w:val="009A0657"/>
    <w:rsid w:val="009A090F"/>
    <w:rsid w:val="009A0B1A"/>
    <w:rsid w:val="009A1C7A"/>
    <w:rsid w:val="009A23AC"/>
    <w:rsid w:val="009A26D2"/>
    <w:rsid w:val="009A27CB"/>
    <w:rsid w:val="009A2A6A"/>
    <w:rsid w:val="009A2B01"/>
    <w:rsid w:val="009A2FA5"/>
    <w:rsid w:val="009A3412"/>
    <w:rsid w:val="009A4475"/>
    <w:rsid w:val="009A4647"/>
    <w:rsid w:val="009A46DE"/>
    <w:rsid w:val="009A48A4"/>
    <w:rsid w:val="009A495A"/>
    <w:rsid w:val="009A4A9A"/>
    <w:rsid w:val="009A4C4A"/>
    <w:rsid w:val="009A5348"/>
    <w:rsid w:val="009A6366"/>
    <w:rsid w:val="009A7420"/>
    <w:rsid w:val="009A78FC"/>
    <w:rsid w:val="009B0D75"/>
    <w:rsid w:val="009B103B"/>
    <w:rsid w:val="009B19C5"/>
    <w:rsid w:val="009B1BF6"/>
    <w:rsid w:val="009B23BD"/>
    <w:rsid w:val="009B28BA"/>
    <w:rsid w:val="009B2A54"/>
    <w:rsid w:val="009B2FBF"/>
    <w:rsid w:val="009B3B9E"/>
    <w:rsid w:val="009B44F9"/>
    <w:rsid w:val="009B45D6"/>
    <w:rsid w:val="009B4E76"/>
    <w:rsid w:val="009B528A"/>
    <w:rsid w:val="009B6214"/>
    <w:rsid w:val="009B62DE"/>
    <w:rsid w:val="009B6564"/>
    <w:rsid w:val="009B6D2F"/>
    <w:rsid w:val="009B7216"/>
    <w:rsid w:val="009B7572"/>
    <w:rsid w:val="009B7EE6"/>
    <w:rsid w:val="009C029F"/>
    <w:rsid w:val="009C0938"/>
    <w:rsid w:val="009C108F"/>
    <w:rsid w:val="009C1B75"/>
    <w:rsid w:val="009C4090"/>
    <w:rsid w:val="009C41A1"/>
    <w:rsid w:val="009C4B3A"/>
    <w:rsid w:val="009C54F4"/>
    <w:rsid w:val="009C63F2"/>
    <w:rsid w:val="009C674C"/>
    <w:rsid w:val="009C690A"/>
    <w:rsid w:val="009C75BC"/>
    <w:rsid w:val="009C7718"/>
    <w:rsid w:val="009D1026"/>
    <w:rsid w:val="009D14B9"/>
    <w:rsid w:val="009D1507"/>
    <w:rsid w:val="009D1CCA"/>
    <w:rsid w:val="009D287D"/>
    <w:rsid w:val="009D2AE4"/>
    <w:rsid w:val="009D2B9C"/>
    <w:rsid w:val="009D3A76"/>
    <w:rsid w:val="009D3F4F"/>
    <w:rsid w:val="009D4687"/>
    <w:rsid w:val="009D524B"/>
    <w:rsid w:val="009D540B"/>
    <w:rsid w:val="009D54EA"/>
    <w:rsid w:val="009D5ED0"/>
    <w:rsid w:val="009D6180"/>
    <w:rsid w:val="009D6200"/>
    <w:rsid w:val="009D68B3"/>
    <w:rsid w:val="009D6A4B"/>
    <w:rsid w:val="009D6D6A"/>
    <w:rsid w:val="009D6E99"/>
    <w:rsid w:val="009D72A4"/>
    <w:rsid w:val="009D7C75"/>
    <w:rsid w:val="009E08BA"/>
    <w:rsid w:val="009E1B58"/>
    <w:rsid w:val="009E1F48"/>
    <w:rsid w:val="009E1F51"/>
    <w:rsid w:val="009E217B"/>
    <w:rsid w:val="009E21E6"/>
    <w:rsid w:val="009E26EF"/>
    <w:rsid w:val="009E2BE5"/>
    <w:rsid w:val="009E351E"/>
    <w:rsid w:val="009E353D"/>
    <w:rsid w:val="009E3B93"/>
    <w:rsid w:val="009E3E6C"/>
    <w:rsid w:val="009E3F25"/>
    <w:rsid w:val="009E4EB1"/>
    <w:rsid w:val="009E53B7"/>
    <w:rsid w:val="009E551E"/>
    <w:rsid w:val="009E5563"/>
    <w:rsid w:val="009E5DE5"/>
    <w:rsid w:val="009E62BA"/>
    <w:rsid w:val="009E6BAB"/>
    <w:rsid w:val="009E6EF5"/>
    <w:rsid w:val="009E6F7E"/>
    <w:rsid w:val="009E71D7"/>
    <w:rsid w:val="009E73CF"/>
    <w:rsid w:val="009E7CE3"/>
    <w:rsid w:val="009F07F9"/>
    <w:rsid w:val="009F08AD"/>
    <w:rsid w:val="009F09D1"/>
    <w:rsid w:val="009F09DD"/>
    <w:rsid w:val="009F0E73"/>
    <w:rsid w:val="009F105B"/>
    <w:rsid w:val="009F1437"/>
    <w:rsid w:val="009F1445"/>
    <w:rsid w:val="009F1E28"/>
    <w:rsid w:val="009F2284"/>
    <w:rsid w:val="009F23AA"/>
    <w:rsid w:val="009F26AC"/>
    <w:rsid w:val="009F27FD"/>
    <w:rsid w:val="009F2886"/>
    <w:rsid w:val="009F327F"/>
    <w:rsid w:val="009F37F5"/>
    <w:rsid w:val="009F3A88"/>
    <w:rsid w:val="009F3D2F"/>
    <w:rsid w:val="009F3E80"/>
    <w:rsid w:val="009F49A2"/>
    <w:rsid w:val="009F4EAA"/>
    <w:rsid w:val="009F5357"/>
    <w:rsid w:val="009F57C3"/>
    <w:rsid w:val="009F5D98"/>
    <w:rsid w:val="009F6477"/>
    <w:rsid w:val="009F670A"/>
    <w:rsid w:val="009F7118"/>
    <w:rsid w:val="009F7187"/>
    <w:rsid w:val="009F71A0"/>
    <w:rsid w:val="009F7AFB"/>
    <w:rsid w:val="009F7F98"/>
    <w:rsid w:val="00A003A7"/>
    <w:rsid w:val="00A00B36"/>
    <w:rsid w:val="00A00B68"/>
    <w:rsid w:val="00A00C9D"/>
    <w:rsid w:val="00A00D39"/>
    <w:rsid w:val="00A01D87"/>
    <w:rsid w:val="00A01E85"/>
    <w:rsid w:val="00A02633"/>
    <w:rsid w:val="00A02AF0"/>
    <w:rsid w:val="00A034B4"/>
    <w:rsid w:val="00A03EFD"/>
    <w:rsid w:val="00A04272"/>
    <w:rsid w:val="00A044A6"/>
    <w:rsid w:val="00A04856"/>
    <w:rsid w:val="00A04D92"/>
    <w:rsid w:val="00A05309"/>
    <w:rsid w:val="00A056F6"/>
    <w:rsid w:val="00A05D80"/>
    <w:rsid w:val="00A06823"/>
    <w:rsid w:val="00A06AA6"/>
    <w:rsid w:val="00A06E53"/>
    <w:rsid w:val="00A06F00"/>
    <w:rsid w:val="00A0773A"/>
    <w:rsid w:val="00A07DCE"/>
    <w:rsid w:val="00A103AA"/>
    <w:rsid w:val="00A10613"/>
    <w:rsid w:val="00A10D82"/>
    <w:rsid w:val="00A11773"/>
    <w:rsid w:val="00A1188F"/>
    <w:rsid w:val="00A1254E"/>
    <w:rsid w:val="00A125EA"/>
    <w:rsid w:val="00A12BBC"/>
    <w:rsid w:val="00A132BB"/>
    <w:rsid w:val="00A13708"/>
    <w:rsid w:val="00A13E1D"/>
    <w:rsid w:val="00A14231"/>
    <w:rsid w:val="00A1433C"/>
    <w:rsid w:val="00A144B5"/>
    <w:rsid w:val="00A14C4F"/>
    <w:rsid w:val="00A14DA1"/>
    <w:rsid w:val="00A150AE"/>
    <w:rsid w:val="00A157BF"/>
    <w:rsid w:val="00A15C48"/>
    <w:rsid w:val="00A15FE8"/>
    <w:rsid w:val="00A16226"/>
    <w:rsid w:val="00A16458"/>
    <w:rsid w:val="00A164D1"/>
    <w:rsid w:val="00A16C60"/>
    <w:rsid w:val="00A17502"/>
    <w:rsid w:val="00A1787C"/>
    <w:rsid w:val="00A20195"/>
    <w:rsid w:val="00A2074E"/>
    <w:rsid w:val="00A20AF4"/>
    <w:rsid w:val="00A2138E"/>
    <w:rsid w:val="00A21F0A"/>
    <w:rsid w:val="00A22422"/>
    <w:rsid w:val="00A227CC"/>
    <w:rsid w:val="00A22AD6"/>
    <w:rsid w:val="00A22DD6"/>
    <w:rsid w:val="00A23D06"/>
    <w:rsid w:val="00A241F2"/>
    <w:rsid w:val="00A245B9"/>
    <w:rsid w:val="00A2475F"/>
    <w:rsid w:val="00A25130"/>
    <w:rsid w:val="00A25353"/>
    <w:rsid w:val="00A25D9F"/>
    <w:rsid w:val="00A26287"/>
    <w:rsid w:val="00A263E7"/>
    <w:rsid w:val="00A27A47"/>
    <w:rsid w:val="00A27A99"/>
    <w:rsid w:val="00A30380"/>
    <w:rsid w:val="00A3196C"/>
    <w:rsid w:val="00A31E43"/>
    <w:rsid w:val="00A31FE5"/>
    <w:rsid w:val="00A32766"/>
    <w:rsid w:val="00A3282D"/>
    <w:rsid w:val="00A3315C"/>
    <w:rsid w:val="00A33DDE"/>
    <w:rsid w:val="00A34B80"/>
    <w:rsid w:val="00A351D9"/>
    <w:rsid w:val="00A35289"/>
    <w:rsid w:val="00A364B9"/>
    <w:rsid w:val="00A36BE4"/>
    <w:rsid w:val="00A36D73"/>
    <w:rsid w:val="00A36E2C"/>
    <w:rsid w:val="00A36EF0"/>
    <w:rsid w:val="00A37093"/>
    <w:rsid w:val="00A37632"/>
    <w:rsid w:val="00A379B5"/>
    <w:rsid w:val="00A37D67"/>
    <w:rsid w:val="00A37E2F"/>
    <w:rsid w:val="00A37FF1"/>
    <w:rsid w:val="00A4059E"/>
    <w:rsid w:val="00A40677"/>
    <w:rsid w:val="00A40A72"/>
    <w:rsid w:val="00A40E4E"/>
    <w:rsid w:val="00A4115D"/>
    <w:rsid w:val="00A41D88"/>
    <w:rsid w:val="00A41DB7"/>
    <w:rsid w:val="00A41ED3"/>
    <w:rsid w:val="00A424CF"/>
    <w:rsid w:val="00A42646"/>
    <w:rsid w:val="00A43618"/>
    <w:rsid w:val="00A448B8"/>
    <w:rsid w:val="00A449B3"/>
    <w:rsid w:val="00A44DF0"/>
    <w:rsid w:val="00A44E25"/>
    <w:rsid w:val="00A4584B"/>
    <w:rsid w:val="00A458A5"/>
    <w:rsid w:val="00A467D0"/>
    <w:rsid w:val="00A47135"/>
    <w:rsid w:val="00A477BC"/>
    <w:rsid w:val="00A47872"/>
    <w:rsid w:val="00A5001A"/>
    <w:rsid w:val="00A50A8E"/>
    <w:rsid w:val="00A50CCC"/>
    <w:rsid w:val="00A50D9C"/>
    <w:rsid w:val="00A50EF3"/>
    <w:rsid w:val="00A510A6"/>
    <w:rsid w:val="00A513E5"/>
    <w:rsid w:val="00A5180B"/>
    <w:rsid w:val="00A519C2"/>
    <w:rsid w:val="00A51AC6"/>
    <w:rsid w:val="00A51D9C"/>
    <w:rsid w:val="00A51F32"/>
    <w:rsid w:val="00A5250A"/>
    <w:rsid w:val="00A541C4"/>
    <w:rsid w:val="00A55005"/>
    <w:rsid w:val="00A5538D"/>
    <w:rsid w:val="00A55419"/>
    <w:rsid w:val="00A5580D"/>
    <w:rsid w:val="00A55A23"/>
    <w:rsid w:val="00A55FB6"/>
    <w:rsid w:val="00A56145"/>
    <w:rsid w:val="00A56E82"/>
    <w:rsid w:val="00A56F5A"/>
    <w:rsid w:val="00A5761C"/>
    <w:rsid w:val="00A57894"/>
    <w:rsid w:val="00A57C63"/>
    <w:rsid w:val="00A60424"/>
    <w:rsid w:val="00A60B1B"/>
    <w:rsid w:val="00A6154D"/>
    <w:rsid w:val="00A61CC3"/>
    <w:rsid w:val="00A61D27"/>
    <w:rsid w:val="00A6208F"/>
    <w:rsid w:val="00A625B8"/>
    <w:rsid w:val="00A63867"/>
    <w:rsid w:val="00A63FC3"/>
    <w:rsid w:val="00A64306"/>
    <w:rsid w:val="00A646B6"/>
    <w:rsid w:val="00A64D56"/>
    <w:rsid w:val="00A65059"/>
    <w:rsid w:val="00A650E3"/>
    <w:rsid w:val="00A653EF"/>
    <w:rsid w:val="00A65885"/>
    <w:rsid w:val="00A65C73"/>
    <w:rsid w:val="00A661AE"/>
    <w:rsid w:val="00A66F69"/>
    <w:rsid w:val="00A67240"/>
    <w:rsid w:val="00A6751E"/>
    <w:rsid w:val="00A675EC"/>
    <w:rsid w:val="00A7187F"/>
    <w:rsid w:val="00A71919"/>
    <w:rsid w:val="00A71ACA"/>
    <w:rsid w:val="00A71C03"/>
    <w:rsid w:val="00A71DE4"/>
    <w:rsid w:val="00A72556"/>
    <w:rsid w:val="00A72886"/>
    <w:rsid w:val="00A72D88"/>
    <w:rsid w:val="00A73E83"/>
    <w:rsid w:val="00A73FA6"/>
    <w:rsid w:val="00A74130"/>
    <w:rsid w:val="00A749C3"/>
    <w:rsid w:val="00A74EE7"/>
    <w:rsid w:val="00A75225"/>
    <w:rsid w:val="00A756C8"/>
    <w:rsid w:val="00A7574D"/>
    <w:rsid w:val="00A76398"/>
    <w:rsid w:val="00A769B7"/>
    <w:rsid w:val="00A76CEE"/>
    <w:rsid w:val="00A771B3"/>
    <w:rsid w:val="00A77493"/>
    <w:rsid w:val="00A774AE"/>
    <w:rsid w:val="00A774EA"/>
    <w:rsid w:val="00A77812"/>
    <w:rsid w:val="00A77BDD"/>
    <w:rsid w:val="00A77F77"/>
    <w:rsid w:val="00A8008E"/>
    <w:rsid w:val="00A8032D"/>
    <w:rsid w:val="00A80441"/>
    <w:rsid w:val="00A80A6F"/>
    <w:rsid w:val="00A81435"/>
    <w:rsid w:val="00A81AD4"/>
    <w:rsid w:val="00A82235"/>
    <w:rsid w:val="00A82B1E"/>
    <w:rsid w:val="00A82EDF"/>
    <w:rsid w:val="00A84649"/>
    <w:rsid w:val="00A8514E"/>
    <w:rsid w:val="00A8527D"/>
    <w:rsid w:val="00A8574A"/>
    <w:rsid w:val="00A85E23"/>
    <w:rsid w:val="00A86BB4"/>
    <w:rsid w:val="00A872B3"/>
    <w:rsid w:val="00A87798"/>
    <w:rsid w:val="00A905F9"/>
    <w:rsid w:val="00A90872"/>
    <w:rsid w:val="00A91458"/>
    <w:rsid w:val="00A91472"/>
    <w:rsid w:val="00A9147C"/>
    <w:rsid w:val="00A91CA4"/>
    <w:rsid w:val="00A91D5E"/>
    <w:rsid w:val="00A9236C"/>
    <w:rsid w:val="00A93298"/>
    <w:rsid w:val="00A935A2"/>
    <w:rsid w:val="00A94A77"/>
    <w:rsid w:val="00A953F7"/>
    <w:rsid w:val="00A9556E"/>
    <w:rsid w:val="00A9575E"/>
    <w:rsid w:val="00A95B71"/>
    <w:rsid w:val="00A960E5"/>
    <w:rsid w:val="00A96411"/>
    <w:rsid w:val="00A964CE"/>
    <w:rsid w:val="00A96A06"/>
    <w:rsid w:val="00A96A49"/>
    <w:rsid w:val="00A96F18"/>
    <w:rsid w:val="00A9737F"/>
    <w:rsid w:val="00A97408"/>
    <w:rsid w:val="00AA043C"/>
    <w:rsid w:val="00AA0484"/>
    <w:rsid w:val="00AA0CF0"/>
    <w:rsid w:val="00AA102A"/>
    <w:rsid w:val="00AA14A7"/>
    <w:rsid w:val="00AA1B84"/>
    <w:rsid w:val="00AA2A68"/>
    <w:rsid w:val="00AA2D49"/>
    <w:rsid w:val="00AA3138"/>
    <w:rsid w:val="00AA31C6"/>
    <w:rsid w:val="00AA3354"/>
    <w:rsid w:val="00AA36DD"/>
    <w:rsid w:val="00AA3D79"/>
    <w:rsid w:val="00AA4214"/>
    <w:rsid w:val="00AA4449"/>
    <w:rsid w:val="00AA47AF"/>
    <w:rsid w:val="00AA47CD"/>
    <w:rsid w:val="00AA4AC8"/>
    <w:rsid w:val="00AA5436"/>
    <w:rsid w:val="00AA560C"/>
    <w:rsid w:val="00AA5726"/>
    <w:rsid w:val="00AA575A"/>
    <w:rsid w:val="00AA589B"/>
    <w:rsid w:val="00AA5A41"/>
    <w:rsid w:val="00AA5F32"/>
    <w:rsid w:val="00AA5F6F"/>
    <w:rsid w:val="00AA7115"/>
    <w:rsid w:val="00AA71B0"/>
    <w:rsid w:val="00AA74F7"/>
    <w:rsid w:val="00AA7B25"/>
    <w:rsid w:val="00AA7D8F"/>
    <w:rsid w:val="00AB088D"/>
    <w:rsid w:val="00AB08FB"/>
    <w:rsid w:val="00AB0FEF"/>
    <w:rsid w:val="00AB12A7"/>
    <w:rsid w:val="00AB1568"/>
    <w:rsid w:val="00AB1BB3"/>
    <w:rsid w:val="00AB1C89"/>
    <w:rsid w:val="00AB1C97"/>
    <w:rsid w:val="00AB284F"/>
    <w:rsid w:val="00AB2FCF"/>
    <w:rsid w:val="00AB3F16"/>
    <w:rsid w:val="00AB3FA3"/>
    <w:rsid w:val="00AB40B5"/>
    <w:rsid w:val="00AB497A"/>
    <w:rsid w:val="00AB4ED3"/>
    <w:rsid w:val="00AB544B"/>
    <w:rsid w:val="00AB5928"/>
    <w:rsid w:val="00AB59E4"/>
    <w:rsid w:val="00AB5DF6"/>
    <w:rsid w:val="00AB621F"/>
    <w:rsid w:val="00AB6468"/>
    <w:rsid w:val="00AB6D40"/>
    <w:rsid w:val="00AB6D65"/>
    <w:rsid w:val="00AB70F8"/>
    <w:rsid w:val="00AB7206"/>
    <w:rsid w:val="00AB7267"/>
    <w:rsid w:val="00AC0061"/>
    <w:rsid w:val="00AC0170"/>
    <w:rsid w:val="00AC01BE"/>
    <w:rsid w:val="00AC044F"/>
    <w:rsid w:val="00AC048F"/>
    <w:rsid w:val="00AC06AC"/>
    <w:rsid w:val="00AC1089"/>
    <w:rsid w:val="00AC1C8D"/>
    <w:rsid w:val="00AC1E4F"/>
    <w:rsid w:val="00AC2306"/>
    <w:rsid w:val="00AC24C0"/>
    <w:rsid w:val="00AC2543"/>
    <w:rsid w:val="00AC26D2"/>
    <w:rsid w:val="00AC3077"/>
    <w:rsid w:val="00AC3532"/>
    <w:rsid w:val="00AC3558"/>
    <w:rsid w:val="00AC389B"/>
    <w:rsid w:val="00AC392A"/>
    <w:rsid w:val="00AC3A82"/>
    <w:rsid w:val="00AC3A93"/>
    <w:rsid w:val="00AC4C3A"/>
    <w:rsid w:val="00AC569F"/>
    <w:rsid w:val="00AC5AD2"/>
    <w:rsid w:val="00AC5FB5"/>
    <w:rsid w:val="00AC64A4"/>
    <w:rsid w:val="00AC75FC"/>
    <w:rsid w:val="00AC7EFC"/>
    <w:rsid w:val="00AD0B1C"/>
    <w:rsid w:val="00AD0F64"/>
    <w:rsid w:val="00AD1C7B"/>
    <w:rsid w:val="00AD1F53"/>
    <w:rsid w:val="00AD22D6"/>
    <w:rsid w:val="00AD2BAA"/>
    <w:rsid w:val="00AD2DBB"/>
    <w:rsid w:val="00AD2F5A"/>
    <w:rsid w:val="00AD40CD"/>
    <w:rsid w:val="00AD41CE"/>
    <w:rsid w:val="00AD43F5"/>
    <w:rsid w:val="00AD46FD"/>
    <w:rsid w:val="00AD483D"/>
    <w:rsid w:val="00AD4B01"/>
    <w:rsid w:val="00AD5117"/>
    <w:rsid w:val="00AD5DAB"/>
    <w:rsid w:val="00AD5FB2"/>
    <w:rsid w:val="00AD606F"/>
    <w:rsid w:val="00AD60BD"/>
    <w:rsid w:val="00AD65FA"/>
    <w:rsid w:val="00AD6A19"/>
    <w:rsid w:val="00AD7081"/>
    <w:rsid w:val="00AD7CFB"/>
    <w:rsid w:val="00AE00BE"/>
    <w:rsid w:val="00AE01A3"/>
    <w:rsid w:val="00AE1B47"/>
    <w:rsid w:val="00AE1F8F"/>
    <w:rsid w:val="00AE21B4"/>
    <w:rsid w:val="00AE23D4"/>
    <w:rsid w:val="00AE249D"/>
    <w:rsid w:val="00AE2D61"/>
    <w:rsid w:val="00AE2ECD"/>
    <w:rsid w:val="00AE3586"/>
    <w:rsid w:val="00AE442E"/>
    <w:rsid w:val="00AE45E0"/>
    <w:rsid w:val="00AE4955"/>
    <w:rsid w:val="00AE4A82"/>
    <w:rsid w:val="00AE4E57"/>
    <w:rsid w:val="00AE5941"/>
    <w:rsid w:val="00AE5A9C"/>
    <w:rsid w:val="00AE5F30"/>
    <w:rsid w:val="00AE61A2"/>
    <w:rsid w:val="00AE66EB"/>
    <w:rsid w:val="00AE67C4"/>
    <w:rsid w:val="00AE73E7"/>
    <w:rsid w:val="00AE75AD"/>
    <w:rsid w:val="00AE7D4B"/>
    <w:rsid w:val="00AF0D29"/>
    <w:rsid w:val="00AF0F91"/>
    <w:rsid w:val="00AF1899"/>
    <w:rsid w:val="00AF23D7"/>
    <w:rsid w:val="00AF2F05"/>
    <w:rsid w:val="00AF3743"/>
    <w:rsid w:val="00AF3935"/>
    <w:rsid w:val="00AF44FC"/>
    <w:rsid w:val="00AF590C"/>
    <w:rsid w:val="00AF62A6"/>
    <w:rsid w:val="00AF7724"/>
    <w:rsid w:val="00B00193"/>
    <w:rsid w:val="00B01014"/>
    <w:rsid w:val="00B012E9"/>
    <w:rsid w:val="00B020DD"/>
    <w:rsid w:val="00B02E7E"/>
    <w:rsid w:val="00B0366F"/>
    <w:rsid w:val="00B03B04"/>
    <w:rsid w:val="00B03CBC"/>
    <w:rsid w:val="00B04C64"/>
    <w:rsid w:val="00B04D44"/>
    <w:rsid w:val="00B053DB"/>
    <w:rsid w:val="00B06750"/>
    <w:rsid w:val="00B06A4B"/>
    <w:rsid w:val="00B073A7"/>
    <w:rsid w:val="00B073D7"/>
    <w:rsid w:val="00B07614"/>
    <w:rsid w:val="00B10281"/>
    <w:rsid w:val="00B102F8"/>
    <w:rsid w:val="00B10B21"/>
    <w:rsid w:val="00B10B96"/>
    <w:rsid w:val="00B114D1"/>
    <w:rsid w:val="00B123EE"/>
    <w:rsid w:val="00B126C7"/>
    <w:rsid w:val="00B12B95"/>
    <w:rsid w:val="00B12EB9"/>
    <w:rsid w:val="00B13031"/>
    <w:rsid w:val="00B13D08"/>
    <w:rsid w:val="00B143CF"/>
    <w:rsid w:val="00B14950"/>
    <w:rsid w:val="00B14EC1"/>
    <w:rsid w:val="00B14EED"/>
    <w:rsid w:val="00B151D8"/>
    <w:rsid w:val="00B155C6"/>
    <w:rsid w:val="00B15952"/>
    <w:rsid w:val="00B16E0A"/>
    <w:rsid w:val="00B16EFF"/>
    <w:rsid w:val="00B16F7D"/>
    <w:rsid w:val="00B171DB"/>
    <w:rsid w:val="00B1731D"/>
    <w:rsid w:val="00B2086E"/>
    <w:rsid w:val="00B20D8A"/>
    <w:rsid w:val="00B211B4"/>
    <w:rsid w:val="00B21239"/>
    <w:rsid w:val="00B2146A"/>
    <w:rsid w:val="00B21981"/>
    <w:rsid w:val="00B21C91"/>
    <w:rsid w:val="00B21E99"/>
    <w:rsid w:val="00B22073"/>
    <w:rsid w:val="00B22551"/>
    <w:rsid w:val="00B22991"/>
    <w:rsid w:val="00B233DF"/>
    <w:rsid w:val="00B23C7F"/>
    <w:rsid w:val="00B23C83"/>
    <w:rsid w:val="00B23DC9"/>
    <w:rsid w:val="00B249DE"/>
    <w:rsid w:val="00B25844"/>
    <w:rsid w:val="00B26708"/>
    <w:rsid w:val="00B26A0E"/>
    <w:rsid w:val="00B2732F"/>
    <w:rsid w:val="00B27E7C"/>
    <w:rsid w:val="00B27FE9"/>
    <w:rsid w:val="00B3095B"/>
    <w:rsid w:val="00B30FFC"/>
    <w:rsid w:val="00B31370"/>
    <w:rsid w:val="00B317A5"/>
    <w:rsid w:val="00B32388"/>
    <w:rsid w:val="00B323D4"/>
    <w:rsid w:val="00B32E81"/>
    <w:rsid w:val="00B32F0D"/>
    <w:rsid w:val="00B33798"/>
    <w:rsid w:val="00B339E4"/>
    <w:rsid w:val="00B33DCC"/>
    <w:rsid w:val="00B3444B"/>
    <w:rsid w:val="00B345B3"/>
    <w:rsid w:val="00B34A4C"/>
    <w:rsid w:val="00B3511F"/>
    <w:rsid w:val="00B35479"/>
    <w:rsid w:val="00B35A64"/>
    <w:rsid w:val="00B366DC"/>
    <w:rsid w:val="00B37637"/>
    <w:rsid w:val="00B377A0"/>
    <w:rsid w:val="00B4006B"/>
    <w:rsid w:val="00B4043A"/>
    <w:rsid w:val="00B4054D"/>
    <w:rsid w:val="00B405E8"/>
    <w:rsid w:val="00B40611"/>
    <w:rsid w:val="00B40BC5"/>
    <w:rsid w:val="00B40DC4"/>
    <w:rsid w:val="00B40FDA"/>
    <w:rsid w:val="00B413C1"/>
    <w:rsid w:val="00B4268A"/>
    <w:rsid w:val="00B434C9"/>
    <w:rsid w:val="00B439E7"/>
    <w:rsid w:val="00B444DE"/>
    <w:rsid w:val="00B45088"/>
    <w:rsid w:val="00B45C80"/>
    <w:rsid w:val="00B45E76"/>
    <w:rsid w:val="00B45E7A"/>
    <w:rsid w:val="00B4632C"/>
    <w:rsid w:val="00B46682"/>
    <w:rsid w:val="00B4717B"/>
    <w:rsid w:val="00B47208"/>
    <w:rsid w:val="00B473E6"/>
    <w:rsid w:val="00B47448"/>
    <w:rsid w:val="00B50072"/>
    <w:rsid w:val="00B502A6"/>
    <w:rsid w:val="00B5034E"/>
    <w:rsid w:val="00B50527"/>
    <w:rsid w:val="00B50603"/>
    <w:rsid w:val="00B50D70"/>
    <w:rsid w:val="00B51CC0"/>
    <w:rsid w:val="00B52645"/>
    <w:rsid w:val="00B5308A"/>
    <w:rsid w:val="00B533A6"/>
    <w:rsid w:val="00B540D1"/>
    <w:rsid w:val="00B54F56"/>
    <w:rsid w:val="00B553F1"/>
    <w:rsid w:val="00B55488"/>
    <w:rsid w:val="00B55595"/>
    <w:rsid w:val="00B55BE0"/>
    <w:rsid w:val="00B55FDC"/>
    <w:rsid w:val="00B562D0"/>
    <w:rsid w:val="00B56CCA"/>
    <w:rsid w:val="00B5742F"/>
    <w:rsid w:val="00B60BE7"/>
    <w:rsid w:val="00B60BF9"/>
    <w:rsid w:val="00B61265"/>
    <w:rsid w:val="00B617B6"/>
    <w:rsid w:val="00B622CF"/>
    <w:rsid w:val="00B624C2"/>
    <w:rsid w:val="00B6257E"/>
    <w:rsid w:val="00B62FAF"/>
    <w:rsid w:val="00B63615"/>
    <w:rsid w:val="00B63DA8"/>
    <w:rsid w:val="00B63EC8"/>
    <w:rsid w:val="00B64071"/>
    <w:rsid w:val="00B64077"/>
    <w:rsid w:val="00B64298"/>
    <w:rsid w:val="00B645DA"/>
    <w:rsid w:val="00B646BA"/>
    <w:rsid w:val="00B64F70"/>
    <w:rsid w:val="00B652BD"/>
    <w:rsid w:val="00B65869"/>
    <w:rsid w:val="00B6592A"/>
    <w:rsid w:val="00B66886"/>
    <w:rsid w:val="00B66EAC"/>
    <w:rsid w:val="00B67893"/>
    <w:rsid w:val="00B67939"/>
    <w:rsid w:val="00B679B0"/>
    <w:rsid w:val="00B67E0D"/>
    <w:rsid w:val="00B7001B"/>
    <w:rsid w:val="00B7005B"/>
    <w:rsid w:val="00B704D1"/>
    <w:rsid w:val="00B70DEA"/>
    <w:rsid w:val="00B70E92"/>
    <w:rsid w:val="00B70EA8"/>
    <w:rsid w:val="00B70F26"/>
    <w:rsid w:val="00B717B0"/>
    <w:rsid w:val="00B723A5"/>
    <w:rsid w:val="00B72D03"/>
    <w:rsid w:val="00B733B1"/>
    <w:rsid w:val="00B7392C"/>
    <w:rsid w:val="00B73B68"/>
    <w:rsid w:val="00B73C82"/>
    <w:rsid w:val="00B73DD5"/>
    <w:rsid w:val="00B73EC7"/>
    <w:rsid w:val="00B7479F"/>
    <w:rsid w:val="00B74FE7"/>
    <w:rsid w:val="00B7515B"/>
    <w:rsid w:val="00B752B2"/>
    <w:rsid w:val="00B7561B"/>
    <w:rsid w:val="00B75D3D"/>
    <w:rsid w:val="00B76DBF"/>
    <w:rsid w:val="00B773AD"/>
    <w:rsid w:val="00B77478"/>
    <w:rsid w:val="00B807D6"/>
    <w:rsid w:val="00B80EEE"/>
    <w:rsid w:val="00B81147"/>
    <w:rsid w:val="00B817DC"/>
    <w:rsid w:val="00B8196D"/>
    <w:rsid w:val="00B819F5"/>
    <w:rsid w:val="00B81F5C"/>
    <w:rsid w:val="00B82256"/>
    <w:rsid w:val="00B82598"/>
    <w:rsid w:val="00B826C4"/>
    <w:rsid w:val="00B82B7C"/>
    <w:rsid w:val="00B8312C"/>
    <w:rsid w:val="00B832FB"/>
    <w:rsid w:val="00B836C8"/>
    <w:rsid w:val="00B83891"/>
    <w:rsid w:val="00B841D4"/>
    <w:rsid w:val="00B84739"/>
    <w:rsid w:val="00B85116"/>
    <w:rsid w:val="00B85846"/>
    <w:rsid w:val="00B859E8"/>
    <w:rsid w:val="00B85A74"/>
    <w:rsid w:val="00B85C31"/>
    <w:rsid w:val="00B860B1"/>
    <w:rsid w:val="00B86223"/>
    <w:rsid w:val="00B86E16"/>
    <w:rsid w:val="00B90B9F"/>
    <w:rsid w:val="00B91059"/>
    <w:rsid w:val="00B9229D"/>
    <w:rsid w:val="00B92422"/>
    <w:rsid w:val="00B92E1F"/>
    <w:rsid w:val="00B93517"/>
    <w:rsid w:val="00B93528"/>
    <w:rsid w:val="00B94657"/>
    <w:rsid w:val="00B94924"/>
    <w:rsid w:val="00B94B58"/>
    <w:rsid w:val="00B94B72"/>
    <w:rsid w:val="00B94BD8"/>
    <w:rsid w:val="00B95111"/>
    <w:rsid w:val="00B95139"/>
    <w:rsid w:val="00B95196"/>
    <w:rsid w:val="00B954C8"/>
    <w:rsid w:val="00B96280"/>
    <w:rsid w:val="00B96571"/>
    <w:rsid w:val="00B96C3F"/>
    <w:rsid w:val="00B96D0C"/>
    <w:rsid w:val="00B96D41"/>
    <w:rsid w:val="00B9793C"/>
    <w:rsid w:val="00B97952"/>
    <w:rsid w:val="00BA0E71"/>
    <w:rsid w:val="00BA1BC1"/>
    <w:rsid w:val="00BA1C78"/>
    <w:rsid w:val="00BA218F"/>
    <w:rsid w:val="00BA2546"/>
    <w:rsid w:val="00BA256A"/>
    <w:rsid w:val="00BA288A"/>
    <w:rsid w:val="00BA2CAE"/>
    <w:rsid w:val="00BA3B84"/>
    <w:rsid w:val="00BA3BBA"/>
    <w:rsid w:val="00BA40D4"/>
    <w:rsid w:val="00BA446D"/>
    <w:rsid w:val="00BA50B6"/>
    <w:rsid w:val="00BA5235"/>
    <w:rsid w:val="00BA5513"/>
    <w:rsid w:val="00BA5A1E"/>
    <w:rsid w:val="00BA5DB2"/>
    <w:rsid w:val="00BA649B"/>
    <w:rsid w:val="00BA6C59"/>
    <w:rsid w:val="00BA6CF9"/>
    <w:rsid w:val="00BA6D4D"/>
    <w:rsid w:val="00BA79B3"/>
    <w:rsid w:val="00BA7AD2"/>
    <w:rsid w:val="00BA7ECC"/>
    <w:rsid w:val="00BB057B"/>
    <w:rsid w:val="00BB08D2"/>
    <w:rsid w:val="00BB120C"/>
    <w:rsid w:val="00BB1603"/>
    <w:rsid w:val="00BB1DC9"/>
    <w:rsid w:val="00BB2F69"/>
    <w:rsid w:val="00BB3528"/>
    <w:rsid w:val="00BB37F6"/>
    <w:rsid w:val="00BB39B7"/>
    <w:rsid w:val="00BB45B8"/>
    <w:rsid w:val="00BB4BCE"/>
    <w:rsid w:val="00BB5151"/>
    <w:rsid w:val="00BB52C8"/>
    <w:rsid w:val="00BB5A40"/>
    <w:rsid w:val="00BB5A49"/>
    <w:rsid w:val="00BB5A5E"/>
    <w:rsid w:val="00BB5BC2"/>
    <w:rsid w:val="00BB5E80"/>
    <w:rsid w:val="00BB6067"/>
    <w:rsid w:val="00BB621E"/>
    <w:rsid w:val="00BB6860"/>
    <w:rsid w:val="00BB696B"/>
    <w:rsid w:val="00BB76AD"/>
    <w:rsid w:val="00BB7B1F"/>
    <w:rsid w:val="00BB7E61"/>
    <w:rsid w:val="00BC023D"/>
    <w:rsid w:val="00BC02BA"/>
    <w:rsid w:val="00BC02D4"/>
    <w:rsid w:val="00BC09AE"/>
    <w:rsid w:val="00BC0FE4"/>
    <w:rsid w:val="00BC1051"/>
    <w:rsid w:val="00BC1155"/>
    <w:rsid w:val="00BC1968"/>
    <w:rsid w:val="00BC1B7F"/>
    <w:rsid w:val="00BC211B"/>
    <w:rsid w:val="00BC2430"/>
    <w:rsid w:val="00BC25F1"/>
    <w:rsid w:val="00BC26F8"/>
    <w:rsid w:val="00BC28F7"/>
    <w:rsid w:val="00BC2951"/>
    <w:rsid w:val="00BC2B09"/>
    <w:rsid w:val="00BC2BE0"/>
    <w:rsid w:val="00BC39C6"/>
    <w:rsid w:val="00BC3FFF"/>
    <w:rsid w:val="00BC40AB"/>
    <w:rsid w:val="00BC4317"/>
    <w:rsid w:val="00BC4629"/>
    <w:rsid w:val="00BC491E"/>
    <w:rsid w:val="00BC495B"/>
    <w:rsid w:val="00BC4A9B"/>
    <w:rsid w:val="00BC4B23"/>
    <w:rsid w:val="00BC4C74"/>
    <w:rsid w:val="00BC53E7"/>
    <w:rsid w:val="00BC549F"/>
    <w:rsid w:val="00BC6026"/>
    <w:rsid w:val="00BC6399"/>
    <w:rsid w:val="00BC6919"/>
    <w:rsid w:val="00BC6E16"/>
    <w:rsid w:val="00BC6EC2"/>
    <w:rsid w:val="00BC747F"/>
    <w:rsid w:val="00BC7E64"/>
    <w:rsid w:val="00BC7FD0"/>
    <w:rsid w:val="00BD03A9"/>
    <w:rsid w:val="00BD06A5"/>
    <w:rsid w:val="00BD0EA2"/>
    <w:rsid w:val="00BD1087"/>
    <w:rsid w:val="00BD10CA"/>
    <w:rsid w:val="00BD1D92"/>
    <w:rsid w:val="00BD2380"/>
    <w:rsid w:val="00BD2BAB"/>
    <w:rsid w:val="00BD2E92"/>
    <w:rsid w:val="00BD3819"/>
    <w:rsid w:val="00BD3EB9"/>
    <w:rsid w:val="00BD404C"/>
    <w:rsid w:val="00BD4938"/>
    <w:rsid w:val="00BD4CD1"/>
    <w:rsid w:val="00BD4D5B"/>
    <w:rsid w:val="00BD5251"/>
    <w:rsid w:val="00BD59CF"/>
    <w:rsid w:val="00BD65C4"/>
    <w:rsid w:val="00BD6C19"/>
    <w:rsid w:val="00BD6EA7"/>
    <w:rsid w:val="00BD71EB"/>
    <w:rsid w:val="00BD7301"/>
    <w:rsid w:val="00BD7536"/>
    <w:rsid w:val="00BD79E6"/>
    <w:rsid w:val="00BD7AA7"/>
    <w:rsid w:val="00BD7BA9"/>
    <w:rsid w:val="00BD7DE2"/>
    <w:rsid w:val="00BD7DF0"/>
    <w:rsid w:val="00BD7E4C"/>
    <w:rsid w:val="00BD7EAA"/>
    <w:rsid w:val="00BD7EF7"/>
    <w:rsid w:val="00BE00D3"/>
    <w:rsid w:val="00BE0165"/>
    <w:rsid w:val="00BE13A6"/>
    <w:rsid w:val="00BE1896"/>
    <w:rsid w:val="00BE1AC8"/>
    <w:rsid w:val="00BE2098"/>
    <w:rsid w:val="00BE259F"/>
    <w:rsid w:val="00BE2653"/>
    <w:rsid w:val="00BE272F"/>
    <w:rsid w:val="00BE2C76"/>
    <w:rsid w:val="00BE3155"/>
    <w:rsid w:val="00BE32C8"/>
    <w:rsid w:val="00BE3B7B"/>
    <w:rsid w:val="00BE42FB"/>
    <w:rsid w:val="00BE5185"/>
    <w:rsid w:val="00BE5420"/>
    <w:rsid w:val="00BE5699"/>
    <w:rsid w:val="00BE5997"/>
    <w:rsid w:val="00BE60D4"/>
    <w:rsid w:val="00BE60E3"/>
    <w:rsid w:val="00BE6DB0"/>
    <w:rsid w:val="00BE6EA9"/>
    <w:rsid w:val="00BE73C8"/>
    <w:rsid w:val="00BE7BE6"/>
    <w:rsid w:val="00BF00EF"/>
    <w:rsid w:val="00BF05D1"/>
    <w:rsid w:val="00BF0692"/>
    <w:rsid w:val="00BF0790"/>
    <w:rsid w:val="00BF0B6D"/>
    <w:rsid w:val="00BF11B4"/>
    <w:rsid w:val="00BF172D"/>
    <w:rsid w:val="00BF1E19"/>
    <w:rsid w:val="00BF1F18"/>
    <w:rsid w:val="00BF2060"/>
    <w:rsid w:val="00BF23B3"/>
    <w:rsid w:val="00BF3208"/>
    <w:rsid w:val="00BF3478"/>
    <w:rsid w:val="00BF443E"/>
    <w:rsid w:val="00BF4748"/>
    <w:rsid w:val="00BF4CA2"/>
    <w:rsid w:val="00BF5455"/>
    <w:rsid w:val="00BF5D7D"/>
    <w:rsid w:val="00BF6283"/>
    <w:rsid w:val="00BF6FBC"/>
    <w:rsid w:val="00BF76C9"/>
    <w:rsid w:val="00BF7D0E"/>
    <w:rsid w:val="00C00142"/>
    <w:rsid w:val="00C006B1"/>
    <w:rsid w:val="00C009D2"/>
    <w:rsid w:val="00C00E0C"/>
    <w:rsid w:val="00C01AF4"/>
    <w:rsid w:val="00C01EEF"/>
    <w:rsid w:val="00C01FB7"/>
    <w:rsid w:val="00C031B0"/>
    <w:rsid w:val="00C03C21"/>
    <w:rsid w:val="00C040C9"/>
    <w:rsid w:val="00C042CE"/>
    <w:rsid w:val="00C04327"/>
    <w:rsid w:val="00C04476"/>
    <w:rsid w:val="00C0464B"/>
    <w:rsid w:val="00C04E59"/>
    <w:rsid w:val="00C056ED"/>
    <w:rsid w:val="00C05C1A"/>
    <w:rsid w:val="00C05CC8"/>
    <w:rsid w:val="00C061CD"/>
    <w:rsid w:val="00C06E72"/>
    <w:rsid w:val="00C07537"/>
    <w:rsid w:val="00C07DD9"/>
    <w:rsid w:val="00C106E8"/>
    <w:rsid w:val="00C109F4"/>
    <w:rsid w:val="00C113F8"/>
    <w:rsid w:val="00C11770"/>
    <w:rsid w:val="00C11A63"/>
    <w:rsid w:val="00C12975"/>
    <w:rsid w:val="00C12A80"/>
    <w:rsid w:val="00C12B81"/>
    <w:rsid w:val="00C13371"/>
    <w:rsid w:val="00C13AEC"/>
    <w:rsid w:val="00C145B0"/>
    <w:rsid w:val="00C155E9"/>
    <w:rsid w:val="00C1564C"/>
    <w:rsid w:val="00C1575D"/>
    <w:rsid w:val="00C15B50"/>
    <w:rsid w:val="00C15E14"/>
    <w:rsid w:val="00C16154"/>
    <w:rsid w:val="00C16B88"/>
    <w:rsid w:val="00C16FA0"/>
    <w:rsid w:val="00C209C6"/>
    <w:rsid w:val="00C20C56"/>
    <w:rsid w:val="00C20C68"/>
    <w:rsid w:val="00C20E89"/>
    <w:rsid w:val="00C210D4"/>
    <w:rsid w:val="00C219EC"/>
    <w:rsid w:val="00C2228B"/>
    <w:rsid w:val="00C22461"/>
    <w:rsid w:val="00C22819"/>
    <w:rsid w:val="00C23599"/>
    <w:rsid w:val="00C2432F"/>
    <w:rsid w:val="00C24F1E"/>
    <w:rsid w:val="00C25195"/>
    <w:rsid w:val="00C253E4"/>
    <w:rsid w:val="00C25761"/>
    <w:rsid w:val="00C26253"/>
    <w:rsid w:val="00C27052"/>
    <w:rsid w:val="00C300EC"/>
    <w:rsid w:val="00C30E3F"/>
    <w:rsid w:val="00C31274"/>
    <w:rsid w:val="00C319DF"/>
    <w:rsid w:val="00C31B26"/>
    <w:rsid w:val="00C32439"/>
    <w:rsid w:val="00C32BB1"/>
    <w:rsid w:val="00C338F6"/>
    <w:rsid w:val="00C33AB5"/>
    <w:rsid w:val="00C345AD"/>
    <w:rsid w:val="00C34C49"/>
    <w:rsid w:val="00C354DE"/>
    <w:rsid w:val="00C35D5D"/>
    <w:rsid w:val="00C366DB"/>
    <w:rsid w:val="00C36DEF"/>
    <w:rsid w:val="00C3734C"/>
    <w:rsid w:val="00C375E7"/>
    <w:rsid w:val="00C37C3B"/>
    <w:rsid w:val="00C40473"/>
    <w:rsid w:val="00C404B3"/>
    <w:rsid w:val="00C404D9"/>
    <w:rsid w:val="00C40A21"/>
    <w:rsid w:val="00C417E5"/>
    <w:rsid w:val="00C41A48"/>
    <w:rsid w:val="00C41CC9"/>
    <w:rsid w:val="00C42851"/>
    <w:rsid w:val="00C429A2"/>
    <w:rsid w:val="00C42ECF"/>
    <w:rsid w:val="00C42FCB"/>
    <w:rsid w:val="00C43402"/>
    <w:rsid w:val="00C43869"/>
    <w:rsid w:val="00C438B8"/>
    <w:rsid w:val="00C4429A"/>
    <w:rsid w:val="00C44A29"/>
    <w:rsid w:val="00C45546"/>
    <w:rsid w:val="00C45AA4"/>
    <w:rsid w:val="00C4647A"/>
    <w:rsid w:val="00C46610"/>
    <w:rsid w:val="00C46DEC"/>
    <w:rsid w:val="00C47A85"/>
    <w:rsid w:val="00C47C8D"/>
    <w:rsid w:val="00C47D84"/>
    <w:rsid w:val="00C47E01"/>
    <w:rsid w:val="00C5004B"/>
    <w:rsid w:val="00C50A83"/>
    <w:rsid w:val="00C50E97"/>
    <w:rsid w:val="00C517FE"/>
    <w:rsid w:val="00C51BA5"/>
    <w:rsid w:val="00C520A8"/>
    <w:rsid w:val="00C52376"/>
    <w:rsid w:val="00C523F3"/>
    <w:rsid w:val="00C5248A"/>
    <w:rsid w:val="00C52832"/>
    <w:rsid w:val="00C52D66"/>
    <w:rsid w:val="00C52EF6"/>
    <w:rsid w:val="00C5381C"/>
    <w:rsid w:val="00C53D87"/>
    <w:rsid w:val="00C53DEC"/>
    <w:rsid w:val="00C54160"/>
    <w:rsid w:val="00C54BA8"/>
    <w:rsid w:val="00C54C09"/>
    <w:rsid w:val="00C55047"/>
    <w:rsid w:val="00C55393"/>
    <w:rsid w:val="00C55B6F"/>
    <w:rsid w:val="00C55D73"/>
    <w:rsid w:val="00C55DF6"/>
    <w:rsid w:val="00C56334"/>
    <w:rsid w:val="00C56967"/>
    <w:rsid w:val="00C57544"/>
    <w:rsid w:val="00C57715"/>
    <w:rsid w:val="00C57F48"/>
    <w:rsid w:val="00C60111"/>
    <w:rsid w:val="00C60D18"/>
    <w:rsid w:val="00C61119"/>
    <w:rsid w:val="00C61BDB"/>
    <w:rsid w:val="00C61F2C"/>
    <w:rsid w:val="00C62580"/>
    <w:rsid w:val="00C6298D"/>
    <w:rsid w:val="00C6338A"/>
    <w:rsid w:val="00C63688"/>
    <w:rsid w:val="00C639AE"/>
    <w:rsid w:val="00C64348"/>
    <w:rsid w:val="00C644B4"/>
    <w:rsid w:val="00C64BDA"/>
    <w:rsid w:val="00C64CC3"/>
    <w:rsid w:val="00C64DC9"/>
    <w:rsid w:val="00C64E4A"/>
    <w:rsid w:val="00C65001"/>
    <w:rsid w:val="00C6511C"/>
    <w:rsid w:val="00C653C4"/>
    <w:rsid w:val="00C65595"/>
    <w:rsid w:val="00C65A55"/>
    <w:rsid w:val="00C65D3E"/>
    <w:rsid w:val="00C65E53"/>
    <w:rsid w:val="00C661AE"/>
    <w:rsid w:val="00C66408"/>
    <w:rsid w:val="00C66513"/>
    <w:rsid w:val="00C66DB4"/>
    <w:rsid w:val="00C67092"/>
    <w:rsid w:val="00C676D8"/>
    <w:rsid w:val="00C67BA0"/>
    <w:rsid w:val="00C67BFE"/>
    <w:rsid w:val="00C705EA"/>
    <w:rsid w:val="00C7064A"/>
    <w:rsid w:val="00C70D02"/>
    <w:rsid w:val="00C70EE7"/>
    <w:rsid w:val="00C717EA"/>
    <w:rsid w:val="00C71ABF"/>
    <w:rsid w:val="00C71D65"/>
    <w:rsid w:val="00C71ED9"/>
    <w:rsid w:val="00C7202B"/>
    <w:rsid w:val="00C7212A"/>
    <w:rsid w:val="00C72A6C"/>
    <w:rsid w:val="00C72C28"/>
    <w:rsid w:val="00C73C71"/>
    <w:rsid w:val="00C7449E"/>
    <w:rsid w:val="00C74C15"/>
    <w:rsid w:val="00C751C3"/>
    <w:rsid w:val="00C75668"/>
    <w:rsid w:val="00C75C97"/>
    <w:rsid w:val="00C75FC5"/>
    <w:rsid w:val="00C76327"/>
    <w:rsid w:val="00C7643F"/>
    <w:rsid w:val="00C7734D"/>
    <w:rsid w:val="00C801AF"/>
    <w:rsid w:val="00C807F1"/>
    <w:rsid w:val="00C808E4"/>
    <w:rsid w:val="00C80AAC"/>
    <w:rsid w:val="00C80D9B"/>
    <w:rsid w:val="00C810FF"/>
    <w:rsid w:val="00C8144A"/>
    <w:rsid w:val="00C81561"/>
    <w:rsid w:val="00C81840"/>
    <w:rsid w:val="00C81968"/>
    <w:rsid w:val="00C81A51"/>
    <w:rsid w:val="00C81BDF"/>
    <w:rsid w:val="00C81DB4"/>
    <w:rsid w:val="00C8265E"/>
    <w:rsid w:val="00C8267C"/>
    <w:rsid w:val="00C82C06"/>
    <w:rsid w:val="00C82CF3"/>
    <w:rsid w:val="00C830D4"/>
    <w:rsid w:val="00C832E3"/>
    <w:rsid w:val="00C835B2"/>
    <w:rsid w:val="00C836CB"/>
    <w:rsid w:val="00C837B0"/>
    <w:rsid w:val="00C83AA3"/>
    <w:rsid w:val="00C83C83"/>
    <w:rsid w:val="00C83DAE"/>
    <w:rsid w:val="00C8489C"/>
    <w:rsid w:val="00C8580C"/>
    <w:rsid w:val="00C8612F"/>
    <w:rsid w:val="00C87824"/>
    <w:rsid w:val="00C879C6"/>
    <w:rsid w:val="00C9054C"/>
    <w:rsid w:val="00C90DF3"/>
    <w:rsid w:val="00C91248"/>
    <w:rsid w:val="00C9131B"/>
    <w:rsid w:val="00C9183B"/>
    <w:rsid w:val="00C92627"/>
    <w:rsid w:val="00C92749"/>
    <w:rsid w:val="00C92836"/>
    <w:rsid w:val="00C9324B"/>
    <w:rsid w:val="00C932FF"/>
    <w:rsid w:val="00C93305"/>
    <w:rsid w:val="00C940B9"/>
    <w:rsid w:val="00C943CE"/>
    <w:rsid w:val="00C94E4F"/>
    <w:rsid w:val="00C94F2A"/>
    <w:rsid w:val="00C950E3"/>
    <w:rsid w:val="00C95BC7"/>
    <w:rsid w:val="00C96427"/>
    <w:rsid w:val="00C9644E"/>
    <w:rsid w:val="00C96484"/>
    <w:rsid w:val="00C96D1E"/>
    <w:rsid w:val="00C9721E"/>
    <w:rsid w:val="00C97B05"/>
    <w:rsid w:val="00C97E85"/>
    <w:rsid w:val="00CA061C"/>
    <w:rsid w:val="00CA14AB"/>
    <w:rsid w:val="00CA186D"/>
    <w:rsid w:val="00CA1D67"/>
    <w:rsid w:val="00CA1E36"/>
    <w:rsid w:val="00CA2123"/>
    <w:rsid w:val="00CA2373"/>
    <w:rsid w:val="00CA2427"/>
    <w:rsid w:val="00CA2732"/>
    <w:rsid w:val="00CA278D"/>
    <w:rsid w:val="00CA2B74"/>
    <w:rsid w:val="00CA2CC8"/>
    <w:rsid w:val="00CA346D"/>
    <w:rsid w:val="00CA381A"/>
    <w:rsid w:val="00CA3FD0"/>
    <w:rsid w:val="00CA41FF"/>
    <w:rsid w:val="00CA461B"/>
    <w:rsid w:val="00CA472C"/>
    <w:rsid w:val="00CA48B5"/>
    <w:rsid w:val="00CA49AA"/>
    <w:rsid w:val="00CA5881"/>
    <w:rsid w:val="00CA5A0D"/>
    <w:rsid w:val="00CA5E45"/>
    <w:rsid w:val="00CA5ED9"/>
    <w:rsid w:val="00CA68E1"/>
    <w:rsid w:val="00CA6E43"/>
    <w:rsid w:val="00CA7212"/>
    <w:rsid w:val="00CA761C"/>
    <w:rsid w:val="00CA7802"/>
    <w:rsid w:val="00CB0244"/>
    <w:rsid w:val="00CB0B7A"/>
    <w:rsid w:val="00CB1348"/>
    <w:rsid w:val="00CB1539"/>
    <w:rsid w:val="00CB17FC"/>
    <w:rsid w:val="00CB18D8"/>
    <w:rsid w:val="00CB1965"/>
    <w:rsid w:val="00CB21B7"/>
    <w:rsid w:val="00CB40A1"/>
    <w:rsid w:val="00CB4677"/>
    <w:rsid w:val="00CB5800"/>
    <w:rsid w:val="00CB5B36"/>
    <w:rsid w:val="00CB6161"/>
    <w:rsid w:val="00CB6218"/>
    <w:rsid w:val="00CB6D06"/>
    <w:rsid w:val="00CB6F53"/>
    <w:rsid w:val="00CB717A"/>
    <w:rsid w:val="00CB732D"/>
    <w:rsid w:val="00CB7A08"/>
    <w:rsid w:val="00CB7BD7"/>
    <w:rsid w:val="00CC06C2"/>
    <w:rsid w:val="00CC0DC4"/>
    <w:rsid w:val="00CC1073"/>
    <w:rsid w:val="00CC1181"/>
    <w:rsid w:val="00CC19C0"/>
    <w:rsid w:val="00CC214D"/>
    <w:rsid w:val="00CC2785"/>
    <w:rsid w:val="00CC28B4"/>
    <w:rsid w:val="00CC2B69"/>
    <w:rsid w:val="00CC3447"/>
    <w:rsid w:val="00CC347E"/>
    <w:rsid w:val="00CC39F3"/>
    <w:rsid w:val="00CC3DEA"/>
    <w:rsid w:val="00CC405E"/>
    <w:rsid w:val="00CC46B8"/>
    <w:rsid w:val="00CC49F5"/>
    <w:rsid w:val="00CC4A8A"/>
    <w:rsid w:val="00CC4D66"/>
    <w:rsid w:val="00CC4DFA"/>
    <w:rsid w:val="00CC54A4"/>
    <w:rsid w:val="00CC5BA1"/>
    <w:rsid w:val="00CC5E58"/>
    <w:rsid w:val="00CC5FE0"/>
    <w:rsid w:val="00CC6523"/>
    <w:rsid w:val="00CC66BC"/>
    <w:rsid w:val="00CC67B7"/>
    <w:rsid w:val="00CC6A3F"/>
    <w:rsid w:val="00CC6AC7"/>
    <w:rsid w:val="00CC6D84"/>
    <w:rsid w:val="00CC7517"/>
    <w:rsid w:val="00CD0960"/>
    <w:rsid w:val="00CD14C1"/>
    <w:rsid w:val="00CD1C33"/>
    <w:rsid w:val="00CD1D8A"/>
    <w:rsid w:val="00CD28A6"/>
    <w:rsid w:val="00CD2BF9"/>
    <w:rsid w:val="00CD30FF"/>
    <w:rsid w:val="00CD3268"/>
    <w:rsid w:val="00CD3388"/>
    <w:rsid w:val="00CD36AE"/>
    <w:rsid w:val="00CD3830"/>
    <w:rsid w:val="00CD3CE4"/>
    <w:rsid w:val="00CD41C3"/>
    <w:rsid w:val="00CD4593"/>
    <w:rsid w:val="00CD523A"/>
    <w:rsid w:val="00CD5B5E"/>
    <w:rsid w:val="00CD5CA2"/>
    <w:rsid w:val="00CD5D7B"/>
    <w:rsid w:val="00CD655B"/>
    <w:rsid w:val="00CD74F6"/>
    <w:rsid w:val="00CD7629"/>
    <w:rsid w:val="00CD77C0"/>
    <w:rsid w:val="00CD79C9"/>
    <w:rsid w:val="00CE0157"/>
    <w:rsid w:val="00CE1D2A"/>
    <w:rsid w:val="00CE22B2"/>
    <w:rsid w:val="00CE2834"/>
    <w:rsid w:val="00CE3086"/>
    <w:rsid w:val="00CE44CB"/>
    <w:rsid w:val="00CE468F"/>
    <w:rsid w:val="00CE46BA"/>
    <w:rsid w:val="00CE4771"/>
    <w:rsid w:val="00CE4871"/>
    <w:rsid w:val="00CE5213"/>
    <w:rsid w:val="00CE62E3"/>
    <w:rsid w:val="00CE62E5"/>
    <w:rsid w:val="00CE62FE"/>
    <w:rsid w:val="00CE6872"/>
    <w:rsid w:val="00CE7153"/>
    <w:rsid w:val="00CE73CE"/>
    <w:rsid w:val="00CE768D"/>
    <w:rsid w:val="00CE7A7D"/>
    <w:rsid w:val="00CF045F"/>
    <w:rsid w:val="00CF066C"/>
    <w:rsid w:val="00CF07F1"/>
    <w:rsid w:val="00CF10D7"/>
    <w:rsid w:val="00CF123D"/>
    <w:rsid w:val="00CF1936"/>
    <w:rsid w:val="00CF1B13"/>
    <w:rsid w:val="00CF1C56"/>
    <w:rsid w:val="00CF1DF1"/>
    <w:rsid w:val="00CF2234"/>
    <w:rsid w:val="00CF25AB"/>
    <w:rsid w:val="00CF2E6B"/>
    <w:rsid w:val="00CF32E5"/>
    <w:rsid w:val="00CF35C4"/>
    <w:rsid w:val="00CF3FED"/>
    <w:rsid w:val="00CF4092"/>
    <w:rsid w:val="00CF4B16"/>
    <w:rsid w:val="00CF4BE7"/>
    <w:rsid w:val="00CF5058"/>
    <w:rsid w:val="00CF57BB"/>
    <w:rsid w:val="00CF5EC2"/>
    <w:rsid w:val="00CF60A0"/>
    <w:rsid w:val="00CF60CF"/>
    <w:rsid w:val="00CF631A"/>
    <w:rsid w:val="00CF7368"/>
    <w:rsid w:val="00CF73C2"/>
    <w:rsid w:val="00CF7855"/>
    <w:rsid w:val="00CF7E14"/>
    <w:rsid w:val="00D0024F"/>
    <w:rsid w:val="00D00280"/>
    <w:rsid w:val="00D00777"/>
    <w:rsid w:val="00D00C4E"/>
    <w:rsid w:val="00D01ADE"/>
    <w:rsid w:val="00D02F0E"/>
    <w:rsid w:val="00D03049"/>
    <w:rsid w:val="00D03256"/>
    <w:rsid w:val="00D032C9"/>
    <w:rsid w:val="00D03F51"/>
    <w:rsid w:val="00D0448B"/>
    <w:rsid w:val="00D051A3"/>
    <w:rsid w:val="00D05F5F"/>
    <w:rsid w:val="00D06210"/>
    <w:rsid w:val="00D064F0"/>
    <w:rsid w:val="00D06BC3"/>
    <w:rsid w:val="00D07068"/>
    <w:rsid w:val="00D07141"/>
    <w:rsid w:val="00D072C1"/>
    <w:rsid w:val="00D07F07"/>
    <w:rsid w:val="00D100E6"/>
    <w:rsid w:val="00D10584"/>
    <w:rsid w:val="00D10CDC"/>
    <w:rsid w:val="00D116FA"/>
    <w:rsid w:val="00D11994"/>
    <w:rsid w:val="00D11B01"/>
    <w:rsid w:val="00D11E6B"/>
    <w:rsid w:val="00D1218E"/>
    <w:rsid w:val="00D12241"/>
    <w:rsid w:val="00D1283E"/>
    <w:rsid w:val="00D1299E"/>
    <w:rsid w:val="00D12AC7"/>
    <w:rsid w:val="00D12CE0"/>
    <w:rsid w:val="00D12FF9"/>
    <w:rsid w:val="00D136F2"/>
    <w:rsid w:val="00D14072"/>
    <w:rsid w:val="00D14A5E"/>
    <w:rsid w:val="00D14C6B"/>
    <w:rsid w:val="00D15D28"/>
    <w:rsid w:val="00D169D6"/>
    <w:rsid w:val="00D170E4"/>
    <w:rsid w:val="00D1720F"/>
    <w:rsid w:val="00D17443"/>
    <w:rsid w:val="00D17FE0"/>
    <w:rsid w:val="00D20293"/>
    <w:rsid w:val="00D20DCB"/>
    <w:rsid w:val="00D21232"/>
    <w:rsid w:val="00D2137C"/>
    <w:rsid w:val="00D213FA"/>
    <w:rsid w:val="00D2174F"/>
    <w:rsid w:val="00D2190F"/>
    <w:rsid w:val="00D21A3B"/>
    <w:rsid w:val="00D21D6E"/>
    <w:rsid w:val="00D21EE7"/>
    <w:rsid w:val="00D223AC"/>
    <w:rsid w:val="00D2278D"/>
    <w:rsid w:val="00D22857"/>
    <w:rsid w:val="00D229AE"/>
    <w:rsid w:val="00D23702"/>
    <w:rsid w:val="00D2381E"/>
    <w:rsid w:val="00D23C43"/>
    <w:rsid w:val="00D23DB4"/>
    <w:rsid w:val="00D2495B"/>
    <w:rsid w:val="00D249ED"/>
    <w:rsid w:val="00D253B7"/>
    <w:rsid w:val="00D25982"/>
    <w:rsid w:val="00D25B74"/>
    <w:rsid w:val="00D25DF2"/>
    <w:rsid w:val="00D261AA"/>
    <w:rsid w:val="00D263D8"/>
    <w:rsid w:val="00D26A8C"/>
    <w:rsid w:val="00D275BB"/>
    <w:rsid w:val="00D3051B"/>
    <w:rsid w:val="00D30E2E"/>
    <w:rsid w:val="00D30FA8"/>
    <w:rsid w:val="00D316D9"/>
    <w:rsid w:val="00D318A0"/>
    <w:rsid w:val="00D31EF5"/>
    <w:rsid w:val="00D320F5"/>
    <w:rsid w:val="00D32570"/>
    <w:rsid w:val="00D3271A"/>
    <w:rsid w:val="00D32E6E"/>
    <w:rsid w:val="00D33279"/>
    <w:rsid w:val="00D339DB"/>
    <w:rsid w:val="00D33C7C"/>
    <w:rsid w:val="00D343AD"/>
    <w:rsid w:val="00D34492"/>
    <w:rsid w:val="00D344B4"/>
    <w:rsid w:val="00D345B5"/>
    <w:rsid w:val="00D34BAD"/>
    <w:rsid w:val="00D367CF"/>
    <w:rsid w:val="00D36833"/>
    <w:rsid w:val="00D369EC"/>
    <w:rsid w:val="00D36A31"/>
    <w:rsid w:val="00D36A54"/>
    <w:rsid w:val="00D36C2C"/>
    <w:rsid w:val="00D36D1D"/>
    <w:rsid w:val="00D36DF8"/>
    <w:rsid w:val="00D36EF2"/>
    <w:rsid w:val="00D371AF"/>
    <w:rsid w:val="00D3723C"/>
    <w:rsid w:val="00D3747D"/>
    <w:rsid w:val="00D37656"/>
    <w:rsid w:val="00D37CA6"/>
    <w:rsid w:val="00D37D3A"/>
    <w:rsid w:val="00D37D7D"/>
    <w:rsid w:val="00D40219"/>
    <w:rsid w:val="00D4065B"/>
    <w:rsid w:val="00D40CBA"/>
    <w:rsid w:val="00D42289"/>
    <w:rsid w:val="00D428DA"/>
    <w:rsid w:val="00D4293F"/>
    <w:rsid w:val="00D42A46"/>
    <w:rsid w:val="00D42C4F"/>
    <w:rsid w:val="00D42E8B"/>
    <w:rsid w:val="00D42F1F"/>
    <w:rsid w:val="00D43BAD"/>
    <w:rsid w:val="00D43F9A"/>
    <w:rsid w:val="00D44A19"/>
    <w:rsid w:val="00D44B62"/>
    <w:rsid w:val="00D44D2B"/>
    <w:rsid w:val="00D45069"/>
    <w:rsid w:val="00D45AAC"/>
    <w:rsid w:val="00D4612F"/>
    <w:rsid w:val="00D465E1"/>
    <w:rsid w:val="00D4720F"/>
    <w:rsid w:val="00D4736F"/>
    <w:rsid w:val="00D47679"/>
    <w:rsid w:val="00D47796"/>
    <w:rsid w:val="00D501A3"/>
    <w:rsid w:val="00D50CE1"/>
    <w:rsid w:val="00D50D37"/>
    <w:rsid w:val="00D5152D"/>
    <w:rsid w:val="00D5203F"/>
    <w:rsid w:val="00D521F6"/>
    <w:rsid w:val="00D525B5"/>
    <w:rsid w:val="00D52A6C"/>
    <w:rsid w:val="00D52CDF"/>
    <w:rsid w:val="00D5306D"/>
    <w:rsid w:val="00D53E68"/>
    <w:rsid w:val="00D53E9C"/>
    <w:rsid w:val="00D54D0B"/>
    <w:rsid w:val="00D5502C"/>
    <w:rsid w:val="00D55636"/>
    <w:rsid w:val="00D55F01"/>
    <w:rsid w:val="00D55F13"/>
    <w:rsid w:val="00D56AA9"/>
    <w:rsid w:val="00D56C51"/>
    <w:rsid w:val="00D56D55"/>
    <w:rsid w:val="00D56FEA"/>
    <w:rsid w:val="00D5715D"/>
    <w:rsid w:val="00D5769F"/>
    <w:rsid w:val="00D57A03"/>
    <w:rsid w:val="00D57B90"/>
    <w:rsid w:val="00D57E56"/>
    <w:rsid w:val="00D60243"/>
    <w:rsid w:val="00D6038C"/>
    <w:rsid w:val="00D604C6"/>
    <w:rsid w:val="00D6086D"/>
    <w:rsid w:val="00D60AF7"/>
    <w:rsid w:val="00D60BFB"/>
    <w:rsid w:val="00D60C8C"/>
    <w:rsid w:val="00D6119F"/>
    <w:rsid w:val="00D618E8"/>
    <w:rsid w:val="00D61B68"/>
    <w:rsid w:val="00D61BDB"/>
    <w:rsid w:val="00D61EF2"/>
    <w:rsid w:val="00D61F10"/>
    <w:rsid w:val="00D622BA"/>
    <w:rsid w:val="00D6237F"/>
    <w:rsid w:val="00D62A5C"/>
    <w:rsid w:val="00D62D39"/>
    <w:rsid w:val="00D63310"/>
    <w:rsid w:val="00D636FC"/>
    <w:rsid w:val="00D639B5"/>
    <w:rsid w:val="00D64732"/>
    <w:rsid w:val="00D6484C"/>
    <w:rsid w:val="00D64AAA"/>
    <w:rsid w:val="00D64F10"/>
    <w:rsid w:val="00D65421"/>
    <w:rsid w:val="00D65559"/>
    <w:rsid w:val="00D65EC0"/>
    <w:rsid w:val="00D66296"/>
    <w:rsid w:val="00D664A6"/>
    <w:rsid w:val="00D66CB8"/>
    <w:rsid w:val="00D67380"/>
    <w:rsid w:val="00D673C2"/>
    <w:rsid w:val="00D67890"/>
    <w:rsid w:val="00D679BF"/>
    <w:rsid w:val="00D67D57"/>
    <w:rsid w:val="00D70616"/>
    <w:rsid w:val="00D70EB3"/>
    <w:rsid w:val="00D7108B"/>
    <w:rsid w:val="00D71C3C"/>
    <w:rsid w:val="00D71C3E"/>
    <w:rsid w:val="00D72713"/>
    <w:rsid w:val="00D729C4"/>
    <w:rsid w:val="00D72C7A"/>
    <w:rsid w:val="00D73012"/>
    <w:rsid w:val="00D7384E"/>
    <w:rsid w:val="00D73AFA"/>
    <w:rsid w:val="00D73BA4"/>
    <w:rsid w:val="00D73D01"/>
    <w:rsid w:val="00D74A78"/>
    <w:rsid w:val="00D74B3B"/>
    <w:rsid w:val="00D74F86"/>
    <w:rsid w:val="00D75497"/>
    <w:rsid w:val="00D7595E"/>
    <w:rsid w:val="00D764EC"/>
    <w:rsid w:val="00D76C7F"/>
    <w:rsid w:val="00D77B90"/>
    <w:rsid w:val="00D8007A"/>
    <w:rsid w:val="00D804FB"/>
    <w:rsid w:val="00D80FA4"/>
    <w:rsid w:val="00D815AE"/>
    <w:rsid w:val="00D817EF"/>
    <w:rsid w:val="00D81B91"/>
    <w:rsid w:val="00D81C62"/>
    <w:rsid w:val="00D82F88"/>
    <w:rsid w:val="00D83064"/>
    <w:rsid w:val="00D8313B"/>
    <w:rsid w:val="00D83BDF"/>
    <w:rsid w:val="00D83BE2"/>
    <w:rsid w:val="00D83CF7"/>
    <w:rsid w:val="00D83F44"/>
    <w:rsid w:val="00D853A5"/>
    <w:rsid w:val="00D8579C"/>
    <w:rsid w:val="00D86586"/>
    <w:rsid w:val="00D8741C"/>
    <w:rsid w:val="00D877C8"/>
    <w:rsid w:val="00D87DFF"/>
    <w:rsid w:val="00D901AF"/>
    <w:rsid w:val="00D90484"/>
    <w:rsid w:val="00D90A4E"/>
    <w:rsid w:val="00D90C0F"/>
    <w:rsid w:val="00D90E3C"/>
    <w:rsid w:val="00D91A03"/>
    <w:rsid w:val="00D93091"/>
    <w:rsid w:val="00D936A2"/>
    <w:rsid w:val="00D94379"/>
    <w:rsid w:val="00D956E2"/>
    <w:rsid w:val="00D95998"/>
    <w:rsid w:val="00D95E37"/>
    <w:rsid w:val="00D96580"/>
    <w:rsid w:val="00D96EB4"/>
    <w:rsid w:val="00D96F26"/>
    <w:rsid w:val="00D97141"/>
    <w:rsid w:val="00D9714E"/>
    <w:rsid w:val="00D97D8B"/>
    <w:rsid w:val="00DA0182"/>
    <w:rsid w:val="00DA06DC"/>
    <w:rsid w:val="00DA08FB"/>
    <w:rsid w:val="00DA0B57"/>
    <w:rsid w:val="00DA0C6C"/>
    <w:rsid w:val="00DA14DF"/>
    <w:rsid w:val="00DA16FF"/>
    <w:rsid w:val="00DA195D"/>
    <w:rsid w:val="00DA39A6"/>
    <w:rsid w:val="00DA39DD"/>
    <w:rsid w:val="00DA3E00"/>
    <w:rsid w:val="00DA4D6C"/>
    <w:rsid w:val="00DA54C5"/>
    <w:rsid w:val="00DA58F2"/>
    <w:rsid w:val="00DA60C9"/>
    <w:rsid w:val="00DA625B"/>
    <w:rsid w:val="00DA695E"/>
    <w:rsid w:val="00DA6E4A"/>
    <w:rsid w:val="00DB0222"/>
    <w:rsid w:val="00DB07FE"/>
    <w:rsid w:val="00DB1AFA"/>
    <w:rsid w:val="00DB1EA0"/>
    <w:rsid w:val="00DB2999"/>
    <w:rsid w:val="00DB32BD"/>
    <w:rsid w:val="00DB3873"/>
    <w:rsid w:val="00DB4071"/>
    <w:rsid w:val="00DB4235"/>
    <w:rsid w:val="00DB5211"/>
    <w:rsid w:val="00DB5376"/>
    <w:rsid w:val="00DB5CED"/>
    <w:rsid w:val="00DB64C6"/>
    <w:rsid w:val="00DB6758"/>
    <w:rsid w:val="00DB67C5"/>
    <w:rsid w:val="00DB6B4D"/>
    <w:rsid w:val="00DB6BAC"/>
    <w:rsid w:val="00DB75BA"/>
    <w:rsid w:val="00DB7C26"/>
    <w:rsid w:val="00DC0837"/>
    <w:rsid w:val="00DC1117"/>
    <w:rsid w:val="00DC1580"/>
    <w:rsid w:val="00DC1609"/>
    <w:rsid w:val="00DC333B"/>
    <w:rsid w:val="00DC3604"/>
    <w:rsid w:val="00DC3983"/>
    <w:rsid w:val="00DC3F76"/>
    <w:rsid w:val="00DC4406"/>
    <w:rsid w:val="00DC480D"/>
    <w:rsid w:val="00DC4AD9"/>
    <w:rsid w:val="00DC4D82"/>
    <w:rsid w:val="00DC4F17"/>
    <w:rsid w:val="00DC5063"/>
    <w:rsid w:val="00DC588D"/>
    <w:rsid w:val="00DC58B0"/>
    <w:rsid w:val="00DC59A2"/>
    <w:rsid w:val="00DC5A77"/>
    <w:rsid w:val="00DC6B30"/>
    <w:rsid w:val="00DC6C43"/>
    <w:rsid w:val="00DC6EA1"/>
    <w:rsid w:val="00DC6F20"/>
    <w:rsid w:val="00DC70FA"/>
    <w:rsid w:val="00DC7EBF"/>
    <w:rsid w:val="00DC7FD1"/>
    <w:rsid w:val="00DD03F6"/>
    <w:rsid w:val="00DD0FF6"/>
    <w:rsid w:val="00DD1C9C"/>
    <w:rsid w:val="00DD1FED"/>
    <w:rsid w:val="00DD24AC"/>
    <w:rsid w:val="00DD2596"/>
    <w:rsid w:val="00DD26F0"/>
    <w:rsid w:val="00DD2A06"/>
    <w:rsid w:val="00DD33E2"/>
    <w:rsid w:val="00DD3436"/>
    <w:rsid w:val="00DD41ED"/>
    <w:rsid w:val="00DD49C0"/>
    <w:rsid w:val="00DD4BF6"/>
    <w:rsid w:val="00DD4D74"/>
    <w:rsid w:val="00DD6070"/>
    <w:rsid w:val="00DD7052"/>
    <w:rsid w:val="00DD7142"/>
    <w:rsid w:val="00DD71E0"/>
    <w:rsid w:val="00DD7421"/>
    <w:rsid w:val="00DD74E3"/>
    <w:rsid w:val="00DD7679"/>
    <w:rsid w:val="00DD7F0B"/>
    <w:rsid w:val="00DD7FCD"/>
    <w:rsid w:val="00DE0124"/>
    <w:rsid w:val="00DE017D"/>
    <w:rsid w:val="00DE04AE"/>
    <w:rsid w:val="00DE1482"/>
    <w:rsid w:val="00DE15AD"/>
    <w:rsid w:val="00DE19F2"/>
    <w:rsid w:val="00DE208B"/>
    <w:rsid w:val="00DE2A11"/>
    <w:rsid w:val="00DE2C35"/>
    <w:rsid w:val="00DE31BF"/>
    <w:rsid w:val="00DE40D2"/>
    <w:rsid w:val="00DE43F3"/>
    <w:rsid w:val="00DE4467"/>
    <w:rsid w:val="00DE46AF"/>
    <w:rsid w:val="00DE4951"/>
    <w:rsid w:val="00DE4F5B"/>
    <w:rsid w:val="00DE5262"/>
    <w:rsid w:val="00DE6E2C"/>
    <w:rsid w:val="00DE6F2B"/>
    <w:rsid w:val="00DE728A"/>
    <w:rsid w:val="00DE7B9F"/>
    <w:rsid w:val="00DF0194"/>
    <w:rsid w:val="00DF04F4"/>
    <w:rsid w:val="00DF182E"/>
    <w:rsid w:val="00DF1E9F"/>
    <w:rsid w:val="00DF215A"/>
    <w:rsid w:val="00DF23F5"/>
    <w:rsid w:val="00DF25E3"/>
    <w:rsid w:val="00DF2B09"/>
    <w:rsid w:val="00DF2B18"/>
    <w:rsid w:val="00DF2B28"/>
    <w:rsid w:val="00DF2DB2"/>
    <w:rsid w:val="00DF2E85"/>
    <w:rsid w:val="00DF2E9F"/>
    <w:rsid w:val="00DF31F1"/>
    <w:rsid w:val="00DF3A76"/>
    <w:rsid w:val="00DF3F59"/>
    <w:rsid w:val="00DF572E"/>
    <w:rsid w:val="00DF5B1D"/>
    <w:rsid w:val="00DF5C53"/>
    <w:rsid w:val="00DF6FAD"/>
    <w:rsid w:val="00DF73EC"/>
    <w:rsid w:val="00DF762C"/>
    <w:rsid w:val="00DF7987"/>
    <w:rsid w:val="00DF7D37"/>
    <w:rsid w:val="00DF7E2C"/>
    <w:rsid w:val="00DF7F51"/>
    <w:rsid w:val="00E00312"/>
    <w:rsid w:val="00E00455"/>
    <w:rsid w:val="00E00506"/>
    <w:rsid w:val="00E00A8D"/>
    <w:rsid w:val="00E00BFB"/>
    <w:rsid w:val="00E00D7D"/>
    <w:rsid w:val="00E00DEC"/>
    <w:rsid w:val="00E00E80"/>
    <w:rsid w:val="00E011AC"/>
    <w:rsid w:val="00E01567"/>
    <w:rsid w:val="00E01929"/>
    <w:rsid w:val="00E0215D"/>
    <w:rsid w:val="00E021EA"/>
    <w:rsid w:val="00E023FB"/>
    <w:rsid w:val="00E02B31"/>
    <w:rsid w:val="00E02BE0"/>
    <w:rsid w:val="00E02E40"/>
    <w:rsid w:val="00E02ECB"/>
    <w:rsid w:val="00E02FEC"/>
    <w:rsid w:val="00E0359C"/>
    <w:rsid w:val="00E03AB6"/>
    <w:rsid w:val="00E045EE"/>
    <w:rsid w:val="00E0519A"/>
    <w:rsid w:val="00E055E2"/>
    <w:rsid w:val="00E05960"/>
    <w:rsid w:val="00E06745"/>
    <w:rsid w:val="00E069D2"/>
    <w:rsid w:val="00E06DB4"/>
    <w:rsid w:val="00E076FC"/>
    <w:rsid w:val="00E1097F"/>
    <w:rsid w:val="00E1146B"/>
    <w:rsid w:val="00E11C16"/>
    <w:rsid w:val="00E1318B"/>
    <w:rsid w:val="00E139C6"/>
    <w:rsid w:val="00E13B9A"/>
    <w:rsid w:val="00E13F5E"/>
    <w:rsid w:val="00E14399"/>
    <w:rsid w:val="00E1460A"/>
    <w:rsid w:val="00E154E4"/>
    <w:rsid w:val="00E159CC"/>
    <w:rsid w:val="00E161AE"/>
    <w:rsid w:val="00E17171"/>
    <w:rsid w:val="00E17295"/>
    <w:rsid w:val="00E206CB"/>
    <w:rsid w:val="00E20AF6"/>
    <w:rsid w:val="00E20E4D"/>
    <w:rsid w:val="00E20E5E"/>
    <w:rsid w:val="00E20E67"/>
    <w:rsid w:val="00E21552"/>
    <w:rsid w:val="00E21583"/>
    <w:rsid w:val="00E21DD2"/>
    <w:rsid w:val="00E21DEC"/>
    <w:rsid w:val="00E22187"/>
    <w:rsid w:val="00E224DA"/>
    <w:rsid w:val="00E22D2B"/>
    <w:rsid w:val="00E23B40"/>
    <w:rsid w:val="00E23BAE"/>
    <w:rsid w:val="00E23C1C"/>
    <w:rsid w:val="00E243C6"/>
    <w:rsid w:val="00E24AB7"/>
    <w:rsid w:val="00E252D5"/>
    <w:rsid w:val="00E258B6"/>
    <w:rsid w:val="00E25AA6"/>
    <w:rsid w:val="00E25F59"/>
    <w:rsid w:val="00E26313"/>
    <w:rsid w:val="00E26475"/>
    <w:rsid w:val="00E265FC"/>
    <w:rsid w:val="00E26A5E"/>
    <w:rsid w:val="00E26AC0"/>
    <w:rsid w:val="00E2710D"/>
    <w:rsid w:val="00E272E8"/>
    <w:rsid w:val="00E272F9"/>
    <w:rsid w:val="00E276C9"/>
    <w:rsid w:val="00E27767"/>
    <w:rsid w:val="00E27DAA"/>
    <w:rsid w:val="00E30194"/>
    <w:rsid w:val="00E306C1"/>
    <w:rsid w:val="00E31248"/>
    <w:rsid w:val="00E31580"/>
    <w:rsid w:val="00E32294"/>
    <w:rsid w:val="00E322E2"/>
    <w:rsid w:val="00E32C62"/>
    <w:rsid w:val="00E32D7D"/>
    <w:rsid w:val="00E3465A"/>
    <w:rsid w:val="00E34BED"/>
    <w:rsid w:val="00E352A9"/>
    <w:rsid w:val="00E36967"/>
    <w:rsid w:val="00E3698D"/>
    <w:rsid w:val="00E37321"/>
    <w:rsid w:val="00E40822"/>
    <w:rsid w:val="00E40FB5"/>
    <w:rsid w:val="00E41066"/>
    <w:rsid w:val="00E41994"/>
    <w:rsid w:val="00E41A7F"/>
    <w:rsid w:val="00E41C75"/>
    <w:rsid w:val="00E41EB9"/>
    <w:rsid w:val="00E420C9"/>
    <w:rsid w:val="00E42345"/>
    <w:rsid w:val="00E423F5"/>
    <w:rsid w:val="00E426DE"/>
    <w:rsid w:val="00E42A2B"/>
    <w:rsid w:val="00E42BDF"/>
    <w:rsid w:val="00E42FE6"/>
    <w:rsid w:val="00E43047"/>
    <w:rsid w:val="00E432C1"/>
    <w:rsid w:val="00E43976"/>
    <w:rsid w:val="00E43D74"/>
    <w:rsid w:val="00E43F80"/>
    <w:rsid w:val="00E44A65"/>
    <w:rsid w:val="00E45231"/>
    <w:rsid w:val="00E452B2"/>
    <w:rsid w:val="00E45303"/>
    <w:rsid w:val="00E45B76"/>
    <w:rsid w:val="00E4625B"/>
    <w:rsid w:val="00E46428"/>
    <w:rsid w:val="00E4664E"/>
    <w:rsid w:val="00E46A04"/>
    <w:rsid w:val="00E4702B"/>
    <w:rsid w:val="00E4749F"/>
    <w:rsid w:val="00E47712"/>
    <w:rsid w:val="00E50198"/>
    <w:rsid w:val="00E51083"/>
    <w:rsid w:val="00E519E0"/>
    <w:rsid w:val="00E51C19"/>
    <w:rsid w:val="00E51D74"/>
    <w:rsid w:val="00E5207C"/>
    <w:rsid w:val="00E523DD"/>
    <w:rsid w:val="00E526CB"/>
    <w:rsid w:val="00E5270A"/>
    <w:rsid w:val="00E5346E"/>
    <w:rsid w:val="00E534AE"/>
    <w:rsid w:val="00E540EE"/>
    <w:rsid w:val="00E54578"/>
    <w:rsid w:val="00E5474C"/>
    <w:rsid w:val="00E54B2D"/>
    <w:rsid w:val="00E54D42"/>
    <w:rsid w:val="00E54F96"/>
    <w:rsid w:val="00E550CA"/>
    <w:rsid w:val="00E55164"/>
    <w:rsid w:val="00E551D4"/>
    <w:rsid w:val="00E55709"/>
    <w:rsid w:val="00E55F15"/>
    <w:rsid w:val="00E563DE"/>
    <w:rsid w:val="00E56411"/>
    <w:rsid w:val="00E56AC2"/>
    <w:rsid w:val="00E56B90"/>
    <w:rsid w:val="00E5769A"/>
    <w:rsid w:val="00E576B6"/>
    <w:rsid w:val="00E57A1E"/>
    <w:rsid w:val="00E57A6B"/>
    <w:rsid w:val="00E60570"/>
    <w:rsid w:val="00E609A3"/>
    <w:rsid w:val="00E61157"/>
    <w:rsid w:val="00E6119A"/>
    <w:rsid w:val="00E61E1D"/>
    <w:rsid w:val="00E61E49"/>
    <w:rsid w:val="00E61EAE"/>
    <w:rsid w:val="00E62D59"/>
    <w:rsid w:val="00E62DFD"/>
    <w:rsid w:val="00E62F04"/>
    <w:rsid w:val="00E631FF"/>
    <w:rsid w:val="00E632F1"/>
    <w:rsid w:val="00E63DFE"/>
    <w:rsid w:val="00E6412E"/>
    <w:rsid w:val="00E6456C"/>
    <w:rsid w:val="00E645C6"/>
    <w:rsid w:val="00E6541B"/>
    <w:rsid w:val="00E6553D"/>
    <w:rsid w:val="00E6557E"/>
    <w:rsid w:val="00E6562C"/>
    <w:rsid w:val="00E657CA"/>
    <w:rsid w:val="00E65EBE"/>
    <w:rsid w:val="00E66431"/>
    <w:rsid w:val="00E66A89"/>
    <w:rsid w:val="00E66E56"/>
    <w:rsid w:val="00E67098"/>
    <w:rsid w:val="00E6728F"/>
    <w:rsid w:val="00E67D80"/>
    <w:rsid w:val="00E67EBA"/>
    <w:rsid w:val="00E700F4"/>
    <w:rsid w:val="00E70595"/>
    <w:rsid w:val="00E717A8"/>
    <w:rsid w:val="00E71819"/>
    <w:rsid w:val="00E71B09"/>
    <w:rsid w:val="00E71BC4"/>
    <w:rsid w:val="00E72215"/>
    <w:rsid w:val="00E72347"/>
    <w:rsid w:val="00E7265D"/>
    <w:rsid w:val="00E73BE1"/>
    <w:rsid w:val="00E73F05"/>
    <w:rsid w:val="00E744EF"/>
    <w:rsid w:val="00E74AAA"/>
    <w:rsid w:val="00E74B21"/>
    <w:rsid w:val="00E74B95"/>
    <w:rsid w:val="00E74DFD"/>
    <w:rsid w:val="00E75CB6"/>
    <w:rsid w:val="00E76244"/>
    <w:rsid w:val="00E76B20"/>
    <w:rsid w:val="00E76F16"/>
    <w:rsid w:val="00E76FD7"/>
    <w:rsid w:val="00E770FC"/>
    <w:rsid w:val="00E7722F"/>
    <w:rsid w:val="00E774E3"/>
    <w:rsid w:val="00E77904"/>
    <w:rsid w:val="00E77C23"/>
    <w:rsid w:val="00E80353"/>
    <w:rsid w:val="00E80786"/>
    <w:rsid w:val="00E815B6"/>
    <w:rsid w:val="00E816EF"/>
    <w:rsid w:val="00E81917"/>
    <w:rsid w:val="00E81AAD"/>
    <w:rsid w:val="00E81DE9"/>
    <w:rsid w:val="00E8210D"/>
    <w:rsid w:val="00E82113"/>
    <w:rsid w:val="00E823FA"/>
    <w:rsid w:val="00E825C3"/>
    <w:rsid w:val="00E825FF"/>
    <w:rsid w:val="00E828E5"/>
    <w:rsid w:val="00E8330B"/>
    <w:rsid w:val="00E840FB"/>
    <w:rsid w:val="00E84405"/>
    <w:rsid w:val="00E846AE"/>
    <w:rsid w:val="00E8472E"/>
    <w:rsid w:val="00E84DEE"/>
    <w:rsid w:val="00E85047"/>
    <w:rsid w:val="00E858AC"/>
    <w:rsid w:val="00E85C7A"/>
    <w:rsid w:val="00E87553"/>
    <w:rsid w:val="00E877E6"/>
    <w:rsid w:val="00E87D3D"/>
    <w:rsid w:val="00E907A4"/>
    <w:rsid w:val="00E90FC9"/>
    <w:rsid w:val="00E91040"/>
    <w:rsid w:val="00E91105"/>
    <w:rsid w:val="00E9143B"/>
    <w:rsid w:val="00E91458"/>
    <w:rsid w:val="00E91735"/>
    <w:rsid w:val="00E919E8"/>
    <w:rsid w:val="00E91AF0"/>
    <w:rsid w:val="00E92269"/>
    <w:rsid w:val="00E94753"/>
    <w:rsid w:val="00E95061"/>
    <w:rsid w:val="00E9532E"/>
    <w:rsid w:val="00E95620"/>
    <w:rsid w:val="00E95677"/>
    <w:rsid w:val="00E95A61"/>
    <w:rsid w:val="00E95AF3"/>
    <w:rsid w:val="00E95D92"/>
    <w:rsid w:val="00E96014"/>
    <w:rsid w:val="00E96C83"/>
    <w:rsid w:val="00E97209"/>
    <w:rsid w:val="00E97443"/>
    <w:rsid w:val="00E97DC5"/>
    <w:rsid w:val="00E97EBD"/>
    <w:rsid w:val="00EA046F"/>
    <w:rsid w:val="00EA0589"/>
    <w:rsid w:val="00EA0B5A"/>
    <w:rsid w:val="00EA0E3D"/>
    <w:rsid w:val="00EA11CE"/>
    <w:rsid w:val="00EA15D8"/>
    <w:rsid w:val="00EA18C9"/>
    <w:rsid w:val="00EA1908"/>
    <w:rsid w:val="00EA20AB"/>
    <w:rsid w:val="00EA2E37"/>
    <w:rsid w:val="00EA2F2D"/>
    <w:rsid w:val="00EA3332"/>
    <w:rsid w:val="00EA3B3F"/>
    <w:rsid w:val="00EA4140"/>
    <w:rsid w:val="00EA41B5"/>
    <w:rsid w:val="00EA4795"/>
    <w:rsid w:val="00EA48D3"/>
    <w:rsid w:val="00EA4A73"/>
    <w:rsid w:val="00EA4F10"/>
    <w:rsid w:val="00EA4F15"/>
    <w:rsid w:val="00EA584B"/>
    <w:rsid w:val="00EA5B23"/>
    <w:rsid w:val="00EA5E34"/>
    <w:rsid w:val="00EA5FB9"/>
    <w:rsid w:val="00EA6C8A"/>
    <w:rsid w:val="00EA6D3C"/>
    <w:rsid w:val="00EA73F3"/>
    <w:rsid w:val="00EA7493"/>
    <w:rsid w:val="00EA74F2"/>
    <w:rsid w:val="00EB0368"/>
    <w:rsid w:val="00EB05D5"/>
    <w:rsid w:val="00EB0EAF"/>
    <w:rsid w:val="00EB18A3"/>
    <w:rsid w:val="00EB1C53"/>
    <w:rsid w:val="00EB1F46"/>
    <w:rsid w:val="00EB2BAC"/>
    <w:rsid w:val="00EB2F18"/>
    <w:rsid w:val="00EB3544"/>
    <w:rsid w:val="00EB36B7"/>
    <w:rsid w:val="00EB3731"/>
    <w:rsid w:val="00EB4144"/>
    <w:rsid w:val="00EB431B"/>
    <w:rsid w:val="00EB480D"/>
    <w:rsid w:val="00EB4B89"/>
    <w:rsid w:val="00EB4C5C"/>
    <w:rsid w:val="00EB51F9"/>
    <w:rsid w:val="00EB568E"/>
    <w:rsid w:val="00EB5AA2"/>
    <w:rsid w:val="00EB602C"/>
    <w:rsid w:val="00EB625B"/>
    <w:rsid w:val="00EB63C2"/>
    <w:rsid w:val="00EB657F"/>
    <w:rsid w:val="00EB6EEE"/>
    <w:rsid w:val="00EB7359"/>
    <w:rsid w:val="00EB7A29"/>
    <w:rsid w:val="00EC0BCA"/>
    <w:rsid w:val="00EC0C5A"/>
    <w:rsid w:val="00EC125E"/>
    <w:rsid w:val="00EC137E"/>
    <w:rsid w:val="00EC1B09"/>
    <w:rsid w:val="00EC1FA4"/>
    <w:rsid w:val="00EC2000"/>
    <w:rsid w:val="00EC2A2F"/>
    <w:rsid w:val="00EC2FC5"/>
    <w:rsid w:val="00EC40C8"/>
    <w:rsid w:val="00EC431D"/>
    <w:rsid w:val="00EC4B18"/>
    <w:rsid w:val="00EC5049"/>
    <w:rsid w:val="00EC5736"/>
    <w:rsid w:val="00EC58F6"/>
    <w:rsid w:val="00EC62AD"/>
    <w:rsid w:val="00EC66AB"/>
    <w:rsid w:val="00EC67FB"/>
    <w:rsid w:val="00EC6844"/>
    <w:rsid w:val="00EC6AC6"/>
    <w:rsid w:val="00ED0287"/>
    <w:rsid w:val="00ED0646"/>
    <w:rsid w:val="00ED0786"/>
    <w:rsid w:val="00ED0A01"/>
    <w:rsid w:val="00ED1D99"/>
    <w:rsid w:val="00ED28EB"/>
    <w:rsid w:val="00ED29EE"/>
    <w:rsid w:val="00ED2ED5"/>
    <w:rsid w:val="00ED2EE9"/>
    <w:rsid w:val="00ED336D"/>
    <w:rsid w:val="00ED359D"/>
    <w:rsid w:val="00ED3717"/>
    <w:rsid w:val="00ED380F"/>
    <w:rsid w:val="00ED38EF"/>
    <w:rsid w:val="00ED397D"/>
    <w:rsid w:val="00ED4A39"/>
    <w:rsid w:val="00ED5250"/>
    <w:rsid w:val="00ED53F9"/>
    <w:rsid w:val="00ED569B"/>
    <w:rsid w:val="00ED58B9"/>
    <w:rsid w:val="00ED69B5"/>
    <w:rsid w:val="00ED7A3E"/>
    <w:rsid w:val="00EE13CC"/>
    <w:rsid w:val="00EE212A"/>
    <w:rsid w:val="00EE2360"/>
    <w:rsid w:val="00EE3E12"/>
    <w:rsid w:val="00EE43E3"/>
    <w:rsid w:val="00EE4467"/>
    <w:rsid w:val="00EE4EB2"/>
    <w:rsid w:val="00EE54B4"/>
    <w:rsid w:val="00EE5FEE"/>
    <w:rsid w:val="00EE676D"/>
    <w:rsid w:val="00EE6EDE"/>
    <w:rsid w:val="00EE6F05"/>
    <w:rsid w:val="00EE74A1"/>
    <w:rsid w:val="00EE7FF2"/>
    <w:rsid w:val="00EF0400"/>
    <w:rsid w:val="00EF1404"/>
    <w:rsid w:val="00EF1537"/>
    <w:rsid w:val="00EF1679"/>
    <w:rsid w:val="00EF1D15"/>
    <w:rsid w:val="00EF1E82"/>
    <w:rsid w:val="00EF223F"/>
    <w:rsid w:val="00EF2CE5"/>
    <w:rsid w:val="00EF34AB"/>
    <w:rsid w:val="00EF3CFA"/>
    <w:rsid w:val="00EF41FE"/>
    <w:rsid w:val="00EF4B1A"/>
    <w:rsid w:val="00EF5966"/>
    <w:rsid w:val="00EF5DC2"/>
    <w:rsid w:val="00EF5ED3"/>
    <w:rsid w:val="00EF6367"/>
    <w:rsid w:val="00EF64FA"/>
    <w:rsid w:val="00EF6AAB"/>
    <w:rsid w:val="00EF6AC0"/>
    <w:rsid w:val="00EF6B06"/>
    <w:rsid w:val="00EF6C47"/>
    <w:rsid w:val="00EF6FDC"/>
    <w:rsid w:val="00EF713C"/>
    <w:rsid w:val="00EF744F"/>
    <w:rsid w:val="00EF7665"/>
    <w:rsid w:val="00F00147"/>
    <w:rsid w:val="00F001FF"/>
    <w:rsid w:val="00F008DA"/>
    <w:rsid w:val="00F00F04"/>
    <w:rsid w:val="00F016B7"/>
    <w:rsid w:val="00F01989"/>
    <w:rsid w:val="00F02674"/>
    <w:rsid w:val="00F02E76"/>
    <w:rsid w:val="00F0307A"/>
    <w:rsid w:val="00F030AA"/>
    <w:rsid w:val="00F03235"/>
    <w:rsid w:val="00F03562"/>
    <w:rsid w:val="00F03A3B"/>
    <w:rsid w:val="00F03F15"/>
    <w:rsid w:val="00F05371"/>
    <w:rsid w:val="00F05BDC"/>
    <w:rsid w:val="00F0671D"/>
    <w:rsid w:val="00F069FF"/>
    <w:rsid w:val="00F06FFB"/>
    <w:rsid w:val="00F07179"/>
    <w:rsid w:val="00F075A0"/>
    <w:rsid w:val="00F103F1"/>
    <w:rsid w:val="00F11631"/>
    <w:rsid w:val="00F11C1A"/>
    <w:rsid w:val="00F11F56"/>
    <w:rsid w:val="00F12503"/>
    <w:rsid w:val="00F12705"/>
    <w:rsid w:val="00F12CEA"/>
    <w:rsid w:val="00F12F96"/>
    <w:rsid w:val="00F12FE3"/>
    <w:rsid w:val="00F1374F"/>
    <w:rsid w:val="00F13834"/>
    <w:rsid w:val="00F1384C"/>
    <w:rsid w:val="00F13C42"/>
    <w:rsid w:val="00F13DCC"/>
    <w:rsid w:val="00F13FD3"/>
    <w:rsid w:val="00F14B04"/>
    <w:rsid w:val="00F14ED3"/>
    <w:rsid w:val="00F15152"/>
    <w:rsid w:val="00F153CE"/>
    <w:rsid w:val="00F154E0"/>
    <w:rsid w:val="00F15E64"/>
    <w:rsid w:val="00F161F7"/>
    <w:rsid w:val="00F165DE"/>
    <w:rsid w:val="00F16D46"/>
    <w:rsid w:val="00F17D08"/>
    <w:rsid w:val="00F17ECF"/>
    <w:rsid w:val="00F203D5"/>
    <w:rsid w:val="00F21707"/>
    <w:rsid w:val="00F2228E"/>
    <w:rsid w:val="00F22917"/>
    <w:rsid w:val="00F22C23"/>
    <w:rsid w:val="00F22EE4"/>
    <w:rsid w:val="00F2333A"/>
    <w:rsid w:val="00F23564"/>
    <w:rsid w:val="00F23AB2"/>
    <w:rsid w:val="00F24ACA"/>
    <w:rsid w:val="00F24DFC"/>
    <w:rsid w:val="00F25F07"/>
    <w:rsid w:val="00F2622E"/>
    <w:rsid w:val="00F26242"/>
    <w:rsid w:val="00F2639F"/>
    <w:rsid w:val="00F264AE"/>
    <w:rsid w:val="00F26F5E"/>
    <w:rsid w:val="00F2775F"/>
    <w:rsid w:val="00F27A16"/>
    <w:rsid w:val="00F27C75"/>
    <w:rsid w:val="00F3058D"/>
    <w:rsid w:val="00F31CC8"/>
    <w:rsid w:val="00F32036"/>
    <w:rsid w:val="00F32386"/>
    <w:rsid w:val="00F326F6"/>
    <w:rsid w:val="00F32D5B"/>
    <w:rsid w:val="00F33002"/>
    <w:rsid w:val="00F33BF9"/>
    <w:rsid w:val="00F3428C"/>
    <w:rsid w:val="00F3502B"/>
    <w:rsid w:val="00F3596D"/>
    <w:rsid w:val="00F36113"/>
    <w:rsid w:val="00F3707D"/>
    <w:rsid w:val="00F37214"/>
    <w:rsid w:val="00F41945"/>
    <w:rsid w:val="00F41A86"/>
    <w:rsid w:val="00F41BAF"/>
    <w:rsid w:val="00F4288E"/>
    <w:rsid w:val="00F42921"/>
    <w:rsid w:val="00F4312F"/>
    <w:rsid w:val="00F433B5"/>
    <w:rsid w:val="00F4348B"/>
    <w:rsid w:val="00F43893"/>
    <w:rsid w:val="00F4458E"/>
    <w:rsid w:val="00F4486A"/>
    <w:rsid w:val="00F44D6C"/>
    <w:rsid w:val="00F455E5"/>
    <w:rsid w:val="00F456B0"/>
    <w:rsid w:val="00F45A2F"/>
    <w:rsid w:val="00F4618B"/>
    <w:rsid w:val="00F464BC"/>
    <w:rsid w:val="00F46505"/>
    <w:rsid w:val="00F46A72"/>
    <w:rsid w:val="00F47161"/>
    <w:rsid w:val="00F47304"/>
    <w:rsid w:val="00F473AD"/>
    <w:rsid w:val="00F47C4A"/>
    <w:rsid w:val="00F5012E"/>
    <w:rsid w:val="00F50414"/>
    <w:rsid w:val="00F5103C"/>
    <w:rsid w:val="00F51151"/>
    <w:rsid w:val="00F51184"/>
    <w:rsid w:val="00F51187"/>
    <w:rsid w:val="00F514AC"/>
    <w:rsid w:val="00F51E84"/>
    <w:rsid w:val="00F520EE"/>
    <w:rsid w:val="00F528EF"/>
    <w:rsid w:val="00F529F8"/>
    <w:rsid w:val="00F53030"/>
    <w:rsid w:val="00F538A2"/>
    <w:rsid w:val="00F53A58"/>
    <w:rsid w:val="00F53F49"/>
    <w:rsid w:val="00F53F6B"/>
    <w:rsid w:val="00F54433"/>
    <w:rsid w:val="00F54BC9"/>
    <w:rsid w:val="00F54D36"/>
    <w:rsid w:val="00F55195"/>
    <w:rsid w:val="00F55DB5"/>
    <w:rsid w:val="00F55DC8"/>
    <w:rsid w:val="00F562D4"/>
    <w:rsid w:val="00F57941"/>
    <w:rsid w:val="00F600D1"/>
    <w:rsid w:val="00F606B0"/>
    <w:rsid w:val="00F607D6"/>
    <w:rsid w:val="00F60919"/>
    <w:rsid w:val="00F60AD4"/>
    <w:rsid w:val="00F60B76"/>
    <w:rsid w:val="00F60D9F"/>
    <w:rsid w:val="00F612A5"/>
    <w:rsid w:val="00F617E4"/>
    <w:rsid w:val="00F61A97"/>
    <w:rsid w:val="00F62AC1"/>
    <w:rsid w:val="00F63302"/>
    <w:rsid w:val="00F633B9"/>
    <w:rsid w:val="00F63D6E"/>
    <w:rsid w:val="00F63E2F"/>
    <w:rsid w:val="00F6405B"/>
    <w:rsid w:val="00F64CAA"/>
    <w:rsid w:val="00F65478"/>
    <w:rsid w:val="00F658E9"/>
    <w:rsid w:val="00F65C66"/>
    <w:rsid w:val="00F65D9B"/>
    <w:rsid w:val="00F65E3E"/>
    <w:rsid w:val="00F6609C"/>
    <w:rsid w:val="00F662D5"/>
    <w:rsid w:val="00F66B32"/>
    <w:rsid w:val="00F66EF3"/>
    <w:rsid w:val="00F66F44"/>
    <w:rsid w:val="00F67017"/>
    <w:rsid w:val="00F673CB"/>
    <w:rsid w:val="00F677D0"/>
    <w:rsid w:val="00F67CA1"/>
    <w:rsid w:val="00F703E2"/>
    <w:rsid w:val="00F707D9"/>
    <w:rsid w:val="00F71374"/>
    <w:rsid w:val="00F71431"/>
    <w:rsid w:val="00F71C17"/>
    <w:rsid w:val="00F71D6D"/>
    <w:rsid w:val="00F721BE"/>
    <w:rsid w:val="00F7258E"/>
    <w:rsid w:val="00F72F6C"/>
    <w:rsid w:val="00F734CB"/>
    <w:rsid w:val="00F742EA"/>
    <w:rsid w:val="00F75271"/>
    <w:rsid w:val="00F75699"/>
    <w:rsid w:val="00F75AA3"/>
    <w:rsid w:val="00F76027"/>
    <w:rsid w:val="00F76502"/>
    <w:rsid w:val="00F76AEB"/>
    <w:rsid w:val="00F77361"/>
    <w:rsid w:val="00F77A56"/>
    <w:rsid w:val="00F804A5"/>
    <w:rsid w:val="00F80F43"/>
    <w:rsid w:val="00F8108C"/>
    <w:rsid w:val="00F8191F"/>
    <w:rsid w:val="00F8198D"/>
    <w:rsid w:val="00F81CC1"/>
    <w:rsid w:val="00F8215C"/>
    <w:rsid w:val="00F827B8"/>
    <w:rsid w:val="00F82F06"/>
    <w:rsid w:val="00F82F86"/>
    <w:rsid w:val="00F8323E"/>
    <w:rsid w:val="00F8332D"/>
    <w:rsid w:val="00F83E09"/>
    <w:rsid w:val="00F84B4A"/>
    <w:rsid w:val="00F84CE6"/>
    <w:rsid w:val="00F85073"/>
    <w:rsid w:val="00F854EB"/>
    <w:rsid w:val="00F85D51"/>
    <w:rsid w:val="00F85FEC"/>
    <w:rsid w:val="00F86073"/>
    <w:rsid w:val="00F86273"/>
    <w:rsid w:val="00F86499"/>
    <w:rsid w:val="00F86730"/>
    <w:rsid w:val="00F867BB"/>
    <w:rsid w:val="00F872A3"/>
    <w:rsid w:val="00F87CB4"/>
    <w:rsid w:val="00F87D85"/>
    <w:rsid w:val="00F90103"/>
    <w:rsid w:val="00F906CD"/>
    <w:rsid w:val="00F91120"/>
    <w:rsid w:val="00F9117E"/>
    <w:rsid w:val="00F92099"/>
    <w:rsid w:val="00F92816"/>
    <w:rsid w:val="00F92FA6"/>
    <w:rsid w:val="00F93361"/>
    <w:rsid w:val="00F934FB"/>
    <w:rsid w:val="00F93593"/>
    <w:rsid w:val="00F9404A"/>
    <w:rsid w:val="00F94167"/>
    <w:rsid w:val="00F95F94"/>
    <w:rsid w:val="00F96E33"/>
    <w:rsid w:val="00F972E5"/>
    <w:rsid w:val="00FA0282"/>
    <w:rsid w:val="00FA04A1"/>
    <w:rsid w:val="00FA0DB4"/>
    <w:rsid w:val="00FA15B8"/>
    <w:rsid w:val="00FA1F68"/>
    <w:rsid w:val="00FA251D"/>
    <w:rsid w:val="00FA28AA"/>
    <w:rsid w:val="00FA3045"/>
    <w:rsid w:val="00FA32B6"/>
    <w:rsid w:val="00FA3320"/>
    <w:rsid w:val="00FA353B"/>
    <w:rsid w:val="00FA3BA1"/>
    <w:rsid w:val="00FA3E70"/>
    <w:rsid w:val="00FA407B"/>
    <w:rsid w:val="00FA443D"/>
    <w:rsid w:val="00FA444D"/>
    <w:rsid w:val="00FA4456"/>
    <w:rsid w:val="00FA448A"/>
    <w:rsid w:val="00FA48AD"/>
    <w:rsid w:val="00FA4CA3"/>
    <w:rsid w:val="00FA4CB3"/>
    <w:rsid w:val="00FA4FD9"/>
    <w:rsid w:val="00FA5316"/>
    <w:rsid w:val="00FA5350"/>
    <w:rsid w:val="00FA5682"/>
    <w:rsid w:val="00FA5762"/>
    <w:rsid w:val="00FA5770"/>
    <w:rsid w:val="00FA5F7D"/>
    <w:rsid w:val="00FA79C1"/>
    <w:rsid w:val="00FA7F21"/>
    <w:rsid w:val="00FB03D1"/>
    <w:rsid w:val="00FB0482"/>
    <w:rsid w:val="00FB13A9"/>
    <w:rsid w:val="00FB19B5"/>
    <w:rsid w:val="00FB2680"/>
    <w:rsid w:val="00FB2693"/>
    <w:rsid w:val="00FB327A"/>
    <w:rsid w:val="00FB32A7"/>
    <w:rsid w:val="00FB37ED"/>
    <w:rsid w:val="00FB37FE"/>
    <w:rsid w:val="00FB3BE4"/>
    <w:rsid w:val="00FB4B87"/>
    <w:rsid w:val="00FB6255"/>
    <w:rsid w:val="00FB6984"/>
    <w:rsid w:val="00FB7BBF"/>
    <w:rsid w:val="00FB7F91"/>
    <w:rsid w:val="00FC06CF"/>
    <w:rsid w:val="00FC09A6"/>
    <w:rsid w:val="00FC0C64"/>
    <w:rsid w:val="00FC193B"/>
    <w:rsid w:val="00FC1A14"/>
    <w:rsid w:val="00FC1FFE"/>
    <w:rsid w:val="00FC2BCB"/>
    <w:rsid w:val="00FC2CAE"/>
    <w:rsid w:val="00FC2EFE"/>
    <w:rsid w:val="00FC2FBC"/>
    <w:rsid w:val="00FC3305"/>
    <w:rsid w:val="00FC3EED"/>
    <w:rsid w:val="00FC461E"/>
    <w:rsid w:val="00FC5108"/>
    <w:rsid w:val="00FC53E7"/>
    <w:rsid w:val="00FC5D88"/>
    <w:rsid w:val="00FC6103"/>
    <w:rsid w:val="00FC6128"/>
    <w:rsid w:val="00FC67E0"/>
    <w:rsid w:val="00FC773A"/>
    <w:rsid w:val="00FC7D86"/>
    <w:rsid w:val="00FD00CB"/>
    <w:rsid w:val="00FD00FD"/>
    <w:rsid w:val="00FD0584"/>
    <w:rsid w:val="00FD05CF"/>
    <w:rsid w:val="00FD060F"/>
    <w:rsid w:val="00FD0773"/>
    <w:rsid w:val="00FD164E"/>
    <w:rsid w:val="00FD1E75"/>
    <w:rsid w:val="00FD2583"/>
    <w:rsid w:val="00FD26BA"/>
    <w:rsid w:val="00FD31FE"/>
    <w:rsid w:val="00FD34D3"/>
    <w:rsid w:val="00FD408F"/>
    <w:rsid w:val="00FD5053"/>
    <w:rsid w:val="00FD5B74"/>
    <w:rsid w:val="00FD647F"/>
    <w:rsid w:val="00FD64BE"/>
    <w:rsid w:val="00FD6B4C"/>
    <w:rsid w:val="00FD7013"/>
    <w:rsid w:val="00FD7292"/>
    <w:rsid w:val="00FD7C26"/>
    <w:rsid w:val="00FD7EDE"/>
    <w:rsid w:val="00FD7FC7"/>
    <w:rsid w:val="00FE02EE"/>
    <w:rsid w:val="00FE082D"/>
    <w:rsid w:val="00FE0AEB"/>
    <w:rsid w:val="00FE18D3"/>
    <w:rsid w:val="00FE1BD1"/>
    <w:rsid w:val="00FE1BD2"/>
    <w:rsid w:val="00FE1D5D"/>
    <w:rsid w:val="00FE1D73"/>
    <w:rsid w:val="00FE253B"/>
    <w:rsid w:val="00FE33C7"/>
    <w:rsid w:val="00FE3EB1"/>
    <w:rsid w:val="00FE4D76"/>
    <w:rsid w:val="00FE532C"/>
    <w:rsid w:val="00FE55F1"/>
    <w:rsid w:val="00FE57E0"/>
    <w:rsid w:val="00FE6C64"/>
    <w:rsid w:val="00FE6E33"/>
    <w:rsid w:val="00FE78B6"/>
    <w:rsid w:val="00FF0263"/>
    <w:rsid w:val="00FF1161"/>
    <w:rsid w:val="00FF1337"/>
    <w:rsid w:val="00FF1426"/>
    <w:rsid w:val="00FF1BCA"/>
    <w:rsid w:val="00FF1D29"/>
    <w:rsid w:val="00FF2048"/>
    <w:rsid w:val="00FF2859"/>
    <w:rsid w:val="00FF2A2F"/>
    <w:rsid w:val="00FF3249"/>
    <w:rsid w:val="00FF381C"/>
    <w:rsid w:val="00FF4115"/>
    <w:rsid w:val="00FF4A9F"/>
    <w:rsid w:val="00FF548B"/>
    <w:rsid w:val="00FF54F0"/>
    <w:rsid w:val="00FF6260"/>
    <w:rsid w:val="00FF6D40"/>
    <w:rsid w:val="00FF78BD"/>
    <w:rsid w:val="00FF7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1D3CDA41"/>
  <w15:docId w15:val="{1795A58F-318E-4423-8C21-96762F164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iPriority="0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FGR_Normal"/>
    <w:qFormat/>
    <w:rsid w:val="002E1CCA"/>
    <w:pPr>
      <w:spacing w:after="120" w:line="360" w:lineRule="auto"/>
      <w:jc w:val="both"/>
    </w:pPr>
    <w:rPr>
      <w:rFonts w:ascii="Arial" w:eastAsia="Times New Roman" w:hAnsi="Arial"/>
      <w:sz w:val="24"/>
      <w:szCs w:val="24"/>
    </w:rPr>
  </w:style>
  <w:style w:type="paragraph" w:styleId="Ttulo1">
    <w:name w:val="heading 1"/>
    <w:aliases w:val="FGR_Nível 1"/>
    <w:basedOn w:val="Normal"/>
    <w:next w:val="Normal"/>
    <w:link w:val="Ttulo1Char"/>
    <w:qFormat/>
    <w:rsid w:val="00605670"/>
    <w:pPr>
      <w:keepNext/>
      <w:numPr>
        <w:numId w:val="2"/>
      </w:numPr>
      <w:spacing w:before="360"/>
      <w:outlineLvl w:val="0"/>
    </w:pPr>
    <w:rPr>
      <w:b/>
      <w:sz w:val="28"/>
      <w:szCs w:val="20"/>
    </w:rPr>
  </w:style>
  <w:style w:type="paragraph" w:styleId="Ttulo2">
    <w:name w:val="heading 2"/>
    <w:aliases w:val="FGR_Nível 2"/>
    <w:basedOn w:val="Normal"/>
    <w:next w:val="Normal"/>
    <w:link w:val="Ttulo2Char"/>
    <w:qFormat/>
    <w:rsid w:val="003F229A"/>
    <w:pPr>
      <w:keepNext/>
      <w:numPr>
        <w:ilvl w:val="1"/>
        <w:numId w:val="2"/>
      </w:numPr>
      <w:spacing w:before="360"/>
      <w:outlineLvl w:val="1"/>
    </w:pPr>
    <w:rPr>
      <w:b/>
      <w:szCs w:val="20"/>
      <w:lang w:val="x-none"/>
    </w:rPr>
  </w:style>
  <w:style w:type="paragraph" w:styleId="Ttulo3">
    <w:name w:val="heading 3"/>
    <w:aliases w:val="FGR_Nível 3"/>
    <w:basedOn w:val="Normal"/>
    <w:next w:val="Normal"/>
    <w:link w:val="Ttulo3Char"/>
    <w:qFormat/>
    <w:rsid w:val="009935A7"/>
    <w:pPr>
      <w:keepNext/>
      <w:numPr>
        <w:ilvl w:val="2"/>
        <w:numId w:val="2"/>
      </w:numPr>
      <w:ind w:left="0" w:firstLine="0"/>
      <w:jc w:val="left"/>
      <w:outlineLvl w:val="2"/>
    </w:pPr>
    <w:rPr>
      <w:caps/>
      <w:szCs w:val="20"/>
      <w:lang w:val="x-none"/>
    </w:rPr>
  </w:style>
  <w:style w:type="paragraph" w:styleId="Ttulo4">
    <w:name w:val="heading 4"/>
    <w:basedOn w:val="Normal"/>
    <w:next w:val="Normal"/>
    <w:link w:val="Ttulo4Char"/>
    <w:rsid w:val="00DB2999"/>
    <w:pPr>
      <w:keepNext/>
      <w:numPr>
        <w:ilvl w:val="3"/>
        <w:numId w:val="2"/>
      </w:numPr>
      <w:jc w:val="center"/>
      <w:outlineLvl w:val="3"/>
    </w:pPr>
    <w:rPr>
      <w:b/>
      <w:szCs w:val="20"/>
      <w:lang w:val="x-none"/>
    </w:rPr>
  </w:style>
  <w:style w:type="paragraph" w:styleId="Ttulo5">
    <w:name w:val="heading 5"/>
    <w:basedOn w:val="Normal"/>
    <w:next w:val="Normal"/>
    <w:link w:val="Ttulo5Char"/>
    <w:rsid w:val="00DB2999"/>
    <w:pPr>
      <w:keepNext/>
      <w:ind w:firstLine="709"/>
      <w:outlineLvl w:val="4"/>
    </w:pPr>
    <w:rPr>
      <w:sz w:val="28"/>
      <w:szCs w:val="20"/>
      <w:lang w:val="x-none"/>
    </w:rPr>
  </w:style>
  <w:style w:type="paragraph" w:styleId="Ttulo6">
    <w:name w:val="heading 6"/>
    <w:basedOn w:val="Normal"/>
    <w:next w:val="Normal"/>
    <w:link w:val="Ttulo6Char"/>
    <w:rsid w:val="00DB2999"/>
    <w:pPr>
      <w:keepNext/>
      <w:jc w:val="right"/>
      <w:outlineLvl w:val="5"/>
    </w:pPr>
    <w:rPr>
      <w:szCs w:val="20"/>
      <w:lang w:val="x-none"/>
    </w:rPr>
  </w:style>
  <w:style w:type="paragraph" w:styleId="Ttulo7">
    <w:name w:val="heading 7"/>
    <w:basedOn w:val="Normal"/>
    <w:next w:val="Normal"/>
    <w:link w:val="Ttulo7Char"/>
    <w:rsid w:val="00DB2999"/>
    <w:pPr>
      <w:keepNext/>
      <w:jc w:val="center"/>
      <w:outlineLvl w:val="6"/>
    </w:pPr>
    <w:rPr>
      <w:szCs w:val="20"/>
      <w:lang w:val="x-none"/>
    </w:rPr>
  </w:style>
  <w:style w:type="paragraph" w:styleId="Ttulo8">
    <w:name w:val="heading 8"/>
    <w:basedOn w:val="Normal"/>
    <w:next w:val="Normal"/>
    <w:link w:val="Ttulo8Char"/>
    <w:rsid w:val="00DB2999"/>
    <w:pPr>
      <w:keepNext/>
      <w:outlineLvl w:val="7"/>
    </w:pPr>
    <w:rPr>
      <w:szCs w:val="20"/>
      <w:lang w:val="x-none"/>
    </w:rPr>
  </w:style>
  <w:style w:type="paragraph" w:styleId="Ttulo9">
    <w:name w:val="heading 9"/>
    <w:basedOn w:val="Normal"/>
    <w:next w:val="Normal"/>
    <w:link w:val="Ttulo9Char"/>
    <w:rsid w:val="00DB2999"/>
    <w:pPr>
      <w:keepNext/>
      <w:ind w:firstLine="708"/>
      <w:outlineLvl w:val="8"/>
    </w:pPr>
    <w:rPr>
      <w:b/>
      <w:bCs/>
      <w:sz w:val="36"/>
      <w:szCs w:val="20"/>
      <w:lang w:val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aliases w:val="FGR_Nível 2 Char"/>
    <w:link w:val="Ttulo2"/>
    <w:rsid w:val="003F229A"/>
    <w:rPr>
      <w:rFonts w:ascii="Arial" w:eastAsia="Times New Roman" w:hAnsi="Arial"/>
      <w:b/>
      <w:sz w:val="24"/>
      <w:lang w:val="x-none"/>
    </w:rPr>
  </w:style>
  <w:style w:type="paragraph" w:styleId="Recuodecorpodetexto">
    <w:name w:val="Body Text Indent"/>
    <w:basedOn w:val="Normal"/>
    <w:link w:val="RecuodecorpodetextoChar"/>
    <w:rsid w:val="0061669D"/>
    <w:pPr>
      <w:ind w:firstLine="360"/>
    </w:pPr>
    <w:rPr>
      <w:szCs w:val="20"/>
      <w:lang w:val="x-none"/>
    </w:rPr>
  </w:style>
  <w:style w:type="character" w:customStyle="1" w:styleId="RecuodecorpodetextoChar">
    <w:name w:val="Recuo de corpo de texto Char"/>
    <w:link w:val="Recuodecorpodetexto"/>
    <w:rsid w:val="0061669D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">
    <w:name w:val="header"/>
    <w:basedOn w:val="Normal"/>
    <w:link w:val="CabealhoChar"/>
    <w:unhideWhenUsed/>
    <w:rsid w:val="0061669D"/>
    <w:pPr>
      <w:tabs>
        <w:tab w:val="center" w:pos="4252"/>
        <w:tab w:val="right" w:pos="8504"/>
      </w:tabs>
    </w:pPr>
    <w:rPr>
      <w:lang w:val="x-none"/>
    </w:rPr>
  </w:style>
  <w:style w:type="character" w:customStyle="1" w:styleId="CabealhoChar">
    <w:name w:val="Cabeçalho Char"/>
    <w:link w:val="Cabealho"/>
    <w:uiPriority w:val="99"/>
    <w:rsid w:val="0061669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61669D"/>
    <w:pPr>
      <w:tabs>
        <w:tab w:val="center" w:pos="4252"/>
        <w:tab w:val="right" w:pos="8504"/>
      </w:tabs>
    </w:pPr>
    <w:rPr>
      <w:lang w:val="x-none"/>
    </w:rPr>
  </w:style>
  <w:style w:type="character" w:customStyle="1" w:styleId="RodapChar">
    <w:name w:val="Rodapé Char"/>
    <w:link w:val="Rodap"/>
    <w:uiPriority w:val="99"/>
    <w:rsid w:val="0061669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1669D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uiPriority w:val="99"/>
    <w:semiHidden/>
    <w:rsid w:val="0061669D"/>
    <w:rPr>
      <w:rFonts w:ascii="Tahoma" w:eastAsia="Times New Roman" w:hAnsi="Tahoma" w:cs="Tahoma"/>
      <w:sz w:val="16"/>
      <w:szCs w:val="16"/>
      <w:lang w:eastAsia="pt-BR"/>
    </w:rPr>
  </w:style>
  <w:style w:type="paragraph" w:styleId="Textodenotaderodap">
    <w:name w:val="footnote text"/>
    <w:basedOn w:val="Normal"/>
    <w:link w:val="TextodenotaderodapChar"/>
    <w:semiHidden/>
    <w:rsid w:val="00377995"/>
    <w:rPr>
      <w:sz w:val="20"/>
      <w:szCs w:val="20"/>
      <w:lang w:val="x-none"/>
    </w:rPr>
  </w:style>
  <w:style w:type="character" w:customStyle="1" w:styleId="TextodenotaderodapChar">
    <w:name w:val="Texto de nota de rodapé Char"/>
    <w:link w:val="Textodenotaderodap"/>
    <w:semiHidden/>
    <w:rsid w:val="00377995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PargrafodaLista">
    <w:name w:val="List Paragraph"/>
    <w:basedOn w:val="Normal"/>
    <w:link w:val="PargrafodaListaChar"/>
    <w:uiPriority w:val="34"/>
    <w:rsid w:val="00377995"/>
    <w:pPr>
      <w:ind w:left="720"/>
      <w:contextualSpacing/>
    </w:pPr>
  </w:style>
  <w:style w:type="paragraph" w:styleId="Recuodecorpodetexto2">
    <w:name w:val="Body Text Indent 2"/>
    <w:basedOn w:val="Normal"/>
    <w:link w:val="Recuodecorpodetexto2Char"/>
    <w:uiPriority w:val="99"/>
    <w:unhideWhenUsed/>
    <w:rsid w:val="00DB2999"/>
    <w:pPr>
      <w:spacing w:line="480" w:lineRule="auto"/>
      <w:ind w:left="283"/>
    </w:pPr>
    <w:rPr>
      <w:lang w:val="x-none"/>
    </w:rPr>
  </w:style>
  <w:style w:type="character" w:customStyle="1" w:styleId="Recuodecorpodetexto2Char">
    <w:name w:val="Recuo de corpo de texto 2 Char"/>
    <w:link w:val="Recuodecorpodetexto2"/>
    <w:uiPriority w:val="99"/>
    <w:semiHidden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">
    <w:name w:val="Body Text"/>
    <w:basedOn w:val="Normal"/>
    <w:link w:val="CorpodetextoChar"/>
    <w:unhideWhenUsed/>
    <w:rsid w:val="00DB2999"/>
    <w:rPr>
      <w:lang w:val="x-none"/>
    </w:rPr>
  </w:style>
  <w:style w:type="character" w:customStyle="1" w:styleId="CorpodetextoChar">
    <w:name w:val="Corpo de texto Char"/>
    <w:link w:val="Corpodetexto"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Corpodetexto2">
    <w:name w:val="Body Text 2"/>
    <w:basedOn w:val="Normal"/>
    <w:link w:val="Corpodetexto2Char"/>
    <w:uiPriority w:val="99"/>
    <w:unhideWhenUsed/>
    <w:rsid w:val="00DB2999"/>
    <w:pPr>
      <w:spacing w:line="480" w:lineRule="auto"/>
    </w:pPr>
    <w:rPr>
      <w:lang w:val="x-none"/>
    </w:rPr>
  </w:style>
  <w:style w:type="character" w:customStyle="1" w:styleId="Corpodetexto2Char">
    <w:name w:val="Corpo de texto 2 Char"/>
    <w:link w:val="Corpodetexto2"/>
    <w:uiPriority w:val="99"/>
    <w:semiHidden/>
    <w:rsid w:val="00DB2999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1Char">
    <w:name w:val="Título 1 Char"/>
    <w:aliases w:val="FGR_Nível 1 Char"/>
    <w:link w:val="Ttulo1"/>
    <w:rsid w:val="00605670"/>
    <w:rPr>
      <w:rFonts w:ascii="Arial" w:eastAsia="Times New Roman" w:hAnsi="Arial"/>
      <w:b/>
      <w:sz w:val="28"/>
    </w:rPr>
  </w:style>
  <w:style w:type="character" w:customStyle="1" w:styleId="Ttulo3Char">
    <w:name w:val="Título 3 Char"/>
    <w:aliases w:val="FGR_Nível 3 Char"/>
    <w:link w:val="Ttulo3"/>
    <w:rsid w:val="009935A7"/>
    <w:rPr>
      <w:rFonts w:ascii="Arial" w:eastAsia="Times New Roman" w:hAnsi="Arial"/>
      <w:caps/>
      <w:sz w:val="24"/>
      <w:lang w:val="x-none"/>
    </w:rPr>
  </w:style>
  <w:style w:type="character" w:customStyle="1" w:styleId="Ttulo4Char">
    <w:name w:val="Título 4 Char"/>
    <w:link w:val="Ttulo4"/>
    <w:rsid w:val="00DB2999"/>
    <w:rPr>
      <w:rFonts w:ascii="Arial" w:eastAsia="Times New Roman" w:hAnsi="Arial"/>
      <w:b/>
      <w:sz w:val="24"/>
      <w:lang w:val="x-none"/>
    </w:rPr>
  </w:style>
  <w:style w:type="character" w:customStyle="1" w:styleId="Ttulo5Char">
    <w:name w:val="Título 5 Char"/>
    <w:link w:val="Ttulo5"/>
    <w:rsid w:val="00DB2999"/>
    <w:rPr>
      <w:rFonts w:ascii="Times New Roman" w:eastAsia="Times New Roman" w:hAnsi="Times New Roman" w:cs="Times New Roman"/>
      <w:sz w:val="28"/>
      <w:szCs w:val="20"/>
      <w:lang w:eastAsia="pt-BR"/>
    </w:rPr>
  </w:style>
  <w:style w:type="character" w:customStyle="1" w:styleId="Ttulo6Char">
    <w:name w:val="Título 6 Char"/>
    <w:link w:val="Ttulo6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7Char">
    <w:name w:val="Título 7 Char"/>
    <w:link w:val="Ttulo7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8Char">
    <w:name w:val="Título 8 Char"/>
    <w:link w:val="Ttulo8"/>
    <w:rsid w:val="00DB2999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customStyle="1" w:styleId="Ttulo9Char">
    <w:name w:val="Título 9 Char"/>
    <w:link w:val="Ttulo9"/>
    <w:rsid w:val="00DB2999"/>
    <w:rPr>
      <w:rFonts w:ascii="Times New Roman" w:eastAsia="Times New Roman" w:hAnsi="Times New Roman" w:cs="Times New Roman"/>
      <w:b/>
      <w:bCs/>
      <w:sz w:val="36"/>
      <w:szCs w:val="20"/>
      <w:lang w:eastAsia="pt-BR"/>
    </w:rPr>
  </w:style>
  <w:style w:type="paragraph" w:styleId="Recuodecorpodetexto3">
    <w:name w:val="Body Text Indent 3"/>
    <w:basedOn w:val="Normal"/>
    <w:link w:val="Recuodecorpodetexto3Char"/>
    <w:rsid w:val="00DB2999"/>
    <w:pPr>
      <w:ind w:firstLine="708"/>
    </w:pPr>
    <w:rPr>
      <w:sz w:val="28"/>
      <w:szCs w:val="20"/>
      <w:lang w:val="x-none"/>
    </w:rPr>
  </w:style>
  <w:style w:type="character" w:customStyle="1" w:styleId="Recuodecorpodetexto3Char">
    <w:name w:val="Recuo de corpo de texto 3 Char"/>
    <w:link w:val="Recuodecorpodetexto3"/>
    <w:rsid w:val="00DB2999"/>
    <w:rPr>
      <w:rFonts w:ascii="Times New Roman" w:eastAsia="Times New Roman" w:hAnsi="Times New Roman" w:cs="Times New Roman"/>
      <w:sz w:val="28"/>
      <w:szCs w:val="20"/>
      <w:lang w:eastAsia="pt-BR"/>
    </w:rPr>
  </w:style>
  <w:style w:type="paragraph" w:styleId="MapadoDocumento">
    <w:name w:val="Document Map"/>
    <w:basedOn w:val="Normal"/>
    <w:link w:val="MapadoDocumentoChar"/>
    <w:semiHidden/>
    <w:rsid w:val="00DB299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customStyle="1" w:styleId="MapadoDocumentoChar">
    <w:name w:val="Mapa do Documento Char"/>
    <w:link w:val="MapadoDocumento"/>
    <w:semiHidden/>
    <w:rsid w:val="00DB2999"/>
    <w:rPr>
      <w:rFonts w:ascii="Tahoma" w:eastAsia="Times New Roman" w:hAnsi="Tahoma" w:cs="Times New Roman"/>
      <w:sz w:val="20"/>
      <w:szCs w:val="20"/>
      <w:shd w:val="clear" w:color="auto" w:fill="000080"/>
      <w:lang w:eastAsia="pt-BR"/>
    </w:rPr>
  </w:style>
  <w:style w:type="paragraph" w:styleId="Corpodetexto3">
    <w:name w:val="Body Text 3"/>
    <w:basedOn w:val="Normal"/>
    <w:link w:val="Corpodetexto3Char"/>
    <w:rsid w:val="00DB2999"/>
    <w:rPr>
      <w:b/>
      <w:szCs w:val="20"/>
      <w:lang w:val="x-none"/>
    </w:rPr>
  </w:style>
  <w:style w:type="character" w:customStyle="1" w:styleId="Corpodetexto3Char">
    <w:name w:val="Corpo de texto 3 Char"/>
    <w:link w:val="Corpodetexto3"/>
    <w:rsid w:val="00DB2999"/>
    <w:rPr>
      <w:rFonts w:ascii="Times New Roman" w:eastAsia="Times New Roman" w:hAnsi="Times New Roman" w:cs="Times New Roman"/>
      <w:b/>
      <w:sz w:val="24"/>
      <w:szCs w:val="20"/>
      <w:lang w:eastAsia="pt-BR"/>
    </w:rPr>
  </w:style>
  <w:style w:type="character" w:styleId="Nmerodepgina">
    <w:name w:val="page number"/>
    <w:basedOn w:val="Fontepargpadro"/>
    <w:rsid w:val="00DB2999"/>
  </w:style>
  <w:style w:type="paragraph" w:customStyle="1" w:styleId="Pensamentos">
    <w:name w:val="Pensamentos"/>
    <w:basedOn w:val="Normal"/>
    <w:next w:val="Normal"/>
    <w:rsid w:val="00DB2999"/>
    <w:pPr>
      <w:numPr>
        <w:numId w:val="1"/>
      </w:numPr>
      <w:tabs>
        <w:tab w:val="left" w:pos="-3686"/>
        <w:tab w:val="left" w:pos="-3544"/>
        <w:tab w:val="left" w:pos="10773"/>
      </w:tabs>
    </w:pPr>
    <w:rPr>
      <w:sz w:val="28"/>
      <w:szCs w:val="20"/>
    </w:rPr>
  </w:style>
  <w:style w:type="character" w:styleId="Forte">
    <w:name w:val="Strong"/>
    <w:rsid w:val="00DB2999"/>
    <w:rPr>
      <w:b/>
    </w:rPr>
  </w:style>
  <w:style w:type="paragraph" w:styleId="Commarcadores4">
    <w:name w:val="List Bullet 4"/>
    <w:basedOn w:val="Normal"/>
    <w:autoRedefine/>
    <w:rsid w:val="00DB2999"/>
    <w:pPr>
      <w:tabs>
        <w:tab w:val="num" w:pos="360"/>
      </w:tabs>
      <w:spacing w:before="60" w:after="60"/>
      <w:ind w:left="1191" w:hanging="340"/>
    </w:pPr>
    <w:rPr>
      <w:sz w:val="20"/>
      <w:szCs w:val="20"/>
      <w:lang w:val="pt-PT"/>
    </w:rPr>
  </w:style>
  <w:style w:type="paragraph" w:customStyle="1" w:styleId="EditalNormal">
    <w:name w:val="EditalNormal"/>
    <w:basedOn w:val="Normal"/>
    <w:rsid w:val="00DB2999"/>
    <w:pPr>
      <w:spacing w:before="180"/>
    </w:pPr>
    <w:rPr>
      <w:szCs w:val="20"/>
    </w:rPr>
  </w:style>
  <w:style w:type="paragraph" w:styleId="Recuonormal">
    <w:name w:val="Normal Indent"/>
    <w:basedOn w:val="Normal"/>
    <w:rsid w:val="00DB2999"/>
    <w:pPr>
      <w:ind w:left="708"/>
      <w:jc w:val="center"/>
    </w:pPr>
    <w:rPr>
      <w:sz w:val="20"/>
      <w:szCs w:val="20"/>
    </w:rPr>
  </w:style>
  <w:style w:type="paragraph" w:customStyle="1" w:styleId="Item0">
    <w:name w:val="Item0"/>
    <w:autoRedefine/>
    <w:rsid w:val="00DB2999"/>
    <w:pPr>
      <w:spacing w:line="360" w:lineRule="auto"/>
      <w:jc w:val="both"/>
    </w:pPr>
    <w:rPr>
      <w:rFonts w:ascii="Arial" w:eastAsia="Times New Roman" w:hAnsi="Arial"/>
      <w:b/>
    </w:rPr>
  </w:style>
  <w:style w:type="table" w:styleId="Tabelacomgrade">
    <w:name w:val="Table Grid"/>
    <w:basedOn w:val="Tabelanormal"/>
    <w:rsid w:val="00DB2999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po">
    <w:name w:val="Corpo"/>
    <w:basedOn w:val="Normal"/>
    <w:rsid w:val="00DB2999"/>
    <w:pPr>
      <w:snapToGrid w:val="0"/>
      <w:ind w:firstLine="2880"/>
    </w:pPr>
    <w:rPr>
      <w:szCs w:val="20"/>
      <w:lang w:val="en-US"/>
    </w:rPr>
  </w:style>
  <w:style w:type="paragraph" w:styleId="TextosemFormatao">
    <w:name w:val="Plain Text"/>
    <w:basedOn w:val="Normal"/>
    <w:link w:val="TextosemFormataoChar"/>
    <w:rsid w:val="00DB2999"/>
    <w:rPr>
      <w:rFonts w:ascii="Courier New" w:hAnsi="Courier New"/>
      <w:sz w:val="20"/>
      <w:szCs w:val="20"/>
      <w:lang w:val="x-none"/>
    </w:rPr>
  </w:style>
  <w:style w:type="character" w:customStyle="1" w:styleId="TextosemFormataoChar">
    <w:name w:val="Texto sem Formatação Char"/>
    <w:link w:val="TextosemFormatao"/>
    <w:rsid w:val="00DB2999"/>
    <w:rPr>
      <w:rFonts w:ascii="Courier New" w:eastAsia="Times New Roman" w:hAnsi="Courier New" w:cs="Times New Roman"/>
      <w:sz w:val="20"/>
      <w:szCs w:val="20"/>
      <w:lang w:eastAsia="pt-BR"/>
    </w:rPr>
  </w:style>
  <w:style w:type="paragraph" w:styleId="NormalWeb">
    <w:name w:val="Normal (Web)"/>
    <w:basedOn w:val="Normal"/>
    <w:uiPriority w:val="99"/>
    <w:rsid w:val="00DB2999"/>
    <w:pPr>
      <w:spacing w:before="150" w:after="150"/>
    </w:pPr>
    <w:rPr>
      <w:rFonts w:ascii="Lucida Sans Unicode" w:hAnsi="Lucida Sans Unicode" w:cs="Lucida Sans Unicode"/>
      <w:color w:val="000000"/>
      <w:sz w:val="18"/>
      <w:szCs w:val="18"/>
    </w:rPr>
  </w:style>
  <w:style w:type="paragraph" w:customStyle="1" w:styleId="p4">
    <w:name w:val="p4"/>
    <w:basedOn w:val="Normal"/>
    <w:rsid w:val="00DB2999"/>
    <w:pPr>
      <w:tabs>
        <w:tab w:val="left" w:pos="640"/>
      </w:tabs>
      <w:spacing w:line="280" w:lineRule="atLeast"/>
    </w:pPr>
    <w:rPr>
      <w:snapToGrid w:val="0"/>
      <w:szCs w:val="20"/>
    </w:rPr>
  </w:style>
  <w:style w:type="paragraph" w:customStyle="1" w:styleId="TextosemFormatao1">
    <w:name w:val="Texto sem Formatação1"/>
    <w:basedOn w:val="Normal"/>
    <w:rsid w:val="00DB2999"/>
    <w:rPr>
      <w:rFonts w:ascii="Courier New" w:hAnsi="Courier New"/>
      <w:sz w:val="20"/>
      <w:szCs w:val="20"/>
    </w:rPr>
  </w:style>
  <w:style w:type="paragraph" w:customStyle="1" w:styleId="descricao">
    <w:name w:val="descricao"/>
    <w:basedOn w:val="Normal"/>
    <w:rsid w:val="00DB2999"/>
    <w:pPr>
      <w:spacing w:before="100" w:beforeAutospacing="1" w:after="100" w:afterAutospacing="1"/>
    </w:pPr>
    <w:rPr>
      <w:i/>
      <w:iCs/>
      <w:color w:val="666666"/>
      <w:sz w:val="18"/>
      <w:szCs w:val="18"/>
    </w:rPr>
  </w:style>
  <w:style w:type="character" w:styleId="nfase">
    <w:name w:val="Emphasis"/>
    <w:uiPriority w:val="20"/>
    <w:rsid w:val="00DB2999"/>
    <w:rPr>
      <w:i/>
      <w:iCs/>
    </w:rPr>
  </w:style>
  <w:style w:type="paragraph" w:customStyle="1" w:styleId="texto">
    <w:name w:val="texto"/>
    <w:basedOn w:val="Normal"/>
    <w:rsid w:val="00DB2999"/>
    <w:pPr>
      <w:ind w:left="150" w:right="150"/>
    </w:pPr>
    <w:rPr>
      <w:rFonts w:ascii="Verdana" w:hAnsi="Verdana"/>
      <w:color w:val="000000"/>
      <w:sz w:val="17"/>
      <w:szCs w:val="17"/>
    </w:rPr>
  </w:style>
  <w:style w:type="paragraph" w:customStyle="1" w:styleId="textocenter">
    <w:name w:val="textocenter"/>
    <w:basedOn w:val="Normal"/>
    <w:rsid w:val="00DB2999"/>
    <w:pPr>
      <w:jc w:val="center"/>
    </w:pPr>
    <w:rPr>
      <w:rFonts w:ascii="Verdana" w:hAnsi="Verdana"/>
      <w:color w:val="000000"/>
      <w:sz w:val="17"/>
      <w:szCs w:val="17"/>
    </w:rPr>
  </w:style>
  <w:style w:type="character" w:styleId="Hyperlink">
    <w:name w:val="Hyperlink"/>
    <w:uiPriority w:val="99"/>
    <w:unhideWhenUsed/>
    <w:rsid w:val="00112453"/>
    <w:rPr>
      <w:color w:val="0000FF"/>
      <w:u w:val="single"/>
    </w:rPr>
  </w:style>
  <w:style w:type="character" w:styleId="HiperlinkVisitado">
    <w:name w:val="FollowedHyperlink"/>
    <w:uiPriority w:val="99"/>
    <w:semiHidden/>
    <w:unhideWhenUsed/>
    <w:rsid w:val="00112453"/>
    <w:rPr>
      <w:color w:val="800080"/>
      <w:u w:val="single"/>
    </w:rPr>
  </w:style>
  <w:style w:type="paragraph" w:customStyle="1" w:styleId="xl65">
    <w:name w:val="xl65"/>
    <w:basedOn w:val="Normal"/>
    <w:rsid w:val="00112453"/>
    <w:pPr>
      <w:spacing w:before="100" w:beforeAutospacing="1" w:after="100" w:afterAutospacing="1"/>
    </w:pPr>
    <w:rPr>
      <w:rFonts w:cs="Arial"/>
      <w:color w:val="000000"/>
    </w:rPr>
  </w:style>
  <w:style w:type="paragraph" w:customStyle="1" w:styleId="xl66">
    <w:name w:val="xl66"/>
    <w:basedOn w:val="Normal"/>
    <w:rsid w:val="00112453"/>
    <w:pPr>
      <w:spacing w:before="100" w:beforeAutospacing="1" w:after="100" w:afterAutospacing="1"/>
    </w:pPr>
    <w:rPr>
      <w:rFonts w:cs="Arial"/>
      <w:color w:val="000000"/>
    </w:rPr>
  </w:style>
  <w:style w:type="paragraph" w:customStyle="1" w:styleId="xl67">
    <w:name w:val="xl67"/>
    <w:basedOn w:val="Normal"/>
    <w:rsid w:val="00112453"/>
    <w:pPr>
      <w:pBdr>
        <w:top w:val="single" w:sz="4" w:space="0" w:color="FFFFFF"/>
        <w:left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68">
    <w:name w:val="xl68"/>
    <w:basedOn w:val="Normal"/>
    <w:rsid w:val="00112453"/>
    <w:pPr>
      <w:pBdr>
        <w:top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69">
    <w:name w:val="xl69"/>
    <w:basedOn w:val="Normal"/>
    <w:rsid w:val="00112453"/>
    <w:pPr>
      <w:pBdr>
        <w:top w:val="single" w:sz="4" w:space="0" w:color="FFFFFF"/>
        <w:right w:val="single" w:sz="4" w:space="0" w:color="FFFFFF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0">
    <w:name w:val="xl70"/>
    <w:basedOn w:val="Normal"/>
    <w:rsid w:val="00112453"/>
    <w:pP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1">
    <w:name w:val="xl71"/>
    <w:basedOn w:val="Normal"/>
    <w:rsid w:val="00112453"/>
    <w:pP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72">
    <w:name w:val="xl72"/>
    <w:basedOn w:val="Normal"/>
    <w:rsid w:val="00112453"/>
    <w:pPr>
      <w:shd w:val="clear" w:color="000000" w:fill="auto"/>
      <w:spacing w:before="100" w:beforeAutospacing="1" w:after="100" w:afterAutospacing="1"/>
      <w:jc w:val="right"/>
    </w:pPr>
    <w:rPr>
      <w:rFonts w:cs="Arial"/>
      <w:b/>
      <w:bCs/>
      <w:color w:val="000000"/>
    </w:rPr>
  </w:style>
  <w:style w:type="paragraph" w:customStyle="1" w:styleId="xl73">
    <w:name w:val="xl73"/>
    <w:basedOn w:val="Normal"/>
    <w:rsid w:val="00112453"/>
    <w:pPr>
      <w:pBdr>
        <w:top w:val="single" w:sz="4" w:space="0" w:color="auto"/>
        <w:left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4">
    <w:name w:val="xl74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5">
    <w:name w:val="xl75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jc w:val="center"/>
      <w:textAlignment w:val="top"/>
    </w:pPr>
    <w:rPr>
      <w:rFonts w:cs="Arial"/>
      <w:b/>
      <w:bCs/>
      <w:color w:val="000000"/>
    </w:rPr>
  </w:style>
  <w:style w:type="paragraph" w:customStyle="1" w:styleId="xl76">
    <w:name w:val="xl76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000000"/>
      </w:pBdr>
      <w:shd w:val="clear" w:color="000000" w:fill="C0C0C0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77">
    <w:name w:val="xl77"/>
    <w:basedOn w:val="Normal"/>
    <w:rsid w:val="00112453"/>
    <w:pPr>
      <w:pBdr>
        <w:top w:val="single" w:sz="4" w:space="0" w:color="auto"/>
        <w:bottom w:val="single" w:sz="4" w:space="0" w:color="000000"/>
        <w:right w:val="single" w:sz="4" w:space="0" w:color="auto"/>
      </w:pBdr>
      <w:shd w:val="clear" w:color="000000" w:fill="C0C0C0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78">
    <w:name w:val="xl78"/>
    <w:basedOn w:val="Normal"/>
    <w:rsid w:val="00112453"/>
    <w:pPr>
      <w:pBdr>
        <w:left w:val="single" w:sz="4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79">
    <w:name w:val="xl79"/>
    <w:basedOn w:val="Normal"/>
    <w:rsid w:val="00112453"/>
    <w:pPr>
      <w:pBdr>
        <w:left w:val="single" w:sz="4" w:space="0" w:color="auto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color w:val="000000"/>
    </w:rPr>
  </w:style>
  <w:style w:type="paragraph" w:customStyle="1" w:styleId="xl80">
    <w:name w:val="xl80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color w:val="000000"/>
    </w:rPr>
  </w:style>
  <w:style w:type="paragraph" w:customStyle="1" w:styleId="xl81">
    <w:name w:val="xl81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center"/>
      <w:textAlignment w:val="top"/>
    </w:pPr>
    <w:rPr>
      <w:rFonts w:cs="Arial"/>
      <w:color w:val="000000"/>
    </w:rPr>
  </w:style>
  <w:style w:type="paragraph" w:customStyle="1" w:styleId="xl82">
    <w:name w:val="xl82"/>
    <w:basedOn w:val="Normal"/>
    <w:rsid w:val="00112453"/>
    <w:pPr>
      <w:pBdr>
        <w:bottom w:val="single" w:sz="4" w:space="0" w:color="000000"/>
        <w:right w:val="single" w:sz="4" w:space="0" w:color="000000"/>
      </w:pBdr>
      <w:spacing w:before="100" w:beforeAutospacing="1" w:after="100" w:afterAutospacing="1"/>
      <w:jc w:val="right"/>
      <w:textAlignment w:val="top"/>
    </w:pPr>
    <w:rPr>
      <w:rFonts w:cs="Arial"/>
      <w:color w:val="000000"/>
    </w:rPr>
  </w:style>
  <w:style w:type="paragraph" w:customStyle="1" w:styleId="xl83">
    <w:name w:val="xl83"/>
    <w:basedOn w:val="Normal"/>
    <w:rsid w:val="00112453"/>
    <w:pPr>
      <w:pBdr>
        <w:bottom w:val="single" w:sz="4" w:space="0" w:color="000000"/>
        <w:right w:val="single" w:sz="4" w:space="0" w:color="auto"/>
      </w:pBdr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84">
    <w:name w:val="xl84"/>
    <w:basedOn w:val="Normal"/>
    <w:rsid w:val="00112453"/>
    <w:pPr>
      <w:pBdr>
        <w:bottom w:val="single" w:sz="4" w:space="0" w:color="000000"/>
        <w:right w:val="single" w:sz="4" w:space="0" w:color="auto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85">
    <w:name w:val="xl85"/>
    <w:basedOn w:val="Normal"/>
    <w:rsid w:val="00112453"/>
    <w:pPr>
      <w:pBdr>
        <w:left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6">
    <w:name w:val="xl86"/>
    <w:basedOn w:val="Normal"/>
    <w:rsid w:val="00112453"/>
    <w:pP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7">
    <w:name w:val="xl87"/>
    <w:basedOn w:val="Normal"/>
    <w:rsid w:val="00112453"/>
    <w:pPr>
      <w:pBdr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8">
    <w:name w:val="xl88"/>
    <w:basedOn w:val="Normal"/>
    <w:rsid w:val="00112453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89">
    <w:name w:val="xl89"/>
    <w:basedOn w:val="Normal"/>
    <w:rsid w:val="00112453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90">
    <w:name w:val="xl90"/>
    <w:basedOn w:val="Normal"/>
    <w:rsid w:val="00112453"/>
    <w:pPr>
      <w:pBdr>
        <w:bottom w:val="single" w:sz="4" w:space="0" w:color="auto"/>
        <w:right w:val="single" w:sz="4" w:space="0" w:color="000000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28"/>
      <w:szCs w:val="28"/>
    </w:rPr>
  </w:style>
  <w:style w:type="paragraph" w:customStyle="1" w:styleId="xl91">
    <w:name w:val="xl91"/>
    <w:basedOn w:val="Normal"/>
    <w:rsid w:val="00112453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cs="Arial"/>
      <w:color w:val="000000"/>
    </w:rPr>
  </w:style>
  <w:style w:type="paragraph" w:customStyle="1" w:styleId="xl92">
    <w:name w:val="xl92"/>
    <w:basedOn w:val="Normal"/>
    <w:rsid w:val="00112453"/>
    <w:pPr>
      <w:pBdr>
        <w:top w:val="single" w:sz="4" w:space="0" w:color="000000"/>
        <w:left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3">
    <w:name w:val="xl93"/>
    <w:basedOn w:val="Normal"/>
    <w:rsid w:val="00112453"/>
    <w:pPr>
      <w:pBdr>
        <w:top w:val="single" w:sz="4" w:space="0" w:color="000000"/>
        <w:bottom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4">
    <w:name w:val="xl94"/>
    <w:basedOn w:val="Normal"/>
    <w:rsid w:val="00112453"/>
    <w:pPr>
      <w:pBdr>
        <w:top w:val="single" w:sz="4" w:space="0" w:color="000000"/>
        <w:bottom w:val="single" w:sz="4" w:space="0" w:color="000000"/>
        <w:right w:val="single" w:sz="4" w:space="0" w:color="000000"/>
      </w:pBdr>
      <w:spacing w:before="100" w:beforeAutospacing="1" w:after="100" w:afterAutospacing="1"/>
      <w:textAlignment w:val="top"/>
    </w:pPr>
    <w:rPr>
      <w:rFonts w:cs="Arial"/>
      <w:b/>
      <w:bCs/>
      <w:color w:val="000000"/>
    </w:rPr>
  </w:style>
  <w:style w:type="paragraph" w:customStyle="1" w:styleId="xl95">
    <w:name w:val="xl95"/>
    <w:basedOn w:val="Normal"/>
    <w:rsid w:val="00112453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6">
    <w:name w:val="xl96"/>
    <w:basedOn w:val="Normal"/>
    <w:rsid w:val="00112453"/>
    <w:pPr>
      <w:pBdr>
        <w:top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7">
    <w:name w:val="xl97"/>
    <w:basedOn w:val="Normal"/>
    <w:rsid w:val="00112453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jc w:val="right"/>
    </w:pPr>
    <w:rPr>
      <w:rFonts w:cs="Arial"/>
      <w:color w:val="000000"/>
    </w:rPr>
  </w:style>
  <w:style w:type="paragraph" w:customStyle="1" w:styleId="xl98">
    <w:name w:val="xl98"/>
    <w:basedOn w:val="Normal"/>
    <w:rsid w:val="00112453"/>
    <w:pPr>
      <w:shd w:val="clear" w:color="000000" w:fill="auto"/>
      <w:spacing w:before="100" w:beforeAutospacing="1" w:after="100" w:afterAutospacing="1"/>
    </w:pPr>
    <w:rPr>
      <w:rFonts w:cs="Arial"/>
      <w:b/>
      <w:bCs/>
      <w:color w:val="000000"/>
    </w:rPr>
  </w:style>
  <w:style w:type="paragraph" w:customStyle="1" w:styleId="xl99">
    <w:name w:val="xl99"/>
    <w:basedOn w:val="Normal"/>
    <w:rsid w:val="00112453"/>
    <w:pPr>
      <w:pBdr>
        <w:top w:val="single" w:sz="4" w:space="0" w:color="000000"/>
        <w:left w:val="single" w:sz="4" w:space="0" w:color="auto"/>
        <w:bottom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100">
    <w:name w:val="xl100"/>
    <w:basedOn w:val="Normal"/>
    <w:rsid w:val="00112453"/>
    <w:pPr>
      <w:pBdr>
        <w:top w:val="single" w:sz="4" w:space="0" w:color="000000"/>
        <w:bottom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xl101">
    <w:name w:val="xl101"/>
    <w:basedOn w:val="Normal"/>
    <w:rsid w:val="00112453"/>
    <w:pPr>
      <w:pBdr>
        <w:top w:val="single" w:sz="4" w:space="0" w:color="000000"/>
        <w:bottom w:val="single" w:sz="4" w:space="0" w:color="000000"/>
        <w:right w:val="single" w:sz="4" w:space="0" w:color="000000"/>
      </w:pBdr>
      <w:shd w:val="clear" w:color="000000" w:fill="FFFFFF"/>
      <w:spacing w:before="100" w:beforeAutospacing="1" w:after="100" w:afterAutospacing="1"/>
      <w:jc w:val="right"/>
      <w:textAlignment w:val="top"/>
    </w:pPr>
    <w:rPr>
      <w:rFonts w:cs="Arial"/>
      <w:b/>
      <w:bCs/>
      <w:color w:val="000000"/>
    </w:rPr>
  </w:style>
  <w:style w:type="paragraph" w:customStyle="1" w:styleId="Default">
    <w:name w:val="Default"/>
    <w:rsid w:val="002C1ECB"/>
    <w:pPr>
      <w:autoSpaceDE w:val="0"/>
      <w:autoSpaceDN w:val="0"/>
      <w:adjustRightInd w:val="0"/>
      <w:spacing w:line="360" w:lineRule="auto"/>
      <w:jc w:val="both"/>
    </w:pPr>
    <w:rPr>
      <w:rFonts w:ascii="Arial" w:hAnsi="Arial" w:cs="Arial"/>
      <w:color w:val="000000"/>
      <w:sz w:val="24"/>
      <w:szCs w:val="24"/>
    </w:rPr>
  </w:style>
  <w:style w:type="character" w:customStyle="1" w:styleId="textograndes1">
    <w:name w:val="texto_grandes1"/>
    <w:rsid w:val="00E17171"/>
    <w:rPr>
      <w:rFonts w:ascii="Verdana" w:hAnsi="Verdana" w:hint="default"/>
      <w:color w:val="666666"/>
      <w:sz w:val="17"/>
      <w:szCs w:val="17"/>
    </w:rPr>
  </w:style>
  <w:style w:type="character" w:customStyle="1" w:styleId="med11">
    <w:name w:val="med11"/>
    <w:rsid w:val="00C031B0"/>
    <w:rPr>
      <w:sz w:val="18"/>
      <w:szCs w:val="18"/>
    </w:rPr>
  </w:style>
  <w:style w:type="paragraph" w:styleId="Textoembloco">
    <w:name w:val="Block Text"/>
    <w:basedOn w:val="Normal"/>
    <w:rsid w:val="00C94F2A"/>
    <w:pPr>
      <w:ind w:left="357" w:right="-397"/>
    </w:pPr>
    <w:rPr>
      <w:sz w:val="32"/>
      <w:szCs w:val="20"/>
    </w:rPr>
  </w:style>
  <w:style w:type="paragraph" w:styleId="SemEspaamento">
    <w:name w:val="No Spacing"/>
    <w:uiPriority w:val="1"/>
    <w:rsid w:val="003413D2"/>
    <w:pPr>
      <w:spacing w:line="360" w:lineRule="auto"/>
      <w:jc w:val="both"/>
    </w:pPr>
    <w:rPr>
      <w:rFonts w:ascii="Times New Roman" w:eastAsia="Times New Roman" w:hAnsi="Times New Roman"/>
      <w:sz w:val="24"/>
      <w:szCs w:val="24"/>
    </w:rPr>
  </w:style>
  <w:style w:type="paragraph" w:customStyle="1" w:styleId="Alneas">
    <w:name w:val="Alíneas"/>
    <w:basedOn w:val="Normal"/>
    <w:autoRedefine/>
    <w:rsid w:val="006E41C5"/>
    <w:pPr>
      <w:tabs>
        <w:tab w:val="left" w:pos="375"/>
        <w:tab w:val="left" w:pos="709"/>
      </w:tabs>
      <w:suppressAutoHyphens/>
      <w:jc w:val="center"/>
    </w:pPr>
    <w:rPr>
      <w:rFonts w:cs="Arial"/>
      <w:b/>
      <w:sz w:val="20"/>
      <w:szCs w:val="20"/>
    </w:rPr>
  </w:style>
  <w:style w:type="paragraph" w:customStyle="1" w:styleId="tens">
    <w:name w:val="Ítens"/>
    <w:basedOn w:val="Normal"/>
    <w:autoRedefine/>
    <w:rsid w:val="00B405E8"/>
    <w:pPr>
      <w:tabs>
        <w:tab w:val="left" w:pos="540"/>
      </w:tabs>
      <w:suppressAutoHyphens/>
    </w:pPr>
    <w:rPr>
      <w:rFonts w:cs="Arial"/>
      <w:b/>
      <w:i/>
      <w:sz w:val="20"/>
      <w:szCs w:val="20"/>
    </w:rPr>
  </w:style>
  <w:style w:type="character" w:customStyle="1" w:styleId="txtproduto">
    <w:name w:val="txt_produto"/>
    <w:basedOn w:val="Fontepargpadro"/>
    <w:rsid w:val="002B4669"/>
  </w:style>
  <w:style w:type="paragraph" w:customStyle="1" w:styleId="p2">
    <w:name w:val="p2"/>
    <w:basedOn w:val="Normal"/>
    <w:rsid w:val="00EA5E34"/>
    <w:pPr>
      <w:tabs>
        <w:tab w:val="left" w:pos="560"/>
      </w:tabs>
      <w:spacing w:line="240" w:lineRule="atLeast"/>
      <w:ind w:left="864" w:hanging="576"/>
    </w:pPr>
    <w:rPr>
      <w:snapToGrid w:val="0"/>
      <w:szCs w:val="20"/>
    </w:rPr>
  </w:style>
  <w:style w:type="paragraph" w:customStyle="1" w:styleId="p3">
    <w:name w:val="p3"/>
    <w:basedOn w:val="Normal"/>
    <w:rsid w:val="00EA5E34"/>
    <w:pPr>
      <w:tabs>
        <w:tab w:val="left" w:pos="740"/>
      </w:tabs>
      <w:spacing w:line="240" w:lineRule="atLeast"/>
      <w:ind w:left="720" w:hanging="720"/>
    </w:pPr>
    <w:rPr>
      <w:snapToGrid w:val="0"/>
      <w:szCs w:val="20"/>
    </w:rPr>
  </w:style>
  <w:style w:type="paragraph" w:styleId="Ttulo">
    <w:name w:val="Title"/>
    <w:basedOn w:val="Normal"/>
    <w:link w:val="TtuloChar"/>
    <w:rsid w:val="00E01929"/>
    <w:pPr>
      <w:spacing w:line="240" w:lineRule="auto"/>
      <w:jc w:val="center"/>
    </w:pPr>
    <w:rPr>
      <w:sz w:val="36"/>
      <w:szCs w:val="20"/>
      <w:lang w:val="x-none" w:eastAsia="x-none"/>
    </w:rPr>
  </w:style>
  <w:style w:type="character" w:customStyle="1" w:styleId="TtuloChar">
    <w:name w:val="Título Char"/>
    <w:link w:val="Ttulo"/>
    <w:rsid w:val="00E01929"/>
    <w:rPr>
      <w:rFonts w:ascii="Arial" w:eastAsia="Times New Roman" w:hAnsi="Arial"/>
      <w:sz w:val="36"/>
    </w:rPr>
  </w:style>
  <w:style w:type="character" w:customStyle="1" w:styleId="apple-style-span">
    <w:name w:val="apple-style-span"/>
    <w:basedOn w:val="Fontepargpadro"/>
    <w:rsid w:val="00D87DFF"/>
  </w:style>
  <w:style w:type="character" w:customStyle="1" w:styleId="apple-converted-space">
    <w:name w:val="apple-converted-space"/>
    <w:basedOn w:val="Fontepargpadro"/>
    <w:rsid w:val="008876AD"/>
  </w:style>
  <w:style w:type="paragraph" w:customStyle="1" w:styleId="PlainText1">
    <w:name w:val="Plain Text1"/>
    <w:basedOn w:val="Normal"/>
    <w:rsid w:val="00E46A04"/>
    <w:pPr>
      <w:spacing w:line="240" w:lineRule="auto"/>
      <w:jc w:val="left"/>
    </w:pPr>
    <w:rPr>
      <w:rFonts w:ascii="Courier New" w:hAnsi="Courier New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37133F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  <w:szCs w:val="28"/>
      <w:lang w:val="en-US" w:eastAsia="ja-JP"/>
    </w:rPr>
  </w:style>
  <w:style w:type="paragraph" w:styleId="Sumrio1">
    <w:name w:val="toc 1"/>
    <w:basedOn w:val="Normal"/>
    <w:next w:val="Normal"/>
    <w:autoRedefine/>
    <w:uiPriority w:val="39"/>
    <w:unhideWhenUsed/>
    <w:rsid w:val="0028046F"/>
    <w:pPr>
      <w:tabs>
        <w:tab w:val="left" w:pos="480"/>
        <w:tab w:val="right" w:leader="dot" w:pos="8494"/>
      </w:tabs>
      <w:spacing w:after="100" w:line="240" w:lineRule="auto"/>
    </w:pPr>
  </w:style>
  <w:style w:type="paragraph" w:styleId="Sumrio2">
    <w:name w:val="toc 2"/>
    <w:basedOn w:val="Normal"/>
    <w:next w:val="Normal"/>
    <w:autoRedefine/>
    <w:uiPriority w:val="39"/>
    <w:unhideWhenUsed/>
    <w:rsid w:val="00261BAF"/>
    <w:pPr>
      <w:spacing w:after="100"/>
      <w:ind w:left="240"/>
    </w:pPr>
  </w:style>
  <w:style w:type="paragraph" w:customStyle="1" w:styleId="NoSpellcheck">
    <w:name w:val="NoSpellcheck"/>
    <w:rsid w:val="004200CE"/>
    <w:rPr>
      <w:rFonts w:ascii="Arial" w:eastAsia="Times New Roman" w:hAnsi="Arial"/>
      <w:noProof/>
      <w:sz w:val="12"/>
    </w:rPr>
  </w:style>
  <w:style w:type="paragraph" w:customStyle="1" w:styleId="-MarcadorII">
    <w:name w:val="- Marcador I.I_"/>
    <w:basedOn w:val="Normal"/>
    <w:rsid w:val="008C1DA2"/>
    <w:pPr>
      <w:numPr>
        <w:ilvl w:val="1"/>
        <w:numId w:val="3"/>
      </w:numPr>
      <w:tabs>
        <w:tab w:val="left" w:pos="2268"/>
      </w:tabs>
      <w:spacing w:before="120" w:line="240" w:lineRule="auto"/>
      <w:ind w:left="2268"/>
    </w:pPr>
    <w:rPr>
      <w:rFonts w:cs="Arial"/>
    </w:rPr>
  </w:style>
  <w:style w:type="paragraph" w:customStyle="1" w:styleId="ValeTabela">
    <w:name w:val="Vale_Tabela"/>
    <w:basedOn w:val="Normal"/>
    <w:link w:val="ValeTabelaChar"/>
    <w:rsid w:val="008C1DA2"/>
    <w:pPr>
      <w:spacing w:after="0" w:line="240" w:lineRule="auto"/>
    </w:pPr>
  </w:style>
  <w:style w:type="character" w:customStyle="1" w:styleId="ValeTabelaChar">
    <w:name w:val="Vale_Tabela Char"/>
    <w:link w:val="ValeTabela"/>
    <w:rsid w:val="008C1DA2"/>
    <w:rPr>
      <w:rFonts w:ascii="Arial" w:eastAsia="Times New Roman" w:hAnsi="Arial"/>
      <w:sz w:val="24"/>
      <w:szCs w:val="24"/>
    </w:rPr>
  </w:style>
  <w:style w:type="paragraph" w:styleId="Legenda">
    <w:name w:val="caption"/>
    <w:aliases w:val="FGR_Legenda"/>
    <w:basedOn w:val="Normal"/>
    <w:next w:val="Normal"/>
    <w:uiPriority w:val="35"/>
    <w:unhideWhenUsed/>
    <w:qFormat/>
    <w:rsid w:val="00AF1899"/>
    <w:pPr>
      <w:spacing w:after="200" w:line="240" w:lineRule="auto"/>
    </w:pPr>
    <w:rPr>
      <w:b/>
      <w:bCs/>
      <w:sz w:val="20"/>
      <w:szCs w:val="18"/>
    </w:rPr>
  </w:style>
  <w:style w:type="paragraph" w:styleId="Sumrio3">
    <w:name w:val="toc 3"/>
    <w:basedOn w:val="Normal"/>
    <w:next w:val="Normal"/>
    <w:autoRedefine/>
    <w:uiPriority w:val="39"/>
    <w:unhideWhenUsed/>
    <w:rsid w:val="00783036"/>
    <w:pPr>
      <w:spacing w:after="100"/>
      <w:ind w:left="480"/>
    </w:pPr>
  </w:style>
  <w:style w:type="character" w:styleId="Refdenotaderodap">
    <w:name w:val="footnote reference"/>
    <w:basedOn w:val="Fontepargpadro"/>
    <w:uiPriority w:val="99"/>
    <w:semiHidden/>
    <w:unhideWhenUsed/>
    <w:rsid w:val="002A6024"/>
    <w:rPr>
      <w:vertAlign w:val="superscript"/>
    </w:rPr>
  </w:style>
  <w:style w:type="paragraph" w:customStyle="1" w:styleId="MarcadorIVALE">
    <w:name w:val="● Marcador I_VALE_"/>
    <w:basedOn w:val="Normal"/>
    <w:rsid w:val="003E0D78"/>
    <w:pPr>
      <w:numPr>
        <w:numId w:val="4"/>
      </w:numPr>
      <w:tabs>
        <w:tab w:val="clear" w:pos="720"/>
        <w:tab w:val="left" w:pos="1701"/>
      </w:tabs>
      <w:spacing w:before="120" w:line="240" w:lineRule="auto"/>
      <w:ind w:left="1701" w:hanging="567"/>
    </w:pPr>
  </w:style>
  <w:style w:type="paragraph" w:customStyle="1" w:styleId="VALETEXTO">
    <w:name w:val="VALE_TEXTO"/>
    <w:basedOn w:val="Normal"/>
    <w:autoRedefine/>
    <w:rsid w:val="003E0D78"/>
    <w:pPr>
      <w:spacing w:after="240" w:line="240" w:lineRule="auto"/>
    </w:pPr>
  </w:style>
  <w:style w:type="table" w:styleId="ListaClara">
    <w:name w:val="Light List"/>
    <w:basedOn w:val="Tabelanormal"/>
    <w:uiPriority w:val="61"/>
    <w:rsid w:val="009658C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AB70F8"/>
    <w:pPr>
      <w:spacing w:after="0" w:line="240" w:lineRule="auto"/>
      <w:ind w:left="240" w:hanging="240"/>
    </w:pPr>
  </w:style>
  <w:style w:type="paragraph" w:styleId="ndicedeilustraes">
    <w:name w:val="table of figures"/>
    <w:basedOn w:val="Normal"/>
    <w:next w:val="Normal"/>
    <w:uiPriority w:val="99"/>
    <w:unhideWhenUsed/>
    <w:rsid w:val="00C836CB"/>
    <w:pPr>
      <w:spacing w:after="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AB70F8"/>
    <w:pPr>
      <w:spacing w:after="0" w:line="240" w:lineRule="auto"/>
      <w:ind w:left="480" w:hanging="240"/>
    </w:pPr>
  </w:style>
  <w:style w:type="character" w:styleId="Refdecomentrio">
    <w:name w:val="annotation reference"/>
    <w:basedOn w:val="Fontepargpadro"/>
    <w:uiPriority w:val="99"/>
    <w:semiHidden/>
    <w:unhideWhenUsed/>
    <w:rsid w:val="00A96411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A96411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A96411"/>
    <w:rPr>
      <w:rFonts w:ascii="Arial" w:eastAsia="Times New Roman" w:hAnsi="Arial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96411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96411"/>
    <w:rPr>
      <w:rFonts w:ascii="Arial" w:eastAsia="Times New Roman" w:hAnsi="Arial"/>
      <w:b/>
      <w:bCs/>
    </w:rPr>
  </w:style>
  <w:style w:type="paragraph" w:customStyle="1" w:styleId="msonormal0">
    <w:name w:val="msonormal"/>
    <w:basedOn w:val="Normal"/>
    <w:rsid w:val="009B103B"/>
    <w:pPr>
      <w:spacing w:before="100" w:beforeAutospacing="1" w:after="100" w:afterAutospacing="1" w:line="240" w:lineRule="auto"/>
      <w:jc w:val="left"/>
    </w:pPr>
    <w:rPr>
      <w:rFonts w:ascii="Times New Roman" w:hAnsi="Times New Roman"/>
    </w:rPr>
  </w:style>
  <w:style w:type="paragraph" w:customStyle="1" w:styleId="xl63">
    <w:name w:val="xl63"/>
    <w:basedOn w:val="Normal"/>
    <w:rsid w:val="009B103B"/>
    <w:pPr>
      <w:spacing w:before="100" w:beforeAutospacing="1" w:after="100" w:afterAutospacing="1" w:line="240" w:lineRule="auto"/>
      <w:jc w:val="left"/>
      <w:textAlignment w:val="center"/>
    </w:pPr>
    <w:rPr>
      <w:rFonts w:ascii="Times New Roman" w:hAnsi="Times New Roman"/>
      <w:sz w:val="20"/>
      <w:szCs w:val="20"/>
    </w:rPr>
  </w:style>
  <w:style w:type="paragraph" w:customStyle="1" w:styleId="xl64">
    <w:name w:val="xl64"/>
    <w:basedOn w:val="Normal"/>
    <w:rsid w:val="009B103B"/>
    <w:pPr>
      <w:spacing w:before="100" w:beforeAutospacing="1" w:after="100" w:afterAutospacing="1" w:line="240" w:lineRule="auto"/>
      <w:jc w:val="left"/>
    </w:pPr>
    <w:rPr>
      <w:rFonts w:ascii="Times New Roman" w:hAnsi="Times New Roman"/>
      <w:sz w:val="20"/>
      <w:szCs w:val="20"/>
    </w:rPr>
  </w:style>
  <w:style w:type="paragraph" w:customStyle="1" w:styleId="FGRTTULO">
    <w:name w:val="FGR_TÍTULO"/>
    <w:basedOn w:val="Normal"/>
    <w:link w:val="FGRTTULOChar"/>
    <w:qFormat/>
    <w:rsid w:val="0064361C"/>
    <w:pPr>
      <w:jc w:val="center"/>
    </w:pPr>
    <w:rPr>
      <w:rFonts w:ascii="Arial Black" w:hAnsi="Arial Black"/>
      <w:b/>
      <w:sz w:val="48"/>
      <w:szCs w:val="48"/>
    </w:rPr>
  </w:style>
  <w:style w:type="paragraph" w:customStyle="1" w:styleId="FGRSUBTTULO">
    <w:name w:val="FGR_SUBTÍTULO"/>
    <w:basedOn w:val="Normal"/>
    <w:link w:val="FGRSUBTTULOChar"/>
    <w:qFormat/>
    <w:rsid w:val="0064361C"/>
    <w:pPr>
      <w:jc w:val="center"/>
    </w:pPr>
    <w:rPr>
      <w:b/>
      <w:sz w:val="48"/>
      <w:szCs w:val="48"/>
    </w:rPr>
  </w:style>
  <w:style w:type="character" w:customStyle="1" w:styleId="FGRTTULOChar">
    <w:name w:val="FGR_TÍTULO Char"/>
    <w:basedOn w:val="Fontepargpadro"/>
    <w:link w:val="FGRTTULO"/>
    <w:rsid w:val="0064361C"/>
    <w:rPr>
      <w:rFonts w:ascii="Arial Black" w:eastAsia="Times New Roman" w:hAnsi="Arial Black"/>
      <w:b/>
      <w:sz w:val="48"/>
      <w:szCs w:val="48"/>
    </w:rPr>
  </w:style>
  <w:style w:type="paragraph" w:customStyle="1" w:styleId="FGRItem">
    <w:name w:val="FGR_Item"/>
    <w:basedOn w:val="PargrafodaLista"/>
    <w:link w:val="FGRItemChar"/>
    <w:qFormat/>
    <w:rsid w:val="00A77F77"/>
    <w:pPr>
      <w:numPr>
        <w:numId w:val="6"/>
      </w:numPr>
    </w:pPr>
  </w:style>
  <w:style w:type="character" w:customStyle="1" w:styleId="FGRSUBTTULOChar">
    <w:name w:val="FGR_SUBTÍTULO Char"/>
    <w:basedOn w:val="Fontepargpadro"/>
    <w:link w:val="FGRSUBTTULO"/>
    <w:rsid w:val="0064361C"/>
    <w:rPr>
      <w:rFonts w:ascii="Arial" w:eastAsia="Times New Roman" w:hAnsi="Arial"/>
      <w:b/>
      <w:sz w:val="48"/>
      <w:szCs w:val="48"/>
    </w:rPr>
  </w:style>
  <w:style w:type="character" w:customStyle="1" w:styleId="PargrafodaListaChar">
    <w:name w:val="Parágrafo da Lista Char"/>
    <w:basedOn w:val="Fontepargpadro"/>
    <w:link w:val="PargrafodaLista"/>
    <w:uiPriority w:val="34"/>
    <w:rsid w:val="00A77F77"/>
    <w:rPr>
      <w:rFonts w:ascii="Arial" w:eastAsia="Times New Roman" w:hAnsi="Arial"/>
      <w:sz w:val="24"/>
      <w:szCs w:val="24"/>
    </w:rPr>
  </w:style>
  <w:style w:type="character" w:customStyle="1" w:styleId="FGRItemChar">
    <w:name w:val="FGR_Item Char"/>
    <w:basedOn w:val="PargrafodaListaChar"/>
    <w:link w:val="FGRItem"/>
    <w:rsid w:val="00A77F77"/>
    <w:rPr>
      <w:rFonts w:ascii="Arial" w:eastAsia="Times New Roman" w:hAnsi="Arial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0946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43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4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4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4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3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3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0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3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0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621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36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95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3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8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0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6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26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63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1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491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4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8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6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0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9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73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3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70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527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831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320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79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213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1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9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1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77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3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0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896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1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9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210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5997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783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772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0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0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96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26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81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6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43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1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4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57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867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9715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51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85772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362084">
              <w:marLeft w:val="0"/>
              <w:marRight w:val="0"/>
              <w:marTop w:val="0"/>
              <w:marBottom w:val="225"/>
              <w:divBdr>
                <w:top w:val="single" w:sz="36" w:space="11" w:color="F2F6F9"/>
                <w:left w:val="single" w:sz="36" w:space="11" w:color="F2F6F9"/>
                <w:bottom w:val="single" w:sz="36" w:space="11" w:color="F2F6F9"/>
                <w:right w:val="single" w:sz="36" w:space="11" w:color="F2F6F9"/>
              </w:divBdr>
              <w:divsChild>
                <w:div w:id="130038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7130">
                      <w:marLeft w:val="0"/>
                      <w:marRight w:val="0"/>
                      <w:marTop w:val="0"/>
                      <w:marBottom w:val="3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5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3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10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73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6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56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4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63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3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2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2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1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19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88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383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0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3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1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6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0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8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67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92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ul\Downloads\MODELO_DOC_T&#201;CNICO_00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B9564-9118-44E1-86A7-08044A058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MODELO_DOC_TÉCNICO_001.dotx</Template>
  <TotalTime>2070</TotalTime>
  <Pages>13</Pages>
  <Words>1567</Words>
  <Characters>8465</Characters>
  <Application>Microsoft Office Word</Application>
  <DocSecurity>0</DocSecurity>
  <Lines>70</Lines>
  <Paragraphs>20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DISGNÓSTICO ENERGÉTICO</vt:lpstr>
    </vt:vector>
  </TitlesOfParts>
  <Company>FGR - ARQUITETURA E ENGENHARIA</Company>
  <LinksUpToDate>false</LinksUpToDate>
  <CharactersWithSpaces>10012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Raul</dc:creator>
  <cp:lastModifiedBy>Adm</cp:lastModifiedBy>
  <cp:revision>28</cp:revision>
  <cp:lastPrinted>2017-04-30T15:27:00Z</cp:lastPrinted>
  <dcterms:created xsi:type="dcterms:W3CDTF">2018-08-22T17:45:00Z</dcterms:created>
  <dcterms:modified xsi:type="dcterms:W3CDTF">2018-10-08T18:44:00Z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iente">
    <vt:lpwstr>EFEFE</vt:lpwstr>
  </property>
</Properties>
</file>