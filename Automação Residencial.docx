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3A9" w:rsidRDefault="00BD03A9" w:rsidP="004122CE">
      <w:pPr>
        <w:jc w:val="center"/>
        <w:rPr>
          <w:noProof/>
          <w:szCs w:val="20"/>
        </w:rPr>
      </w:pPr>
    </w:p>
    <w:p w:rsidR="00320186" w:rsidRDefault="00FE55F1" w:rsidP="004122CE">
      <w:pPr>
        <w:jc w:val="center"/>
        <w:rPr>
          <w:szCs w:val="20"/>
        </w:rPr>
      </w:pPr>
      <w:r>
        <w:rPr>
          <w:szCs w:val="20"/>
        </w:rPr>
        <w:tab/>
      </w:r>
    </w:p>
    <w:p w:rsidR="00320186" w:rsidRDefault="00794FBF" w:rsidP="00794FBF">
      <w:pPr>
        <w:tabs>
          <w:tab w:val="left" w:pos="3659"/>
        </w:tabs>
        <w:rPr>
          <w:szCs w:val="20"/>
        </w:rPr>
      </w:pPr>
      <w:r>
        <w:rPr>
          <w:szCs w:val="20"/>
        </w:rPr>
        <w:tab/>
      </w:r>
      <w:r>
        <w:rPr>
          <w:szCs w:val="20"/>
        </w:rPr>
        <w:tab/>
      </w:r>
    </w:p>
    <w:p w:rsidR="00320186" w:rsidRDefault="00320186" w:rsidP="00320186">
      <w:pPr>
        <w:jc w:val="center"/>
        <w:rPr>
          <w:szCs w:val="20"/>
        </w:rPr>
      </w:pPr>
    </w:p>
    <w:p w:rsidR="00320186" w:rsidRDefault="004200CE" w:rsidP="004200CE">
      <w:pPr>
        <w:tabs>
          <w:tab w:val="left" w:pos="1680"/>
        </w:tabs>
        <w:rPr>
          <w:szCs w:val="20"/>
        </w:rPr>
      </w:pPr>
      <w:r>
        <w:rPr>
          <w:szCs w:val="20"/>
        </w:rPr>
        <w:tab/>
      </w:r>
    </w:p>
    <w:p w:rsidR="00320186" w:rsidRDefault="00320186" w:rsidP="00320186">
      <w:pPr>
        <w:jc w:val="center"/>
        <w:rPr>
          <w:szCs w:val="20"/>
        </w:rPr>
      </w:pPr>
    </w:p>
    <w:p w:rsidR="004A7B80" w:rsidRPr="008B41AE" w:rsidRDefault="002C197E" w:rsidP="0064361C">
      <w:pPr>
        <w:pStyle w:val="FGRTTULO"/>
      </w:pPr>
      <w:r>
        <w:t>Automação Residencial</w:t>
      </w:r>
    </w:p>
    <w:p w:rsidR="00F75AA3" w:rsidRDefault="00F75AA3" w:rsidP="004A7B80">
      <w:pPr>
        <w:jc w:val="center"/>
        <w:rPr>
          <w:b/>
          <w:sz w:val="48"/>
          <w:szCs w:val="48"/>
        </w:rPr>
      </w:pPr>
    </w:p>
    <w:p w:rsidR="00025149" w:rsidRDefault="00025149" w:rsidP="004A7B80">
      <w:pPr>
        <w:jc w:val="center"/>
        <w:rPr>
          <w:b/>
          <w:sz w:val="48"/>
          <w:szCs w:val="48"/>
        </w:rPr>
      </w:pPr>
    </w:p>
    <w:p w:rsidR="00025149" w:rsidRDefault="00025149" w:rsidP="004A7B80">
      <w:pPr>
        <w:jc w:val="center"/>
        <w:rPr>
          <w:b/>
          <w:sz w:val="48"/>
          <w:szCs w:val="48"/>
        </w:rPr>
      </w:pPr>
    </w:p>
    <w:p w:rsidR="001B674A" w:rsidRPr="002C197E" w:rsidRDefault="002C197E" w:rsidP="0064361C">
      <w:pPr>
        <w:pStyle w:val="FGRSUBTTULO"/>
        <w:rPr>
          <w:sz w:val="44"/>
          <w:szCs w:val="44"/>
        </w:rPr>
      </w:pPr>
      <w:r w:rsidRPr="002C197E">
        <w:rPr>
          <w:sz w:val="44"/>
          <w:szCs w:val="44"/>
        </w:rPr>
        <w:t xml:space="preserve">Projeto de Automação em Planta Baixa </w:t>
      </w:r>
    </w:p>
    <w:p w:rsidR="00025149" w:rsidRDefault="00025149" w:rsidP="00320186">
      <w:pPr>
        <w:jc w:val="center"/>
        <w:rPr>
          <w:b/>
          <w:sz w:val="48"/>
          <w:szCs w:val="48"/>
        </w:rPr>
      </w:pPr>
    </w:p>
    <w:p w:rsidR="00025149" w:rsidRDefault="00025149" w:rsidP="00320186">
      <w:pPr>
        <w:jc w:val="center"/>
        <w:rPr>
          <w:szCs w:val="20"/>
        </w:rPr>
      </w:pPr>
    </w:p>
    <w:p w:rsidR="004A7B80" w:rsidRDefault="004A7B80" w:rsidP="00320186">
      <w:pPr>
        <w:jc w:val="center"/>
        <w:rPr>
          <w:b/>
          <w:sz w:val="32"/>
          <w:szCs w:val="32"/>
        </w:rPr>
      </w:pPr>
    </w:p>
    <w:p w:rsidR="004A7B80" w:rsidRDefault="004A7B80" w:rsidP="00320186">
      <w:pPr>
        <w:jc w:val="center"/>
        <w:rPr>
          <w:b/>
          <w:sz w:val="32"/>
          <w:szCs w:val="32"/>
        </w:rPr>
      </w:pPr>
    </w:p>
    <w:p w:rsidR="00875D96" w:rsidRDefault="00875D96" w:rsidP="00320186">
      <w:pPr>
        <w:jc w:val="center"/>
        <w:rPr>
          <w:b/>
        </w:rPr>
      </w:pPr>
    </w:p>
    <w:p w:rsidR="00875D96" w:rsidRDefault="00875D96" w:rsidP="00320186">
      <w:pPr>
        <w:jc w:val="center"/>
        <w:rPr>
          <w:b/>
        </w:rPr>
      </w:pPr>
    </w:p>
    <w:p w:rsidR="00875D96" w:rsidRDefault="00875D96" w:rsidP="00320186">
      <w:pPr>
        <w:jc w:val="center"/>
        <w:rPr>
          <w:b/>
        </w:rPr>
      </w:pPr>
    </w:p>
    <w:p w:rsidR="00086013" w:rsidRDefault="00F75AA3" w:rsidP="00320186">
      <w:pPr>
        <w:jc w:val="center"/>
        <w:rPr>
          <w:b/>
        </w:rPr>
      </w:pPr>
      <w:r>
        <w:rPr>
          <w:b/>
        </w:rPr>
        <w:t>BELÉM</w:t>
      </w:r>
      <w:r w:rsidR="003F7B57" w:rsidRPr="003F7B57">
        <w:rPr>
          <w:b/>
        </w:rPr>
        <w:t>-PA</w:t>
      </w:r>
    </w:p>
    <w:p w:rsidR="008C1DA2" w:rsidRDefault="008C1DA2" w:rsidP="003D24F8">
      <w:pPr>
        <w:spacing w:after="0" w:line="240" w:lineRule="auto"/>
        <w:rPr>
          <w:b/>
          <w:sz w:val="28"/>
          <w:szCs w:val="28"/>
        </w:rPr>
      </w:pPr>
    </w:p>
    <w:p w:rsidR="00562B89" w:rsidRDefault="00562B89" w:rsidP="00EF713C">
      <w:pPr>
        <w:spacing w:after="0" w:line="240" w:lineRule="auto"/>
        <w:jc w:val="right"/>
        <w:rPr>
          <w:b/>
          <w:sz w:val="28"/>
          <w:szCs w:val="28"/>
        </w:rPr>
      </w:pPr>
    </w:p>
    <w:p w:rsidR="00562B89" w:rsidRDefault="00562B89" w:rsidP="00EF713C">
      <w:pPr>
        <w:spacing w:after="0" w:line="240" w:lineRule="auto"/>
        <w:jc w:val="right"/>
        <w:rPr>
          <w:b/>
          <w:sz w:val="28"/>
          <w:szCs w:val="28"/>
        </w:rPr>
      </w:pPr>
    </w:p>
    <w:sdt>
      <w:sdtPr>
        <w:id w:val="-2122069537"/>
        <w:docPartObj>
          <w:docPartGallery w:val="Table of Contents"/>
          <w:docPartUnique/>
        </w:docPartObj>
      </w:sdtPr>
      <w:sdtEndPr>
        <w:rPr>
          <w:b/>
          <w:bCs/>
          <w:noProof/>
          <w:sz w:val="20"/>
          <w:szCs w:val="20"/>
        </w:rPr>
      </w:sdtEndPr>
      <w:sdtContent>
        <w:p w:rsidR="003211A7" w:rsidRPr="003211A7" w:rsidRDefault="003211A7" w:rsidP="00AA5F6F">
          <w:pPr>
            <w:spacing w:after="0" w:line="240" w:lineRule="auto"/>
            <w:jc w:val="left"/>
            <w:rPr>
              <w:b/>
              <w:sz w:val="32"/>
              <w:szCs w:val="32"/>
            </w:rPr>
          </w:pPr>
          <w:r w:rsidRPr="003211A7">
            <w:rPr>
              <w:b/>
              <w:sz w:val="32"/>
              <w:szCs w:val="32"/>
            </w:rPr>
            <w:t>Índice</w:t>
          </w:r>
        </w:p>
        <w:p w:rsidR="005A7BEE" w:rsidRDefault="00783036">
          <w:pPr>
            <w:pStyle w:val="Sumrio1"/>
            <w:rPr>
              <w:rFonts w:asciiTheme="minorHAnsi" w:eastAsiaTheme="minorEastAsia" w:hAnsiTheme="minorHAnsi" w:cstheme="minorBidi"/>
              <w:noProof/>
              <w:sz w:val="22"/>
              <w:szCs w:val="22"/>
            </w:rPr>
          </w:pPr>
          <w:r w:rsidRPr="00783036">
            <w:rPr>
              <w:rFonts w:cs="Arial"/>
              <w:sz w:val="20"/>
              <w:szCs w:val="20"/>
            </w:rPr>
            <w:fldChar w:fldCharType="begin"/>
          </w:r>
          <w:r w:rsidRPr="00783036">
            <w:rPr>
              <w:rFonts w:cs="Arial"/>
              <w:sz w:val="20"/>
              <w:szCs w:val="20"/>
            </w:rPr>
            <w:instrText xml:space="preserve"> TOC \o "1-2" \h \z \u </w:instrText>
          </w:r>
          <w:r w:rsidRPr="00783036">
            <w:rPr>
              <w:rFonts w:cs="Arial"/>
              <w:sz w:val="20"/>
              <w:szCs w:val="20"/>
            </w:rPr>
            <w:fldChar w:fldCharType="separate"/>
          </w:r>
          <w:hyperlink w:anchor="_Toc529957682" w:history="1">
            <w:r w:rsidR="005A7BEE" w:rsidRPr="00EC1448">
              <w:rPr>
                <w:rStyle w:val="Hyperlink"/>
                <w:noProof/>
              </w:rPr>
              <w:t>1.</w:t>
            </w:r>
            <w:r w:rsidR="005A7BEE">
              <w:rPr>
                <w:rFonts w:asciiTheme="minorHAnsi" w:eastAsiaTheme="minorEastAsia" w:hAnsiTheme="minorHAnsi" w:cstheme="minorBidi"/>
                <w:noProof/>
                <w:sz w:val="22"/>
                <w:szCs w:val="22"/>
              </w:rPr>
              <w:tab/>
            </w:r>
            <w:r w:rsidR="005A7BEE" w:rsidRPr="00EC1448">
              <w:rPr>
                <w:rStyle w:val="Hyperlink"/>
                <w:noProof/>
              </w:rPr>
              <w:t>Objetivo</w:t>
            </w:r>
            <w:r w:rsidR="005A7BEE">
              <w:rPr>
                <w:noProof/>
                <w:webHidden/>
              </w:rPr>
              <w:tab/>
            </w:r>
            <w:r w:rsidR="005A7BEE">
              <w:rPr>
                <w:noProof/>
                <w:webHidden/>
              </w:rPr>
              <w:fldChar w:fldCharType="begin"/>
            </w:r>
            <w:r w:rsidR="005A7BEE">
              <w:rPr>
                <w:noProof/>
                <w:webHidden/>
              </w:rPr>
              <w:instrText xml:space="preserve"> PAGEREF _Toc529957682 \h </w:instrText>
            </w:r>
            <w:r w:rsidR="005A7BEE">
              <w:rPr>
                <w:noProof/>
                <w:webHidden/>
              </w:rPr>
            </w:r>
            <w:r w:rsidR="005A7BEE">
              <w:rPr>
                <w:noProof/>
                <w:webHidden/>
              </w:rPr>
              <w:fldChar w:fldCharType="separate"/>
            </w:r>
            <w:r w:rsidR="005A7BEE">
              <w:rPr>
                <w:noProof/>
                <w:webHidden/>
              </w:rPr>
              <w:t>4</w:t>
            </w:r>
            <w:r w:rsidR="005A7BEE">
              <w:rPr>
                <w:noProof/>
                <w:webHidden/>
              </w:rPr>
              <w:fldChar w:fldCharType="end"/>
            </w:r>
          </w:hyperlink>
        </w:p>
        <w:p w:rsidR="005A7BEE" w:rsidRDefault="005A7BEE">
          <w:pPr>
            <w:pStyle w:val="Sumrio1"/>
            <w:rPr>
              <w:rFonts w:asciiTheme="minorHAnsi" w:eastAsiaTheme="minorEastAsia" w:hAnsiTheme="minorHAnsi" w:cstheme="minorBidi"/>
              <w:noProof/>
              <w:sz w:val="22"/>
              <w:szCs w:val="22"/>
            </w:rPr>
          </w:pPr>
          <w:hyperlink w:anchor="_Toc529957683" w:history="1">
            <w:r w:rsidRPr="00EC1448">
              <w:rPr>
                <w:rStyle w:val="Hyperlink"/>
                <w:noProof/>
              </w:rPr>
              <w:t>2.</w:t>
            </w:r>
            <w:r>
              <w:rPr>
                <w:rFonts w:asciiTheme="minorHAnsi" w:eastAsiaTheme="minorEastAsia" w:hAnsiTheme="minorHAnsi" w:cstheme="minorBidi"/>
                <w:noProof/>
                <w:sz w:val="22"/>
                <w:szCs w:val="22"/>
              </w:rPr>
              <w:tab/>
            </w:r>
            <w:r w:rsidRPr="00EC1448">
              <w:rPr>
                <w:rStyle w:val="Hyperlink"/>
                <w:noProof/>
              </w:rPr>
              <w:t>Requisitos</w:t>
            </w:r>
            <w:r>
              <w:rPr>
                <w:noProof/>
                <w:webHidden/>
              </w:rPr>
              <w:tab/>
            </w:r>
            <w:r>
              <w:rPr>
                <w:noProof/>
                <w:webHidden/>
              </w:rPr>
              <w:fldChar w:fldCharType="begin"/>
            </w:r>
            <w:r>
              <w:rPr>
                <w:noProof/>
                <w:webHidden/>
              </w:rPr>
              <w:instrText xml:space="preserve"> PAGEREF _Toc529957683 \h </w:instrText>
            </w:r>
            <w:r>
              <w:rPr>
                <w:noProof/>
                <w:webHidden/>
              </w:rPr>
            </w:r>
            <w:r>
              <w:rPr>
                <w:noProof/>
                <w:webHidden/>
              </w:rPr>
              <w:fldChar w:fldCharType="separate"/>
            </w:r>
            <w:r>
              <w:rPr>
                <w:noProof/>
                <w:webHidden/>
              </w:rPr>
              <w:t>4</w:t>
            </w:r>
            <w:r>
              <w:rPr>
                <w:noProof/>
                <w:webHidden/>
              </w:rPr>
              <w:fldChar w:fldCharType="end"/>
            </w:r>
          </w:hyperlink>
        </w:p>
        <w:p w:rsidR="005A7BEE" w:rsidRDefault="005A7BEE">
          <w:pPr>
            <w:pStyle w:val="Sumrio1"/>
            <w:rPr>
              <w:rFonts w:asciiTheme="minorHAnsi" w:eastAsiaTheme="minorEastAsia" w:hAnsiTheme="minorHAnsi" w:cstheme="minorBidi"/>
              <w:noProof/>
              <w:sz w:val="22"/>
              <w:szCs w:val="22"/>
            </w:rPr>
          </w:pPr>
          <w:hyperlink w:anchor="_Toc529957684" w:history="1">
            <w:r w:rsidRPr="00EC1448">
              <w:rPr>
                <w:rStyle w:val="Hyperlink"/>
                <w:noProof/>
              </w:rPr>
              <w:t>3.</w:t>
            </w:r>
            <w:r>
              <w:rPr>
                <w:rFonts w:asciiTheme="minorHAnsi" w:eastAsiaTheme="minorEastAsia" w:hAnsiTheme="minorHAnsi" w:cstheme="minorBidi"/>
                <w:noProof/>
                <w:sz w:val="22"/>
                <w:szCs w:val="22"/>
              </w:rPr>
              <w:tab/>
            </w:r>
            <w:r w:rsidRPr="00EC1448">
              <w:rPr>
                <w:rStyle w:val="Hyperlink"/>
                <w:noProof/>
              </w:rPr>
              <w:t>Planta Baixa e Analise Pré-instalação</w:t>
            </w:r>
            <w:r>
              <w:rPr>
                <w:noProof/>
                <w:webHidden/>
              </w:rPr>
              <w:tab/>
            </w:r>
            <w:r>
              <w:rPr>
                <w:noProof/>
                <w:webHidden/>
              </w:rPr>
              <w:fldChar w:fldCharType="begin"/>
            </w:r>
            <w:r>
              <w:rPr>
                <w:noProof/>
                <w:webHidden/>
              </w:rPr>
              <w:instrText xml:space="preserve"> PAGEREF _Toc529957684 \h </w:instrText>
            </w:r>
            <w:r>
              <w:rPr>
                <w:noProof/>
                <w:webHidden/>
              </w:rPr>
            </w:r>
            <w:r>
              <w:rPr>
                <w:noProof/>
                <w:webHidden/>
              </w:rPr>
              <w:fldChar w:fldCharType="separate"/>
            </w:r>
            <w:r>
              <w:rPr>
                <w:noProof/>
                <w:webHidden/>
              </w:rPr>
              <w:t>4</w:t>
            </w:r>
            <w:r>
              <w:rPr>
                <w:noProof/>
                <w:webHidden/>
              </w:rPr>
              <w:fldChar w:fldCharType="end"/>
            </w:r>
          </w:hyperlink>
        </w:p>
        <w:p w:rsidR="005A7BEE" w:rsidRDefault="005A7BEE">
          <w:pPr>
            <w:pStyle w:val="Sumrio1"/>
            <w:rPr>
              <w:rFonts w:asciiTheme="minorHAnsi" w:eastAsiaTheme="minorEastAsia" w:hAnsiTheme="minorHAnsi" w:cstheme="minorBidi"/>
              <w:noProof/>
              <w:sz w:val="22"/>
              <w:szCs w:val="22"/>
            </w:rPr>
          </w:pPr>
          <w:hyperlink w:anchor="_Toc529957685" w:history="1">
            <w:r w:rsidRPr="00EC1448">
              <w:rPr>
                <w:rStyle w:val="Hyperlink"/>
                <w:noProof/>
              </w:rPr>
              <w:t>4.</w:t>
            </w:r>
            <w:r>
              <w:rPr>
                <w:rFonts w:asciiTheme="minorHAnsi" w:eastAsiaTheme="minorEastAsia" w:hAnsiTheme="minorHAnsi" w:cstheme="minorBidi"/>
                <w:noProof/>
                <w:sz w:val="22"/>
                <w:szCs w:val="22"/>
              </w:rPr>
              <w:tab/>
            </w:r>
            <w:r w:rsidRPr="00EC1448">
              <w:rPr>
                <w:rStyle w:val="Hyperlink"/>
                <w:noProof/>
              </w:rPr>
              <w:t>Integração de Tecnologias</w:t>
            </w:r>
            <w:r>
              <w:rPr>
                <w:noProof/>
                <w:webHidden/>
              </w:rPr>
              <w:tab/>
            </w:r>
            <w:r>
              <w:rPr>
                <w:noProof/>
                <w:webHidden/>
              </w:rPr>
              <w:fldChar w:fldCharType="begin"/>
            </w:r>
            <w:r>
              <w:rPr>
                <w:noProof/>
                <w:webHidden/>
              </w:rPr>
              <w:instrText xml:space="preserve"> PAGEREF _Toc529957685 \h </w:instrText>
            </w:r>
            <w:r>
              <w:rPr>
                <w:noProof/>
                <w:webHidden/>
              </w:rPr>
            </w:r>
            <w:r>
              <w:rPr>
                <w:noProof/>
                <w:webHidden/>
              </w:rPr>
              <w:fldChar w:fldCharType="separate"/>
            </w:r>
            <w:r>
              <w:rPr>
                <w:noProof/>
                <w:webHidden/>
              </w:rPr>
              <w:t>5</w:t>
            </w:r>
            <w:r>
              <w:rPr>
                <w:noProof/>
                <w:webHidden/>
              </w:rPr>
              <w:fldChar w:fldCharType="end"/>
            </w:r>
          </w:hyperlink>
        </w:p>
        <w:p w:rsidR="005A7BEE" w:rsidRDefault="005A7BEE">
          <w:pPr>
            <w:pStyle w:val="Sumrio2"/>
            <w:tabs>
              <w:tab w:val="left" w:pos="880"/>
              <w:tab w:val="right" w:leader="dot" w:pos="8494"/>
            </w:tabs>
            <w:rPr>
              <w:rFonts w:asciiTheme="minorHAnsi" w:eastAsiaTheme="minorEastAsia" w:hAnsiTheme="minorHAnsi" w:cstheme="minorBidi"/>
              <w:noProof/>
              <w:sz w:val="22"/>
              <w:szCs w:val="22"/>
            </w:rPr>
          </w:pPr>
          <w:hyperlink w:anchor="_Toc529957686" w:history="1">
            <w:r w:rsidRPr="00EC1448">
              <w:rPr>
                <w:rStyle w:val="Hyperlink"/>
                <w:noProof/>
              </w:rPr>
              <w:t>4.1.</w:t>
            </w:r>
            <w:r>
              <w:rPr>
                <w:rFonts w:asciiTheme="minorHAnsi" w:eastAsiaTheme="minorEastAsia" w:hAnsiTheme="minorHAnsi" w:cstheme="minorBidi"/>
                <w:noProof/>
                <w:sz w:val="22"/>
                <w:szCs w:val="22"/>
              </w:rPr>
              <w:tab/>
            </w:r>
            <w:r w:rsidRPr="00EC1448">
              <w:rPr>
                <w:rStyle w:val="Hyperlink"/>
                <w:noProof/>
              </w:rPr>
              <w:t>Amazon Alexa</w:t>
            </w:r>
            <w:r>
              <w:rPr>
                <w:noProof/>
                <w:webHidden/>
              </w:rPr>
              <w:tab/>
            </w:r>
            <w:r>
              <w:rPr>
                <w:noProof/>
                <w:webHidden/>
              </w:rPr>
              <w:fldChar w:fldCharType="begin"/>
            </w:r>
            <w:r>
              <w:rPr>
                <w:noProof/>
                <w:webHidden/>
              </w:rPr>
              <w:instrText xml:space="preserve"> PAGEREF _Toc529957686 \h </w:instrText>
            </w:r>
            <w:r>
              <w:rPr>
                <w:noProof/>
                <w:webHidden/>
              </w:rPr>
            </w:r>
            <w:r>
              <w:rPr>
                <w:noProof/>
                <w:webHidden/>
              </w:rPr>
              <w:fldChar w:fldCharType="separate"/>
            </w:r>
            <w:r>
              <w:rPr>
                <w:noProof/>
                <w:webHidden/>
              </w:rPr>
              <w:t>6</w:t>
            </w:r>
            <w:r>
              <w:rPr>
                <w:noProof/>
                <w:webHidden/>
              </w:rPr>
              <w:fldChar w:fldCharType="end"/>
            </w:r>
          </w:hyperlink>
        </w:p>
        <w:p w:rsidR="005A7BEE" w:rsidRDefault="005A7BEE">
          <w:pPr>
            <w:pStyle w:val="Sumrio2"/>
            <w:tabs>
              <w:tab w:val="left" w:pos="880"/>
              <w:tab w:val="right" w:leader="dot" w:pos="8494"/>
            </w:tabs>
            <w:rPr>
              <w:rFonts w:asciiTheme="minorHAnsi" w:eastAsiaTheme="minorEastAsia" w:hAnsiTheme="minorHAnsi" w:cstheme="minorBidi"/>
              <w:noProof/>
              <w:sz w:val="22"/>
              <w:szCs w:val="22"/>
            </w:rPr>
          </w:pPr>
          <w:hyperlink w:anchor="_Toc529957687" w:history="1">
            <w:r w:rsidRPr="00EC1448">
              <w:rPr>
                <w:rStyle w:val="Hyperlink"/>
                <w:noProof/>
              </w:rPr>
              <w:t>4.2.</w:t>
            </w:r>
            <w:r>
              <w:rPr>
                <w:rFonts w:asciiTheme="minorHAnsi" w:eastAsiaTheme="minorEastAsia" w:hAnsiTheme="minorHAnsi" w:cstheme="minorBidi"/>
                <w:noProof/>
                <w:sz w:val="22"/>
                <w:szCs w:val="22"/>
              </w:rPr>
              <w:tab/>
            </w:r>
            <w:r w:rsidRPr="00EC1448">
              <w:rPr>
                <w:rStyle w:val="Hyperlink"/>
                <w:noProof/>
              </w:rPr>
              <w:t>Sonoff</w:t>
            </w:r>
            <w:r>
              <w:rPr>
                <w:noProof/>
                <w:webHidden/>
              </w:rPr>
              <w:tab/>
            </w:r>
            <w:r>
              <w:rPr>
                <w:noProof/>
                <w:webHidden/>
              </w:rPr>
              <w:fldChar w:fldCharType="begin"/>
            </w:r>
            <w:r>
              <w:rPr>
                <w:noProof/>
                <w:webHidden/>
              </w:rPr>
              <w:instrText xml:space="preserve"> PAGEREF _Toc529957687 \h </w:instrText>
            </w:r>
            <w:r>
              <w:rPr>
                <w:noProof/>
                <w:webHidden/>
              </w:rPr>
            </w:r>
            <w:r>
              <w:rPr>
                <w:noProof/>
                <w:webHidden/>
              </w:rPr>
              <w:fldChar w:fldCharType="separate"/>
            </w:r>
            <w:r>
              <w:rPr>
                <w:noProof/>
                <w:webHidden/>
              </w:rPr>
              <w:t>6</w:t>
            </w:r>
            <w:r>
              <w:rPr>
                <w:noProof/>
                <w:webHidden/>
              </w:rPr>
              <w:fldChar w:fldCharType="end"/>
            </w:r>
          </w:hyperlink>
        </w:p>
        <w:p w:rsidR="005A7BEE" w:rsidRDefault="005A7BEE">
          <w:pPr>
            <w:pStyle w:val="Sumrio2"/>
            <w:tabs>
              <w:tab w:val="left" w:pos="880"/>
              <w:tab w:val="right" w:leader="dot" w:pos="8494"/>
            </w:tabs>
            <w:rPr>
              <w:rFonts w:asciiTheme="minorHAnsi" w:eastAsiaTheme="minorEastAsia" w:hAnsiTheme="minorHAnsi" w:cstheme="minorBidi"/>
              <w:noProof/>
              <w:sz w:val="22"/>
              <w:szCs w:val="22"/>
            </w:rPr>
          </w:pPr>
          <w:hyperlink w:anchor="_Toc529957688" w:history="1">
            <w:r w:rsidRPr="00EC1448">
              <w:rPr>
                <w:rStyle w:val="Hyperlink"/>
                <w:noProof/>
              </w:rPr>
              <w:t>4.3.</w:t>
            </w:r>
            <w:r>
              <w:rPr>
                <w:rFonts w:asciiTheme="minorHAnsi" w:eastAsiaTheme="minorEastAsia" w:hAnsiTheme="minorHAnsi" w:cstheme="minorBidi"/>
                <w:noProof/>
                <w:sz w:val="22"/>
                <w:szCs w:val="22"/>
              </w:rPr>
              <w:tab/>
            </w:r>
            <w:r w:rsidRPr="00EC1448">
              <w:rPr>
                <w:rStyle w:val="Hyperlink"/>
                <w:noProof/>
              </w:rPr>
              <w:t>Samsung Smartthings</w:t>
            </w:r>
            <w:r>
              <w:rPr>
                <w:noProof/>
                <w:webHidden/>
              </w:rPr>
              <w:tab/>
            </w:r>
            <w:r>
              <w:rPr>
                <w:noProof/>
                <w:webHidden/>
              </w:rPr>
              <w:fldChar w:fldCharType="begin"/>
            </w:r>
            <w:r>
              <w:rPr>
                <w:noProof/>
                <w:webHidden/>
              </w:rPr>
              <w:instrText xml:space="preserve"> PAGEREF _Toc529957688 \h </w:instrText>
            </w:r>
            <w:r>
              <w:rPr>
                <w:noProof/>
                <w:webHidden/>
              </w:rPr>
            </w:r>
            <w:r>
              <w:rPr>
                <w:noProof/>
                <w:webHidden/>
              </w:rPr>
              <w:fldChar w:fldCharType="separate"/>
            </w:r>
            <w:r>
              <w:rPr>
                <w:noProof/>
                <w:webHidden/>
              </w:rPr>
              <w:t>6</w:t>
            </w:r>
            <w:r>
              <w:rPr>
                <w:noProof/>
                <w:webHidden/>
              </w:rPr>
              <w:fldChar w:fldCharType="end"/>
            </w:r>
          </w:hyperlink>
        </w:p>
        <w:p w:rsidR="005A7BEE" w:rsidRDefault="005A7BEE">
          <w:pPr>
            <w:pStyle w:val="Sumrio1"/>
            <w:rPr>
              <w:rFonts w:asciiTheme="minorHAnsi" w:eastAsiaTheme="minorEastAsia" w:hAnsiTheme="minorHAnsi" w:cstheme="minorBidi"/>
              <w:noProof/>
              <w:sz w:val="22"/>
              <w:szCs w:val="22"/>
            </w:rPr>
          </w:pPr>
          <w:hyperlink w:anchor="_Toc529957689" w:history="1">
            <w:r w:rsidRPr="00EC1448">
              <w:rPr>
                <w:rStyle w:val="Hyperlink"/>
                <w:noProof/>
              </w:rPr>
              <w:t>5.</w:t>
            </w:r>
            <w:r>
              <w:rPr>
                <w:rFonts w:asciiTheme="minorHAnsi" w:eastAsiaTheme="minorEastAsia" w:hAnsiTheme="minorHAnsi" w:cstheme="minorBidi"/>
                <w:noProof/>
                <w:sz w:val="22"/>
                <w:szCs w:val="22"/>
              </w:rPr>
              <w:tab/>
            </w:r>
            <w:r w:rsidRPr="00EC1448">
              <w:rPr>
                <w:rStyle w:val="Hyperlink"/>
                <w:noProof/>
              </w:rPr>
              <w:t>Projeto</w:t>
            </w:r>
            <w:r>
              <w:rPr>
                <w:noProof/>
                <w:webHidden/>
              </w:rPr>
              <w:tab/>
            </w:r>
            <w:r>
              <w:rPr>
                <w:noProof/>
                <w:webHidden/>
              </w:rPr>
              <w:fldChar w:fldCharType="begin"/>
            </w:r>
            <w:r>
              <w:rPr>
                <w:noProof/>
                <w:webHidden/>
              </w:rPr>
              <w:instrText xml:space="preserve"> PAGEREF _Toc529957689 \h </w:instrText>
            </w:r>
            <w:r>
              <w:rPr>
                <w:noProof/>
                <w:webHidden/>
              </w:rPr>
            </w:r>
            <w:r>
              <w:rPr>
                <w:noProof/>
                <w:webHidden/>
              </w:rPr>
              <w:fldChar w:fldCharType="separate"/>
            </w:r>
            <w:r>
              <w:rPr>
                <w:noProof/>
                <w:webHidden/>
              </w:rPr>
              <w:t>7</w:t>
            </w:r>
            <w:r>
              <w:rPr>
                <w:noProof/>
                <w:webHidden/>
              </w:rPr>
              <w:fldChar w:fldCharType="end"/>
            </w:r>
          </w:hyperlink>
        </w:p>
        <w:p w:rsidR="005A7BEE" w:rsidRDefault="005A7BEE">
          <w:pPr>
            <w:pStyle w:val="Sumrio2"/>
            <w:tabs>
              <w:tab w:val="left" w:pos="880"/>
              <w:tab w:val="right" w:leader="dot" w:pos="8494"/>
            </w:tabs>
            <w:rPr>
              <w:rFonts w:asciiTheme="minorHAnsi" w:eastAsiaTheme="minorEastAsia" w:hAnsiTheme="minorHAnsi" w:cstheme="minorBidi"/>
              <w:noProof/>
              <w:sz w:val="22"/>
              <w:szCs w:val="22"/>
            </w:rPr>
          </w:pPr>
          <w:hyperlink w:anchor="_Toc529957690" w:history="1">
            <w:r w:rsidRPr="00EC1448">
              <w:rPr>
                <w:rStyle w:val="Hyperlink"/>
                <w:noProof/>
              </w:rPr>
              <w:t>5.1.</w:t>
            </w:r>
            <w:r>
              <w:rPr>
                <w:rFonts w:asciiTheme="minorHAnsi" w:eastAsiaTheme="minorEastAsia" w:hAnsiTheme="minorHAnsi" w:cstheme="minorBidi"/>
                <w:noProof/>
                <w:sz w:val="22"/>
                <w:szCs w:val="22"/>
              </w:rPr>
              <w:tab/>
            </w:r>
            <w:r w:rsidRPr="00EC1448">
              <w:rPr>
                <w:rStyle w:val="Hyperlink"/>
                <w:noProof/>
              </w:rPr>
              <w:t>Sala/Cinema</w:t>
            </w:r>
            <w:r>
              <w:rPr>
                <w:noProof/>
                <w:webHidden/>
              </w:rPr>
              <w:tab/>
            </w:r>
            <w:r>
              <w:rPr>
                <w:noProof/>
                <w:webHidden/>
              </w:rPr>
              <w:fldChar w:fldCharType="begin"/>
            </w:r>
            <w:r>
              <w:rPr>
                <w:noProof/>
                <w:webHidden/>
              </w:rPr>
              <w:instrText xml:space="preserve"> PAGEREF _Toc529957690 \h </w:instrText>
            </w:r>
            <w:r>
              <w:rPr>
                <w:noProof/>
                <w:webHidden/>
              </w:rPr>
            </w:r>
            <w:r>
              <w:rPr>
                <w:noProof/>
                <w:webHidden/>
              </w:rPr>
              <w:fldChar w:fldCharType="separate"/>
            </w:r>
            <w:r>
              <w:rPr>
                <w:noProof/>
                <w:webHidden/>
              </w:rPr>
              <w:t>7</w:t>
            </w:r>
            <w:r>
              <w:rPr>
                <w:noProof/>
                <w:webHidden/>
              </w:rPr>
              <w:fldChar w:fldCharType="end"/>
            </w:r>
          </w:hyperlink>
        </w:p>
        <w:p w:rsidR="005A7BEE" w:rsidRDefault="005A7BEE">
          <w:pPr>
            <w:pStyle w:val="Sumrio2"/>
            <w:tabs>
              <w:tab w:val="left" w:pos="880"/>
              <w:tab w:val="right" w:leader="dot" w:pos="8494"/>
            </w:tabs>
            <w:rPr>
              <w:rFonts w:asciiTheme="minorHAnsi" w:eastAsiaTheme="minorEastAsia" w:hAnsiTheme="minorHAnsi" w:cstheme="minorBidi"/>
              <w:noProof/>
              <w:sz w:val="22"/>
              <w:szCs w:val="22"/>
            </w:rPr>
          </w:pPr>
          <w:hyperlink w:anchor="_Toc529957691" w:history="1">
            <w:r w:rsidRPr="00EC1448">
              <w:rPr>
                <w:rStyle w:val="Hyperlink"/>
                <w:noProof/>
              </w:rPr>
              <w:t>5.2.</w:t>
            </w:r>
            <w:r>
              <w:rPr>
                <w:rFonts w:asciiTheme="minorHAnsi" w:eastAsiaTheme="minorEastAsia" w:hAnsiTheme="minorHAnsi" w:cstheme="minorBidi"/>
                <w:noProof/>
                <w:sz w:val="22"/>
                <w:szCs w:val="22"/>
              </w:rPr>
              <w:tab/>
            </w:r>
            <w:r w:rsidRPr="00EC1448">
              <w:rPr>
                <w:rStyle w:val="Hyperlink"/>
                <w:noProof/>
              </w:rPr>
              <w:t>Cozinha</w:t>
            </w:r>
            <w:r>
              <w:rPr>
                <w:noProof/>
                <w:webHidden/>
              </w:rPr>
              <w:tab/>
            </w:r>
            <w:r>
              <w:rPr>
                <w:noProof/>
                <w:webHidden/>
              </w:rPr>
              <w:fldChar w:fldCharType="begin"/>
            </w:r>
            <w:r>
              <w:rPr>
                <w:noProof/>
                <w:webHidden/>
              </w:rPr>
              <w:instrText xml:space="preserve"> PAGEREF _Toc529957691 \h </w:instrText>
            </w:r>
            <w:r>
              <w:rPr>
                <w:noProof/>
                <w:webHidden/>
              </w:rPr>
            </w:r>
            <w:r>
              <w:rPr>
                <w:noProof/>
                <w:webHidden/>
              </w:rPr>
              <w:fldChar w:fldCharType="separate"/>
            </w:r>
            <w:r>
              <w:rPr>
                <w:noProof/>
                <w:webHidden/>
              </w:rPr>
              <w:t>10</w:t>
            </w:r>
            <w:r>
              <w:rPr>
                <w:noProof/>
                <w:webHidden/>
              </w:rPr>
              <w:fldChar w:fldCharType="end"/>
            </w:r>
          </w:hyperlink>
        </w:p>
        <w:p w:rsidR="005A7BEE" w:rsidRDefault="005A7BEE">
          <w:pPr>
            <w:pStyle w:val="Sumrio2"/>
            <w:tabs>
              <w:tab w:val="left" w:pos="880"/>
              <w:tab w:val="right" w:leader="dot" w:pos="8494"/>
            </w:tabs>
            <w:rPr>
              <w:rFonts w:asciiTheme="minorHAnsi" w:eastAsiaTheme="minorEastAsia" w:hAnsiTheme="minorHAnsi" w:cstheme="minorBidi"/>
              <w:noProof/>
              <w:sz w:val="22"/>
              <w:szCs w:val="22"/>
            </w:rPr>
          </w:pPr>
          <w:hyperlink w:anchor="_Toc529957692" w:history="1">
            <w:r w:rsidRPr="00EC1448">
              <w:rPr>
                <w:rStyle w:val="Hyperlink"/>
                <w:noProof/>
              </w:rPr>
              <w:t>5.3.</w:t>
            </w:r>
            <w:r>
              <w:rPr>
                <w:rFonts w:asciiTheme="minorHAnsi" w:eastAsiaTheme="minorEastAsia" w:hAnsiTheme="minorHAnsi" w:cstheme="minorBidi"/>
                <w:noProof/>
                <w:sz w:val="22"/>
                <w:szCs w:val="22"/>
              </w:rPr>
              <w:tab/>
            </w:r>
            <w:r w:rsidRPr="00EC1448">
              <w:rPr>
                <w:rStyle w:val="Hyperlink"/>
                <w:noProof/>
              </w:rPr>
              <w:t>Lavanderia</w:t>
            </w:r>
            <w:r>
              <w:rPr>
                <w:noProof/>
                <w:webHidden/>
              </w:rPr>
              <w:tab/>
            </w:r>
            <w:r>
              <w:rPr>
                <w:noProof/>
                <w:webHidden/>
              </w:rPr>
              <w:fldChar w:fldCharType="begin"/>
            </w:r>
            <w:r>
              <w:rPr>
                <w:noProof/>
                <w:webHidden/>
              </w:rPr>
              <w:instrText xml:space="preserve"> PAGEREF _Toc529957692 \h </w:instrText>
            </w:r>
            <w:r>
              <w:rPr>
                <w:noProof/>
                <w:webHidden/>
              </w:rPr>
            </w:r>
            <w:r>
              <w:rPr>
                <w:noProof/>
                <w:webHidden/>
              </w:rPr>
              <w:fldChar w:fldCharType="separate"/>
            </w:r>
            <w:r>
              <w:rPr>
                <w:noProof/>
                <w:webHidden/>
              </w:rPr>
              <w:t>12</w:t>
            </w:r>
            <w:r>
              <w:rPr>
                <w:noProof/>
                <w:webHidden/>
              </w:rPr>
              <w:fldChar w:fldCharType="end"/>
            </w:r>
          </w:hyperlink>
        </w:p>
        <w:p w:rsidR="005A7BEE" w:rsidRDefault="005A7BEE">
          <w:pPr>
            <w:pStyle w:val="Sumrio2"/>
            <w:tabs>
              <w:tab w:val="left" w:pos="880"/>
              <w:tab w:val="right" w:leader="dot" w:pos="8494"/>
            </w:tabs>
            <w:rPr>
              <w:rFonts w:asciiTheme="minorHAnsi" w:eastAsiaTheme="minorEastAsia" w:hAnsiTheme="minorHAnsi" w:cstheme="minorBidi"/>
              <w:noProof/>
              <w:sz w:val="22"/>
              <w:szCs w:val="22"/>
            </w:rPr>
          </w:pPr>
          <w:hyperlink w:anchor="_Toc529957693" w:history="1">
            <w:r w:rsidRPr="00EC1448">
              <w:rPr>
                <w:rStyle w:val="Hyperlink"/>
                <w:noProof/>
              </w:rPr>
              <w:t>5.4.</w:t>
            </w:r>
            <w:r>
              <w:rPr>
                <w:rFonts w:asciiTheme="minorHAnsi" w:eastAsiaTheme="minorEastAsia" w:hAnsiTheme="minorHAnsi" w:cstheme="minorBidi"/>
                <w:noProof/>
                <w:sz w:val="22"/>
                <w:szCs w:val="22"/>
              </w:rPr>
              <w:tab/>
            </w:r>
            <w:r w:rsidRPr="00EC1448">
              <w:rPr>
                <w:rStyle w:val="Hyperlink"/>
                <w:noProof/>
              </w:rPr>
              <w:t>Suíte</w:t>
            </w:r>
            <w:r>
              <w:rPr>
                <w:noProof/>
                <w:webHidden/>
              </w:rPr>
              <w:tab/>
            </w:r>
            <w:r>
              <w:rPr>
                <w:noProof/>
                <w:webHidden/>
              </w:rPr>
              <w:fldChar w:fldCharType="begin"/>
            </w:r>
            <w:r>
              <w:rPr>
                <w:noProof/>
                <w:webHidden/>
              </w:rPr>
              <w:instrText xml:space="preserve"> PAGEREF _Toc529957693 \h </w:instrText>
            </w:r>
            <w:r>
              <w:rPr>
                <w:noProof/>
                <w:webHidden/>
              </w:rPr>
            </w:r>
            <w:r>
              <w:rPr>
                <w:noProof/>
                <w:webHidden/>
              </w:rPr>
              <w:fldChar w:fldCharType="separate"/>
            </w:r>
            <w:r>
              <w:rPr>
                <w:noProof/>
                <w:webHidden/>
              </w:rPr>
              <w:t>13</w:t>
            </w:r>
            <w:r>
              <w:rPr>
                <w:noProof/>
                <w:webHidden/>
              </w:rPr>
              <w:fldChar w:fldCharType="end"/>
            </w:r>
          </w:hyperlink>
        </w:p>
        <w:p w:rsidR="005A7BEE" w:rsidRDefault="005A7BEE">
          <w:pPr>
            <w:pStyle w:val="Sumrio1"/>
            <w:rPr>
              <w:rFonts w:asciiTheme="minorHAnsi" w:eastAsiaTheme="minorEastAsia" w:hAnsiTheme="minorHAnsi" w:cstheme="minorBidi"/>
              <w:noProof/>
              <w:sz w:val="22"/>
              <w:szCs w:val="22"/>
            </w:rPr>
          </w:pPr>
          <w:hyperlink w:anchor="_Toc529957694" w:history="1">
            <w:r w:rsidRPr="00EC1448">
              <w:rPr>
                <w:rStyle w:val="Hyperlink"/>
                <w:noProof/>
              </w:rPr>
              <w:t>6.</w:t>
            </w:r>
            <w:r>
              <w:rPr>
                <w:rFonts w:asciiTheme="minorHAnsi" w:eastAsiaTheme="minorEastAsia" w:hAnsiTheme="minorHAnsi" w:cstheme="minorBidi"/>
                <w:noProof/>
                <w:sz w:val="22"/>
                <w:szCs w:val="22"/>
              </w:rPr>
              <w:tab/>
            </w:r>
            <w:r w:rsidRPr="00EC1448">
              <w:rPr>
                <w:rStyle w:val="Hyperlink"/>
                <w:noProof/>
              </w:rPr>
              <w:t>Dificuldades</w:t>
            </w:r>
            <w:r>
              <w:rPr>
                <w:noProof/>
                <w:webHidden/>
              </w:rPr>
              <w:tab/>
            </w:r>
            <w:r>
              <w:rPr>
                <w:noProof/>
                <w:webHidden/>
              </w:rPr>
              <w:fldChar w:fldCharType="begin"/>
            </w:r>
            <w:r>
              <w:rPr>
                <w:noProof/>
                <w:webHidden/>
              </w:rPr>
              <w:instrText xml:space="preserve"> PAGEREF _Toc529957694 \h </w:instrText>
            </w:r>
            <w:r>
              <w:rPr>
                <w:noProof/>
                <w:webHidden/>
              </w:rPr>
            </w:r>
            <w:r>
              <w:rPr>
                <w:noProof/>
                <w:webHidden/>
              </w:rPr>
              <w:fldChar w:fldCharType="separate"/>
            </w:r>
            <w:r>
              <w:rPr>
                <w:noProof/>
                <w:webHidden/>
              </w:rPr>
              <w:t>14</w:t>
            </w:r>
            <w:r>
              <w:rPr>
                <w:noProof/>
                <w:webHidden/>
              </w:rPr>
              <w:fldChar w:fldCharType="end"/>
            </w:r>
          </w:hyperlink>
        </w:p>
        <w:p w:rsidR="005A7BEE" w:rsidRDefault="005A7BEE">
          <w:pPr>
            <w:pStyle w:val="Sumrio1"/>
            <w:rPr>
              <w:rFonts w:asciiTheme="minorHAnsi" w:eastAsiaTheme="minorEastAsia" w:hAnsiTheme="minorHAnsi" w:cstheme="minorBidi"/>
              <w:noProof/>
              <w:sz w:val="22"/>
              <w:szCs w:val="22"/>
            </w:rPr>
          </w:pPr>
          <w:hyperlink w:anchor="_Toc529957695" w:history="1">
            <w:r w:rsidRPr="00EC1448">
              <w:rPr>
                <w:rStyle w:val="Hyperlink"/>
                <w:noProof/>
              </w:rPr>
              <w:t>7.</w:t>
            </w:r>
            <w:r>
              <w:rPr>
                <w:rFonts w:asciiTheme="minorHAnsi" w:eastAsiaTheme="minorEastAsia" w:hAnsiTheme="minorHAnsi" w:cstheme="minorBidi"/>
                <w:noProof/>
                <w:sz w:val="22"/>
                <w:szCs w:val="22"/>
              </w:rPr>
              <w:tab/>
            </w:r>
            <w:r w:rsidRPr="00EC1448">
              <w:rPr>
                <w:rStyle w:val="Hyperlink"/>
                <w:noProof/>
              </w:rPr>
              <w:t>Resumo Executivo</w:t>
            </w:r>
            <w:r>
              <w:rPr>
                <w:noProof/>
                <w:webHidden/>
              </w:rPr>
              <w:tab/>
            </w:r>
            <w:r>
              <w:rPr>
                <w:noProof/>
                <w:webHidden/>
              </w:rPr>
              <w:fldChar w:fldCharType="begin"/>
            </w:r>
            <w:r>
              <w:rPr>
                <w:noProof/>
                <w:webHidden/>
              </w:rPr>
              <w:instrText xml:space="preserve"> PAGEREF _Toc529957695 \h </w:instrText>
            </w:r>
            <w:r>
              <w:rPr>
                <w:noProof/>
                <w:webHidden/>
              </w:rPr>
            </w:r>
            <w:r>
              <w:rPr>
                <w:noProof/>
                <w:webHidden/>
              </w:rPr>
              <w:fldChar w:fldCharType="separate"/>
            </w:r>
            <w:r>
              <w:rPr>
                <w:noProof/>
                <w:webHidden/>
              </w:rPr>
              <w:t>14</w:t>
            </w:r>
            <w:r>
              <w:rPr>
                <w:noProof/>
                <w:webHidden/>
              </w:rPr>
              <w:fldChar w:fldCharType="end"/>
            </w:r>
          </w:hyperlink>
        </w:p>
        <w:p w:rsidR="0037133F" w:rsidRPr="0037133F" w:rsidRDefault="00783036" w:rsidP="00AA5F6F">
          <w:pPr>
            <w:spacing w:after="0" w:line="240" w:lineRule="auto"/>
            <w:rPr>
              <w:lang w:val="en-US"/>
            </w:rPr>
          </w:pPr>
          <w:r w:rsidRPr="00783036">
            <w:rPr>
              <w:rFonts w:cs="Arial"/>
              <w:sz w:val="20"/>
              <w:szCs w:val="20"/>
            </w:rPr>
            <w:fldChar w:fldCharType="end"/>
          </w:r>
        </w:p>
      </w:sdtContent>
    </w:sdt>
    <w:p w:rsidR="0041711F" w:rsidRDefault="0041711F" w:rsidP="008C1DA2">
      <w:pPr>
        <w:spacing w:after="0" w:line="240" w:lineRule="auto"/>
        <w:jc w:val="left"/>
        <w:rPr>
          <w:rFonts w:cs="Arial"/>
          <w:b/>
          <w:lang w:val="en-US"/>
        </w:rPr>
        <w:sectPr w:rsidR="0041711F" w:rsidSect="00A25130">
          <w:headerReference w:type="default" r:id="rId8"/>
          <w:footerReference w:type="even" r:id="rId9"/>
          <w:footerReference w:type="default" r:id="rId10"/>
          <w:headerReference w:type="first" r:id="rId11"/>
          <w:pgSz w:w="11906" w:h="16838" w:code="9"/>
          <w:pgMar w:top="1134" w:right="1701" w:bottom="567" w:left="1701" w:header="567" w:footer="284" w:gutter="0"/>
          <w:pgNumType w:start="1"/>
          <w:cols w:space="708"/>
          <w:docGrid w:linePitch="360"/>
        </w:sectPr>
      </w:pPr>
    </w:p>
    <w:p w:rsidR="00635792" w:rsidRDefault="00635792">
      <w:pPr>
        <w:spacing w:after="0" w:line="240" w:lineRule="auto"/>
        <w:jc w:val="left"/>
        <w:rPr>
          <w:b/>
          <w:spacing w:val="40"/>
          <w:sz w:val="32"/>
          <w:szCs w:val="28"/>
        </w:rPr>
      </w:pPr>
      <w:r>
        <w:rPr>
          <w:spacing w:val="40"/>
          <w:sz w:val="32"/>
          <w:szCs w:val="28"/>
        </w:rPr>
        <w:br w:type="page"/>
      </w:r>
    </w:p>
    <w:p w:rsidR="002B51EA" w:rsidRDefault="002B51EA" w:rsidP="002B51EA">
      <w:pPr>
        <w:pStyle w:val="Ttulo1"/>
      </w:pPr>
      <w:bookmarkStart w:id="0" w:name="_Toc529957682"/>
      <w:r>
        <w:lastRenderedPageBreak/>
        <w:t>Objetivo</w:t>
      </w:r>
      <w:bookmarkEnd w:id="0"/>
    </w:p>
    <w:p w:rsidR="001A3628" w:rsidRDefault="002C197E" w:rsidP="003866AE">
      <w:pPr>
        <w:rPr>
          <w:rFonts w:cs="Arial"/>
        </w:rPr>
      </w:pPr>
      <w:r>
        <w:rPr>
          <w:rFonts w:cs="Arial"/>
        </w:rPr>
        <w:t>Este projeto tem como objetivo automatizar e melhorar a estrutura residenc</w:t>
      </w:r>
      <w:r w:rsidR="007C7206">
        <w:rPr>
          <w:rFonts w:cs="Arial"/>
        </w:rPr>
        <w:t>ial de um apartamento. A automação ira ser implementada em certos cômodos do apartamento, com intuit</w:t>
      </w:r>
      <w:r w:rsidR="005B58CC">
        <w:rPr>
          <w:rFonts w:cs="Arial"/>
        </w:rPr>
        <w:t>o de facilitar e agilizar</w:t>
      </w:r>
      <w:r w:rsidR="007C7206">
        <w:rPr>
          <w:rFonts w:cs="Arial"/>
        </w:rPr>
        <w:t xml:space="preserve"> proc</w:t>
      </w:r>
      <w:r w:rsidR="005B58CC">
        <w:rPr>
          <w:rFonts w:cs="Arial"/>
        </w:rPr>
        <w:t xml:space="preserve">essos manuais realizados pelo </w:t>
      </w:r>
      <w:r w:rsidR="007C7206">
        <w:rPr>
          <w:rFonts w:cs="Arial"/>
        </w:rPr>
        <w:t xml:space="preserve">cliente. Embora o processo de automação de uma residência tenha gastos expressivos, este projeto viabiliza a implementação de </w:t>
      </w:r>
      <w:r w:rsidR="00E66F43">
        <w:rPr>
          <w:rFonts w:cs="Arial"/>
        </w:rPr>
        <w:t>uma automação</w:t>
      </w:r>
      <w:r w:rsidR="007C7206">
        <w:rPr>
          <w:rFonts w:cs="Arial"/>
        </w:rPr>
        <w:t xml:space="preserve"> mais em conta e com matérias de qualidades escolhidos atenciosamente.</w:t>
      </w:r>
      <w:r w:rsidR="005B1004">
        <w:rPr>
          <w:rFonts w:cs="Arial"/>
        </w:rPr>
        <w:t xml:space="preserve"> </w:t>
      </w:r>
    </w:p>
    <w:p w:rsidR="008C72FA" w:rsidRDefault="008C72FA" w:rsidP="008C72FA">
      <w:pPr>
        <w:pStyle w:val="Ttulo1"/>
      </w:pPr>
      <w:bookmarkStart w:id="1" w:name="_Toc529957683"/>
      <w:r>
        <w:t>Requisitos</w:t>
      </w:r>
      <w:bookmarkEnd w:id="1"/>
      <w:r w:rsidR="00C926CB">
        <w:t xml:space="preserve"> </w:t>
      </w:r>
    </w:p>
    <w:p w:rsidR="00C926CB" w:rsidRDefault="00C926CB" w:rsidP="00C926CB">
      <w:pPr>
        <w:pStyle w:val="FGRItem"/>
      </w:pPr>
      <w:r w:rsidRPr="00C926CB">
        <w:t>Fechaduras de entrada / saída do apartamento.</w:t>
      </w:r>
    </w:p>
    <w:p w:rsidR="00C926CB" w:rsidRDefault="00C926CB" w:rsidP="00C926CB">
      <w:pPr>
        <w:pStyle w:val="FGRItem"/>
      </w:pPr>
      <w:r w:rsidRPr="00C926CB">
        <w:t>2 equipamentos na cozinha.</w:t>
      </w:r>
    </w:p>
    <w:p w:rsidR="00C926CB" w:rsidRDefault="00C926CB" w:rsidP="00C926CB">
      <w:pPr>
        <w:pStyle w:val="FGRItem"/>
      </w:pPr>
      <w:r w:rsidRPr="00C926CB">
        <w:t>2 equipamentos de limpeza.</w:t>
      </w:r>
    </w:p>
    <w:p w:rsidR="00C926CB" w:rsidRDefault="00C926CB" w:rsidP="00C926CB">
      <w:pPr>
        <w:pStyle w:val="FGRItem"/>
      </w:pPr>
      <w:r>
        <w:t>Controle de iluminação.</w:t>
      </w:r>
    </w:p>
    <w:p w:rsidR="00C926CB" w:rsidRDefault="00C926CB" w:rsidP="00C926CB">
      <w:pPr>
        <w:pStyle w:val="FGRItem"/>
      </w:pPr>
      <w:r w:rsidRPr="00C926CB">
        <w:t>Som ambiente.</w:t>
      </w:r>
    </w:p>
    <w:p w:rsidR="00C926CB" w:rsidRPr="00C926CB" w:rsidRDefault="00C926CB" w:rsidP="00C926CB">
      <w:pPr>
        <w:pStyle w:val="FGRItem"/>
      </w:pPr>
      <w:r w:rsidRPr="00C926CB">
        <w:t>Cinema em casa.</w:t>
      </w:r>
    </w:p>
    <w:p w:rsidR="008C72FA" w:rsidRPr="008C72FA" w:rsidRDefault="008C72FA" w:rsidP="008C72FA"/>
    <w:p w:rsidR="00670221" w:rsidRDefault="00E66F43" w:rsidP="00670221">
      <w:pPr>
        <w:pStyle w:val="Ttulo1"/>
      </w:pPr>
      <w:bookmarkStart w:id="2" w:name="_Toc529957684"/>
      <w:r>
        <w:t xml:space="preserve">Planta Baixa </w:t>
      </w:r>
      <w:r w:rsidR="006A64DD">
        <w:t>e Analise Pré-instalação</w:t>
      </w:r>
      <w:bookmarkEnd w:id="2"/>
      <w:r w:rsidR="006A64DD">
        <w:t xml:space="preserve"> </w:t>
      </w:r>
      <w:r w:rsidR="00670221">
        <w:tab/>
      </w:r>
    </w:p>
    <w:p w:rsidR="006A64DD" w:rsidRDefault="006A64DD" w:rsidP="00E66F43">
      <w:r>
        <w:t>Para uma melhor abordagem na instalação do sistema autônomo</w:t>
      </w:r>
      <w:r w:rsidR="005B58CC">
        <w:t xml:space="preserve"> que o</w:t>
      </w:r>
      <w:r w:rsidR="00486F29">
        <w:t xml:space="preserve"> imóvel</w:t>
      </w:r>
      <w:r>
        <w:t xml:space="preserve"> irá receber, foi analisado se o local era propício para a instalação e se possui as configurações ideias, na análise foi observado as seguintes questões que ajudariam a economiza</w:t>
      </w:r>
      <w:r w:rsidR="005B58CC">
        <w:t>r na aplicação do sistema, como a internet de</w:t>
      </w:r>
      <w:r>
        <w:t xml:space="preserve"> velocidade boa, roteador de frequência boa, quadro elétrico de fácil acesso e instalações elétricas suscetíveis a alterações. Todos os itens analisados e citados estão de acordo e prontos para o sistema autônomo residencial. </w:t>
      </w:r>
    </w:p>
    <w:p w:rsidR="00A77F77" w:rsidRDefault="007958EA" w:rsidP="00E66F43">
      <w:r>
        <w:t>Em cima dos requisitos já especificados, a planta que será uti</w:t>
      </w:r>
      <w:r w:rsidR="005B58CC">
        <w:t xml:space="preserve">lizada para </w:t>
      </w:r>
      <w:r>
        <w:t>o projeto de automação residencial do apartamento, é a seguinte:</w:t>
      </w:r>
    </w:p>
    <w:p w:rsidR="008C72FA" w:rsidRDefault="008C72FA" w:rsidP="00E66F43">
      <w:r w:rsidRPr="003B13E3">
        <w:rPr>
          <w:noProof/>
          <w:u w:val="single"/>
        </w:rPr>
        <w:lastRenderedPageBreak/>
        <w:drawing>
          <wp:inline distT="0" distB="0" distL="0" distR="0">
            <wp:extent cx="5270740" cy="4899256"/>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ta_baixa.png"/>
                    <pic:cNvPicPr/>
                  </pic:nvPicPr>
                  <pic:blipFill>
                    <a:blip r:embed="rId12">
                      <a:extLst>
                        <a:ext uri="{28A0092B-C50C-407E-A947-70E740481C1C}">
                          <a14:useLocalDpi xmlns:a14="http://schemas.microsoft.com/office/drawing/2010/main" val="0"/>
                        </a:ext>
                      </a:extLst>
                    </a:blip>
                    <a:stretch>
                      <a:fillRect/>
                    </a:stretch>
                  </pic:blipFill>
                  <pic:spPr>
                    <a:xfrm>
                      <a:off x="0" y="0"/>
                      <a:ext cx="5285689" cy="4913152"/>
                    </a:xfrm>
                    <a:prstGeom prst="rect">
                      <a:avLst/>
                    </a:prstGeom>
                  </pic:spPr>
                </pic:pic>
              </a:graphicData>
            </a:graphic>
          </wp:inline>
        </w:drawing>
      </w:r>
    </w:p>
    <w:p w:rsidR="00A77F77" w:rsidRDefault="00E66F43" w:rsidP="00A77F77">
      <w:pPr>
        <w:pStyle w:val="Ttulo1"/>
      </w:pPr>
      <w:bookmarkStart w:id="3" w:name="_Toc529957685"/>
      <w:r>
        <w:t>Integração de Tecnologias</w:t>
      </w:r>
      <w:bookmarkEnd w:id="3"/>
    </w:p>
    <w:p w:rsidR="00E91E38" w:rsidRDefault="00E91E38" w:rsidP="00E91E38">
      <w:r>
        <w:t>Vis</w:t>
      </w:r>
      <w:r w:rsidR="005B58CC">
        <w:t>ando uma maior acessibilidade em</w:t>
      </w:r>
      <w:r>
        <w:t xml:space="preserve"> funcionamentos de dispositivos para o cliente, a integração de tecnologias é de suma importância devido a facilitação na hora de utilizar os dispositivos integrados. As tecnologias que serão integradas são: </w:t>
      </w:r>
    </w:p>
    <w:p w:rsidR="00E91E38" w:rsidRDefault="005B1004" w:rsidP="00E91E38">
      <w:pPr>
        <w:pStyle w:val="FGRItem"/>
      </w:pPr>
      <w:proofErr w:type="spellStart"/>
      <w:r>
        <w:t>Alexa</w:t>
      </w:r>
      <w:proofErr w:type="spellEnd"/>
      <w:r>
        <w:t xml:space="preserve"> </w:t>
      </w:r>
      <w:proofErr w:type="spellStart"/>
      <w:r>
        <w:t>Echo</w:t>
      </w:r>
      <w:proofErr w:type="spellEnd"/>
      <w:r>
        <w:t xml:space="preserve">: Home </w:t>
      </w:r>
      <w:proofErr w:type="spellStart"/>
      <w:r>
        <w:t>assistant</w:t>
      </w:r>
      <w:proofErr w:type="spellEnd"/>
    </w:p>
    <w:p w:rsidR="00E91E38" w:rsidRDefault="00E91E38" w:rsidP="00E91E38">
      <w:pPr>
        <w:pStyle w:val="FGRItem"/>
      </w:pPr>
      <w:proofErr w:type="spellStart"/>
      <w:r>
        <w:t>Sonoff</w:t>
      </w:r>
      <w:proofErr w:type="spellEnd"/>
    </w:p>
    <w:p w:rsidR="00E91E38" w:rsidRDefault="00E91E38" w:rsidP="00E91E38">
      <w:pPr>
        <w:pStyle w:val="FGRItem"/>
      </w:pPr>
      <w:proofErr w:type="spellStart"/>
      <w:r>
        <w:t>Samnsung</w:t>
      </w:r>
      <w:proofErr w:type="spellEnd"/>
      <w:r>
        <w:t xml:space="preserve"> </w:t>
      </w:r>
      <w:proofErr w:type="spellStart"/>
      <w:r>
        <w:t>Smartthings</w:t>
      </w:r>
      <w:proofErr w:type="spellEnd"/>
    </w:p>
    <w:p w:rsidR="00E91E38" w:rsidRDefault="00E91E38" w:rsidP="00637B5D">
      <w:pPr>
        <w:pStyle w:val="FGRItem"/>
        <w:numPr>
          <w:ilvl w:val="0"/>
          <w:numId w:val="0"/>
        </w:numPr>
        <w:ind w:left="720" w:hanging="360"/>
      </w:pPr>
    </w:p>
    <w:p w:rsidR="00E91E38" w:rsidRDefault="00E91E38" w:rsidP="00E91E38">
      <w:pPr>
        <w:pStyle w:val="Ttulo2"/>
        <w:rPr>
          <w:lang w:val="pt-BR"/>
        </w:rPr>
      </w:pPr>
      <w:bookmarkStart w:id="4" w:name="_Toc529957686"/>
      <w:proofErr w:type="spellStart"/>
      <w:r>
        <w:rPr>
          <w:lang w:val="pt-BR"/>
        </w:rPr>
        <w:lastRenderedPageBreak/>
        <w:t>Amazon</w:t>
      </w:r>
      <w:proofErr w:type="spellEnd"/>
      <w:r>
        <w:rPr>
          <w:lang w:val="pt-BR"/>
        </w:rPr>
        <w:t xml:space="preserve"> </w:t>
      </w:r>
      <w:proofErr w:type="spellStart"/>
      <w:r>
        <w:rPr>
          <w:lang w:val="pt-BR"/>
        </w:rPr>
        <w:t>Alexa</w:t>
      </w:r>
      <w:bookmarkEnd w:id="4"/>
      <w:proofErr w:type="spellEnd"/>
    </w:p>
    <w:p w:rsidR="00E91E38" w:rsidRDefault="005B58CC" w:rsidP="00E91E38">
      <w:pPr>
        <w:rPr>
          <w:bCs/>
        </w:rPr>
      </w:pPr>
      <w:r>
        <w:t>A escolha</w:t>
      </w:r>
      <w:r w:rsidR="00E91E38">
        <w:t xml:space="preserve"> de um home </w:t>
      </w:r>
      <w:proofErr w:type="spellStart"/>
      <w:r w:rsidR="00E91E38">
        <w:t>assistant</w:t>
      </w:r>
      <w:proofErr w:type="spellEnd"/>
      <w:r w:rsidR="00E91E38">
        <w:t xml:space="preserve"> atualmente é uma missão árdua, pois no mercado existem diversos home </w:t>
      </w:r>
      <w:proofErr w:type="spellStart"/>
      <w:r w:rsidR="00E91E38">
        <w:t>assistant´s</w:t>
      </w:r>
      <w:proofErr w:type="spellEnd"/>
      <w:r w:rsidR="00E91E38">
        <w:t xml:space="preserve"> de qualidade e com suporte para integração de novas tecnologias, sendo assim, fundindo vários equipamentos numa só tecnologia. A </w:t>
      </w:r>
      <w:proofErr w:type="spellStart"/>
      <w:r w:rsidR="00E91E38">
        <w:t>Alexa</w:t>
      </w:r>
      <w:proofErr w:type="spellEnd"/>
      <w:r w:rsidR="00E91E38">
        <w:t xml:space="preserve"> Home </w:t>
      </w:r>
      <w:proofErr w:type="spellStart"/>
      <w:r w:rsidR="00E91E38">
        <w:t>Assistant</w:t>
      </w:r>
      <w:proofErr w:type="spellEnd"/>
      <w:r w:rsidR="00E91E38">
        <w:t xml:space="preserve"> se mostrou maior no quesito integraç</w:t>
      </w:r>
      <w:r w:rsidR="00890087">
        <w:t xml:space="preserve">ão de </w:t>
      </w:r>
      <w:r>
        <w:t>tecnologias</w:t>
      </w:r>
      <w:r w:rsidR="00890087">
        <w:t>, visto a sua compatibilidade com diversas marcas no nicho do IOT</w:t>
      </w:r>
      <w:r w:rsidR="00590372">
        <w:t xml:space="preserve"> </w:t>
      </w:r>
      <w:r w:rsidR="00890087">
        <w:t>(</w:t>
      </w:r>
      <w:r w:rsidR="00890087" w:rsidRPr="005B58CC">
        <w:rPr>
          <w:bCs/>
          <w:i/>
        </w:rPr>
        <w:t xml:space="preserve">Internet </w:t>
      </w:r>
      <w:proofErr w:type="spellStart"/>
      <w:r w:rsidR="00890087" w:rsidRPr="005B58CC">
        <w:rPr>
          <w:bCs/>
          <w:i/>
        </w:rPr>
        <w:t>of</w:t>
      </w:r>
      <w:proofErr w:type="spellEnd"/>
      <w:r w:rsidR="00890087" w:rsidRPr="005B58CC">
        <w:rPr>
          <w:bCs/>
          <w:i/>
        </w:rPr>
        <w:t xml:space="preserve"> </w:t>
      </w:r>
      <w:proofErr w:type="spellStart"/>
      <w:r w:rsidR="00890087" w:rsidRPr="005B58CC">
        <w:rPr>
          <w:bCs/>
          <w:i/>
        </w:rPr>
        <w:t>Things</w:t>
      </w:r>
      <w:proofErr w:type="spellEnd"/>
      <w:r w:rsidR="00890087">
        <w:rPr>
          <w:bCs/>
        </w:rPr>
        <w:t>), e por isso foi escolhida para este projeto.</w:t>
      </w:r>
    </w:p>
    <w:p w:rsidR="00890087" w:rsidRDefault="00890087" w:rsidP="00890087">
      <w:pPr>
        <w:pStyle w:val="Ttulo2"/>
        <w:rPr>
          <w:lang w:val="pt-BR"/>
        </w:rPr>
      </w:pPr>
      <w:bookmarkStart w:id="5" w:name="_Toc529957687"/>
      <w:proofErr w:type="spellStart"/>
      <w:r>
        <w:rPr>
          <w:lang w:val="pt-BR"/>
        </w:rPr>
        <w:t>Sonoff</w:t>
      </w:r>
      <w:bookmarkEnd w:id="5"/>
      <w:proofErr w:type="spellEnd"/>
    </w:p>
    <w:p w:rsidR="00890087" w:rsidRDefault="00890087" w:rsidP="00890087">
      <w:r>
        <w:t xml:space="preserve">A </w:t>
      </w:r>
      <w:proofErr w:type="spellStart"/>
      <w:r>
        <w:t>Sonoff</w:t>
      </w:r>
      <w:proofErr w:type="spellEnd"/>
      <w:r>
        <w:t xml:space="preserve"> ve</w:t>
      </w:r>
      <w:r w:rsidR="005B58CC">
        <w:t xml:space="preserve">m se destacando no mercado de </w:t>
      </w:r>
      <w:proofErr w:type="spellStart"/>
      <w:r w:rsidR="005B58CC">
        <w:t>IOT´s</w:t>
      </w:r>
      <w:proofErr w:type="spellEnd"/>
      <w:r>
        <w:t>, e com isso a empresa dispõe de diversos produtos que auxiliam na criação de um projeto de automação, além de possuir um aplicativo que controla todos os dispostos integrados na rede local de uma residência.</w:t>
      </w:r>
    </w:p>
    <w:p w:rsidR="00890087" w:rsidRDefault="00890087" w:rsidP="00890087">
      <w:pPr>
        <w:pStyle w:val="Ttulo2"/>
        <w:rPr>
          <w:lang w:val="pt-BR"/>
        </w:rPr>
      </w:pPr>
      <w:bookmarkStart w:id="6" w:name="_Toc529957688"/>
      <w:r>
        <w:rPr>
          <w:lang w:val="pt-BR"/>
        </w:rPr>
        <w:t xml:space="preserve">Samsung </w:t>
      </w:r>
      <w:proofErr w:type="spellStart"/>
      <w:r>
        <w:rPr>
          <w:lang w:val="pt-BR"/>
        </w:rPr>
        <w:t>Smartthings</w:t>
      </w:r>
      <w:bookmarkEnd w:id="6"/>
      <w:proofErr w:type="spellEnd"/>
      <w:r>
        <w:rPr>
          <w:lang w:val="pt-BR"/>
        </w:rPr>
        <w:t xml:space="preserve"> </w:t>
      </w:r>
    </w:p>
    <w:p w:rsidR="00683AB0" w:rsidRDefault="00890087" w:rsidP="00590372">
      <w:r>
        <w:t>A Samsung está cada vez mais integrando seus produtos a internet, e com isso, veio a criação de uma aplicação que auxiliasse no controle desse</w:t>
      </w:r>
      <w:r w:rsidR="005B58CC">
        <w:t>s dispositivos que possuem as</w:t>
      </w:r>
      <w:r>
        <w:t xml:space="preserve"> características de “</w:t>
      </w:r>
      <w:proofErr w:type="spellStart"/>
      <w:r>
        <w:t>smart</w:t>
      </w:r>
      <w:proofErr w:type="spellEnd"/>
      <w:r>
        <w:t>”. Al</w:t>
      </w:r>
      <w:r w:rsidR="00637B5D">
        <w:t>ém da</w:t>
      </w:r>
      <w:r>
        <w:t xml:space="preserve"> aplicação por si só ser muito útil para quem quer controlar os dispositivos integrados no ambiente, </w:t>
      </w:r>
      <w:r w:rsidR="00637B5D">
        <w:t xml:space="preserve">o </w:t>
      </w:r>
      <w:proofErr w:type="spellStart"/>
      <w:r w:rsidR="00637B5D">
        <w:t>app</w:t>
      </w:r>
      <w:proofErr w:type="spellEnd"/>
      <w:r w:rsidR="00637B5D">
        <w:t xml:space="preserve"> possui a integração com a </w:t>
      </w:r>
      <w:proofErr w:type="spellStart"/>
      <w:r w:rsidR="00637B5D">
        <w:t>Alexa</w:t>
      </w:r>
      <w:proofErr w:type="spellEnd"/>
      <w:r w:rsidR="00637B5D">
        <w:t>, o</w:t>
      </w:r>
      <w:r w:rsidR="00C23226">
        <w:t xml:space="preserve"> que facilita a centralização em</w:t>
      </w:r>
      <w:r w:rsidR="00637B5D">
        <w:t xml:space="preserve"> uma só tecnologia.</w:t>
      </w:r>
    </w:p>
    <w:p w:rsidR="00E66F43" w:rsidRDefault="00637B5D" w:rsidP="00E66F43">
      <w:pPr>
        <w:pStyle w:val="Ttulo1"/>
      </w:pPr>
      <w:bookmarkStart w:id="7" w:name="_Toc529957689"/>
      <w:r>
        <w:lastRenderedPageBreak/>
        <w:t>Projeto</w:t>
      </w:r>
      <w:bookmarkEnd w:id="7"/>
      <w:r>
        <w:t xml:space="preserve"> </w:t>
      </w:r>
    </w:p>
    <w:p w:rsidR="00637B5D" w:rsidRDefault="00130EEB" w:rsidP="00637B5D">
      <w:pPr>
        <w:pStyle w:val="Ttulo2"/>
        <w:rPr>
          <w:lang w:val="pt-BR"/>
        </w:rPr>
      </w:pPr>
      <w:bookmarkStart w:id="8" w:name="_Toc529957690"/>
      <w:r>
        <w:rPr>
          <w:noProof/>
          <w:lang w:val="pt-BR"/>
        </w:rPr>
        <w:drawing>
          <wp:anchor distT="0" distB="0" distL="114300" distR="114300" simplePos="0" relativeHeight="251658240" behindDoc="0" locked="0" layoutInCell="1" allowOverlap="1">
            <wp:simplePos x="0" y="0"/>
            <wp:positionH relativeFrom="margin">
              <wp:align>center</wp:align>
            </wp:positionH>
            <wp:positionV relativeFrom="paragraph">
              <wp:posOffset>484808</wp:posOffset>
            </wp:positionV>
            <wp:extent cx="4539615" cy="2822713"/>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a.png"/>
                    <pic:cNvPicPr/>
                  </pic:nvPicPr>
                  <pic:blipFill>
                    <a:blip r:embed="rId13">
                      <a:extLst>
                        <a:ext uri="{28A0092B-C50C-407E-A947-70E740481C1C}">
                          <a14:useLocalDpi xmlns:a14="http://schemas.microsoft.com/office/drawing/2010/main" val="0"/>
                        </a:ext>
                      </a:extLst>
                    </a:blip>
                    <a:stretch>
                      <a:fillRect/>
                    </a:stretch>
                  </pic:blipFill>
                  <pic:spPr>
                    <a:xfrm>
                      <a:off x="0" y="0"/>
                      <a:ext cx="4539615" cy="2822713"/>
                    </a:xfrm>
                    <a:prstGeom prst="rect">
                      <a:avLst/>
                    </a:prstGeom>
                  </pic:spPr>
                </pic:pic>
              </a:graphicData>
            </a:graphic>
          </wp:anchor>
        </w:drawing>
      </w:r>
      <w:r w:rsidR="00637B5D">
        <w:rPr>
          <w:lang w:val="pt-BR"/>
        </w:rPr>
        <w:t>Sala/Cinema</w:t>
      </w:r>
      <w:bookmarkEnd w:id="8"/>
    </w:p>
    <w:p w:rsidR="00130EEB" w:rsidRPr="00130EEB" w:rsidRDefault="00130EEB" w:rsidP="00130EEB"/>
    <w:p w:rsidR="00130EEB" w:rsidRDefault="00130EEB" w:rsidP="00130EEB"/>
    <w:p w:rsidR="00130EEB" w:rsidRPr="00130EEB" w:rsidRDefault="00130EEB" w:rsidP="00130EEB"/>
    <w:p w:rsidR="00130EEB" w:rsidRDefault="00130EEB" w:rsidP="00637B5D"/>
    <w:p w:rsidR="00130EEB" w:rsidRDefault="00130EEB" w:rsidP="00637B5D"/>
    <w:p w:rsidR="00130EEB" w:rsidRDefault="00130EEB" w:rsidP="00637B5D"/>
    <w:p w:rsidR="00737256" w:rsidRDefault="00737256" w:rsidP="00637B5D"/>
    <w:p w:rsidR="00737256" w:rsidRDefault="00737256" w:rsidP="00637B5D"/>
    <w:p w:rsidR="00737256" w:rsidRDefault="00737256" w:rsidP="00637B5D"/>
    <w:p w:rsidR="00637B5D" w:rsidRDefault="00637B5D" w:rsidP="00637B5D">
      <w:r w:rsidRPr="00737256">
        <w:rPr>
          <w:b/>
        </w:rPr>
        <w:t>Equipamentos e características</w:t>
      </w:r>
      <w:r>
        <w:t>:</w:t>
      </w:r>
    </w:p>
    <w:p w:rsidR="00637B5D" w:rsidRDefault="006C6FFD" w:rsidP="00680A94">
      <w:pPr>
        <w:pStyle w:val="FGRItem"/>
      </w:pPr>
      <w:r>
        <w:t>Caixa de</w:t>
      </w:r>
      <w:r w:rsidR="00680A94">
        <w:t xml:space="preserve"> som</w:t>
      </w:r>
      <w:r w:rsidR="00680A94" w:rsidRPr="00680A94">
        <w:t xml:space="preserve"> </w:t>
      </w:r>
      <w:proofErr w:type="spellStart"/>
      <w:r w:rsidR="00680A94" w:rsidRPr="00680A94">
        <w:t>Soundtouch</w:t>
      </w:r>
      <w:proofErr w:type="spellEnd"/>
      <w:r w:rsidR="00680A94" w:rsidRPr="00680A94">
        <w:t xml:space="preserve"> 30 Series </w:t>
      </w:r>
      <w:proofErr w:type="spellStart"/>
      <w:r w:rsidR="00680A94" w:rsidRPr="00680A94">
        <w:t>Iii</w:t>
      </w:r>
      <w:proofErr w:type="spellEnd"/>
      <w:r w:rsidR="00680A94" w:rsidRPr="00680A94">
        <w:t xml:space="preserve"> Preta </w:t>
      </w:r>
      <w:r>
        <w:t>–</w:t>
      </w:r>
      <w:r w:rsidR="00737C40">
        <w:t xml:space="preserve"> Bose: </w:t>
      </w:r>
      <w:r w:rsidR="00680A94" w:rsidRPr="00680A94">
        <w:t>R$ 3.099,00</w:t>
      </w:r>
    </w:p>
    <w:p w:rsidR="006C6FFD" w:rsidRPr="006C6FFD" w:rsidRDefault="006C6FFD" w:rsidP="006C6FFD">
      <w:pPr>
        <w:pStyle w:val="FGRItem"/>
      </w:pPr>
      <w:r>
        <w:t xml:space="preserve"> </w:t>
      </w:r>
      <w:proofErr w:type="spellStart"/>
      <w:r w:rsidRPr="006C6FFD">
        <w:t>Smart</w:t>
      </w:r>
      <w:proofErr w:type="spellEnd"/>
      <w:r w:rsidRPr="006C6FFD">
        <w:t xml:space="preserve"> TV QLED 55" Q6FN Ultra HD 4K</w:t>
      </w:r>
      <w:r w:rsidR="00737C40">
        <w:t xml:space="preserve"> – </w:t>
      </w:r>
      <w:r w:rsidR="00737C40" w:rsidRPr="006C6FFD">
        <w:t>Samsung</w:t>
      </w:r>
      <w:r w:rsidR="00737C40">
        <w:t xml:space="preserve">: </w:t>
      </w:r>
      <w:r w:rsidR="00737C40" w:rsidRPr="00737C40">
        <w:t>R$</w:t>
      </w:r>
      <w:r w:rsidR="00130EEB" w:rsidRPr="00130EEB">
        <w:rPr>
          <w:rFonts w:ascii="Helvetica" w:hAnsi="Helvetica"/>
          <w:color w:val="FF1654"/>
          <w:sz w:val="36"/>
          <w:szCs w:val="36"/>
          <w:shd w:val="clear" w:color="auto" w:fill="FFFFFF"/>
        </w:rPr>
        <w:t xml:space="preserve"> </w:t>
      </w:r>
      <w:r w:rsidR="00130EEB" w:rsidRPr="00130EEB">
        <w:t>4.599,00</w:t>
      </w:r>
    </w:p>
    <w:p w:rsidR="00637B5D" w:rsidRDefault="00737C40" w:rsidP="00737C40">
      <w:pPr>
        <w:pStyle w:val="FGRItem"/>
      </w:pPr>
      <w:r>
        <w:t xml:space="preserve">Home </w:t>
      </w:r>
      <w:proofErr w:type="spellStart"/>
      <w:r w:rsidR="00D246E7">
        <w:t>Theater</w:t>
      </w:r>
      <w:proofErr w:type="spellEnd"/>
      <w:r w:rsidR="00D246E7">
        <w:t xml:space="preserve"> </w:t>
      </w:r>
      <w:proofErr w:type="spellStart"/>
      <w:r w:rsidR="00D246E7" w:rsidRPr="00737C40">
        <w:t>Lifestyle</w:t>
      </w:r>
      <w:proofErr w:type="spellEnd"/>
      <w:r w:rsidRPr="00737C40">
        <w:t xml:space="preserve"> 650 Wireless Bivolt Preto</w:t>
      </w:r>
      <w:r>
        <w:t xml:space="preserve"> – Bose: </w:t>
      </w:r>
      <w:r w:rsidRPr="00737C40">
        <w:t>R$22.999</w:t>
      </w:r>
    </w:p>
    <w:p w:rsidR="00737C40" w:rsidRDefault="00812672" w:rsidP="00812672">
      <w:pPr>
        <w:pStyle w:val="FGRItem"/>
      </w:pPr>
      <w:r w:rsidRPr="00812672">
        <w:t xml:space="preserve"> B1 Lâmpada Led</w:t>
      </w:r>
      <w:r>
        <w:t xml:space="preserve"> – </w:t>
      </w:r>
      <w:proofErr w:type="spellStart"/>
      <w:r>
        <w:t>Sonoff</w:t>
      </w:r>
      <w:proofErr w:type="spellEnd"/>
      <w:r>
        <w:t xml:space="preserve">: </w:t>
      </w:r>
      <w:r w:rsidRPr="00812672">
        <w:t>R$119,90</w:t>
      </w:r>
      <w:r w:rsidR="00130EEB">
        <w:t>;</w:t>
      </w:r>
      <w:r w:rsidR="00B37DC5">
        <w:t xml:space="preserve"> </w:t>
      </w:r>
      <w:proofErr w:type="spellStart"/>
      <w:r w:rsidR="00B37DC5">
        <w:t>Qtd</w:t>
      </w:r>
      <w:proofErr w:type="spellEnd"/>
      <w:r w:rsidR="00B37DC5">
        <w:t>: 4</w:t>
      </w:r>
    </w:p>
    <w:p w:rsidR="00812672" w:rsidRDefault="00812672" w:rsidP="00812672">
      <w:pPr>
        <w:pStyle w:val="FGRItem"/>
      </w:pPr>
      <w:r>
        <w:t xml:space="preserve">Fit </w:t>
      </w:r>
      <w:proofErr w:type="spellStart"/>
      <w:r>
        <w:t>led</w:t>
      </w:r>
      <w:proofErr w:type="spellEnd"/>
      <w:r>
        <w:t xml:space="preserve"> RGBW 12v 5m- </w:t>
      </w:r>
      <w:proofErr w:type="spellStart"/>
      <w:r w:rsidRPr="00812672">
        <w:t>Viktorovna</w:t>
      </w:r>
      <w:proofErr w:type="spellEnd"/>
      <w:r>
        <w:t xml:space="preserve">: </w:t>
      </w:r>
    </w:p>
    <w:p w:rsidR="00812672" w:rsidRDefault="00812672" w:rsidP="002F7FC0">
      <w:pPr>
        <w:pStyle w:val="FGRItem"/>
      </w:pPr>
      <w:r w:rsidRPr="00812672">
        <w:t>Dual Interruptor</w:t>
      </w:r>
      <w:r w:rsidR="002F7FC0">
        <w:t xml:space="preserve"> – </w:t>
      </w:r>
      <w:proofErr w:type="spellStart"/>
      <w:r w:rsidR="002F7FC0">
        <w:t>Sonoff</w:t>
      </w:r>
      <w:proofErr w:type="spellEnd"/>
      <w:r w:rsidR="002F7FC0">
        <w:t xml:space="preserve">: </w:t>
      </w:r>
      <w:r w:rsidR="002F7FC0" w:rsidRPr="002F7FC0">
        <w:t>R$78</w:t>
      </w:r>
      <w:r w:rsidR="00F7151F">
        <w:t>,00</w:t>
      </w:r>
      <w:r w:rsidR="00CA5F83">
        <w:t xml:space="preserve">; </w:t>
      </w:r>
      <w:proofErr w:type="spellStart"/>
      <w:r w:rsidR="00CA5F83">
        <w:t>Qtd</w:t>
      </w:r>
      <w:proofErr w:type="spellEnd"/>
      <w:r w:rsidR="00CA5F83">
        <w:t>: 2</w:t>
      </w:r>
    </w:p>
    <w:p w:rsidR="002F7FC0" w:rsidRDefault="00130EEB" w:rsidP="00130EEB">
      <w:pPr>
        <w:pStyle w:val="FGRItem"/>
      </w:pPr>
      <w:bookmarkStart w:id="9" w:name="_GoBack"/>
      <w:proofErr w:type="spellStart"/>
      <w:r w:rsidRPr="00130EEB">
        <w:t>Echo</w:t>
      </w:r>
      <w:proofErr w:type="spellEnd"/>
      <w:r w:rsidRPr="00130EEB">
        <w:t xml:space="preserve"> </w:t>
      </w:r>
      <w:proofErr w:type="spellStart"/>
      <w:r w:rsidRPr="00130EEB">
        <w:t>Alexa</w:t>
      </w:r>
      <w:proofErr w:type="spellEnd"/>
      <w:r w:rsidRPr="00130EEB">
        <w:t xml:space="preserve"> Black Plus (2ª Geração)</w:t>
      </w:r>
      <w:r>
        <w:t xml:space="preserve"> – </w:t>
      </w:r>
      <w:proofErr w:type="spellStart"/>
      <w:r>
        <w:t>Amazon</w:t>
      </w:r>
      <w:bookmarkEnd w:id="9"/>
      <w:proofErr w:type="spellEnd"/>
      <w:r>
        <w:t xml:space="preserve">: </w:t>
      </w:r>
      <w:r w:rsidRPr="00130EEB">
        <w:t>R$269,90</w:t>
      </w:r>
    </w:p>
    <w:p w:rsidR="002F7FC0" w:rsidRDefault="002F7FC0" w:rsidP="002F7FC0">
      <w:pPr>
        <w:pStyle w:val="FGRItem"/>
      </w:pPr>
      <w:r>
        <w:t xml:space="preserve">Faixa De Soquete </w:t>
      </w:r>
      <w:proofErr w:type="spellStart"/>
      <w:r>
        <w:t>wifi</w:t>
      </w:r>
      <w:proofErr w:type="spellEnd"/>
      <w:r>
        <w:t xml:space="preserve"> – </w:t>
      </w:r>
      <w:proofErr w:type="spellStart"/>
      <w:r>
        <w:t>Boscheng</w:t>
      </w:r>
      <w:proofErr w:type="spellEnd"/>
      <w:r>
        <w:t xml:space="preserve">: </w:t>
      </w:r>
      <w:r w:rsidRPr="002F7FC0">
        <w:t>R$228,36</w:t>
      </w:r>
    </w:p>
    <w:p w:rsidR="00F7151F" w:rsidRDefault="00F7151F" w:rsidP="00F7151F">
      <w:pPr>
        <w:pStyle w:val="FGRItem"/>
      </w:pPr>
      <w:r>
        <w:t xml:space="preserve">Fechadura </w:t>
      </w:r>
      <w:r w:rsidRPr="00F7151F">
        <w:t xml:space="preserve">Digital Yale Yrd220 </w:t>
      </w:r>
      <w:proofErr w:type="spellStart"/>
      <w:r w:rsidRPr="00F7151F">
        <w:t>Touchscreen</w:t>
      </w:r>
      <w:proofErr w:type="spellEnd"/>
      <w:r w:rsidRPr="00F7151F">
        <w:t xml:space="preserve"> </w:t>
      </w:r>
      <w:proofErr w:type="spellStart"/>
      <w:r w:rsidRPr="00F7151F">
        <w:t>Deadbolt</w:t>
      </w:r>
      <w:proofErr w:type="spellEnd"/>
      <w:r w:rsidRPr="00F7151F">
        <w:t xml:space="preserve"> </w:t>
      </w:r>
      <w:proofErr w:type="spellStart"/>
      <w:r w:rsidRPr="00F7151F">
        <w:t>With</w:t>
      </w:r>
      <w:proofErr w:type="spellEnd"/>
      <w:r w:rsidRPr="00F7151F">
        <w:t xml:space="preserve"> Z-</w:t>
      </w:r>
      <w:proofErr w:type="spellStart"/>
      <w:r w:rsidRPr="00F7151F">
        <w:t>wave</w:t>
      </w:r>
      <w:proofErr w:type="spellEnd"/>
      <w:r>
        <w:t>:</w:t>
      </w:r>
      <w:r w:rsidRPr="00F7151F">
        <w:t xml:space="preserve"> </w:t>
      </w:r>
      <w:r>
        <w:t>R$</w:t>
      </w:r>
      <w:r w:rsidRPr="00F7151F">
        <w:t>413,20</w:t>
      </w:r>
    </w:p>
    <w:p w:rsidR="00737256" w:rsidRDefault="00737256" w:rsidP="00737256">
      <w:pPr>
        <w:pStyle w:val="Ttulo3"/>
        <w:rPr>
          <w:b/>
          <w:lang w:val="pt-BR"/>
        </w:rPr>
      </w:pPr>
      <w:r>
        <w:rPr>
          <w:b/>
          <w:lang w:val="pt-BR"/>
        </w:rPr>
        <w:t xml:space="preserve">Instalação </w:t>
      </w:r>
    </w:p>
    <w:p w:rsidR="00737256" w:rsidRDefault="00737256" w:rsidP="00737256">
      <w:r>
        <w:t xml:space="preserve">A instalação nesse cômodo </w:t>
      </w:r>
      <w:r w:rsidR="00B06087">
        <w:t>deverá seguir o seguinte roteiro:</w:t>
      </w:r>
    </w:p>
    <w:p w:rsidR="00B06087" w:rsidRDefault="00B06087" w:rsidP="00B06087">
      <w:pPr>
        <w:pStyle w:val="FGRItem"/>
      </w:pPr>
      <w:r>
        <w:t xml:space="preserve">Verificar o roteador e sua internet para que a </w:t>
      </w:r>
      <w:proofErr w:type="spellStart"/>
      <w:r>
        <w:t>Alexa</w:t>
      </w:r>
      <w:proofErr w:type="spellEnd"/>
      <w:r>
        <w:t xml:space="preserve"> possa ter acesso a rede e aos dispositivos</w:t>
      </w:r>
    </w:p>
    <w:p w:rsidR="00B06087" w:rsidRDefault="00B06087" w:rsidP="00B06087">
      <w:pPr>
        <w:pStyle w:val="FGRItem"/>
      </w:pPr>
      <w:r>
        <w:lastRenderedPageBreak/>
        <w:t xml:space="preserve"> Instalar o </w:t>
      </w:r>
      <w:proofErr w:type="spellStart"/>
      <w:r w:rsidR="00130EEB" w:rsidRPr="00B06087">
        <w:t>Echo</w:t>
      </w:r>
      <w:proofErr w:type="spellEnd"/>
      <w:r w:rsidR="00130EEB" w:rsidRPr="00B06087">
        <w:t xml:space="preserve"> </w:t>
      </w:r>
      <w:proofErr w:type="spellStart"/>
      <w:r w:rsidR="00130EEB" w:rsidRPr="00B06087">
        <w:t>Alexa</w:t>
      </w:r>
      <w:proofErr w:type="spellEnd"/>
      <w:r w:rsidR="00130EEB" w:rsidRPr="00B06087">
        <w:t xml:space="preserve"> Black Plus</w:t>
      </w:r>
      <w:r>
        <w:t xml:space="preserve"> e deixar </w:t>
      </w:r>
      <w:proofErr w:type="spellStart"/>
      <w:r>
        <w:t>pré</w:t>
      </w:r>
      <w:proofErr w:type="spellEnd"/>
      <w:r>
        <w:t>-configurado para a conexão com outros dispositivos</w:t>
      </w:r>
    </w:p>
    <w:p w:rsidR="00B06087" w:rsidRDefault="00B06087" w:rsidP="00B06087">
      <w:pPr>
        <w:pStyle w:val="FGRItem"/>
      </w:pPr>
      <w:r>
        <w:t xml:space="preserve">Realizar instalação das lâmpadas B1 de </w:t>
      </w:r>
      <w:proofErr w:type="spellStart"/>
      <w:r>
        <w:t>led</w:t>
      </w:r>
      <w:proofErr w:type="spellEnd"/>
      <w:r>
        <w:t xml:space="preserve"> da </w:t>
      </w:r>
      <w:proofErr w:type="spellStart"/>
      <w:r>
        <w:t>Sonoff</w:t>
      </w:r>
      <w:proofErr w:type="spellEnd"/>
      <w:r>
        <w:t xml:space="preserve">, onde </w:t>
      </w:r>
      <w:r w:rsidR="00F655CE">
        <w:t>instalação</w:t>
      </w:r>
      <w:r>
        <w:t xml:space="preserve"> seja em cima da mesa de jantar junto ao interruptor de fase Dual Interrup</w:t>
      </w:r>
      <w:r w:rsidR="00CA5F83">
        <w:t xml:space="preserve">tor da </w:t>
      </w:r>
      <w:proofErr w:type="spellStart"/>
      <w:r w:rsidR="00CA5F83">
        <w:t>Sonoff</w:t>
      </w:r>
      <w:proofErr w:type="spellEnd"/>
      <w:r w:rsidR="00CA5F83">
        <w:t xml:space="preserve"> para o controle</w:t>
      </w:r>
      <w:r>
        <w:t xml:space="preserve"> através da rede.</w:t>
      </w:r>
    </w:p>
    <w:p w:rsidR="00B06087" w:rsidRDefault="00B06087" w:rsidP="00B06087">
      <w:pPr>
        <w:pStyle w:val="FGRItem"/>
      </w:pPr>
      <w:r>
        <w:t>Realizar a instalação da Fita de Led RGBW 12v 5m</w:t>
      </w:r>
      <w:r w:rsidR="00D77762">
        <w:t xml:space="preserve"> em torno do forro que compõe a sala</w:t>
      </w:r>
      <w:r>
        <w:t>, o</w:t>
      </w:r>
      <w:r w:rsidR="004B0534">
        <w:t>nde</w:t>
      </w:r>
      <w:r>
        <w:t xml:space="preserve"> o conector da fita terá um disposto </w:t>
      </w:r>
      <w:r w:rsidR="004B0534">
        <w:t xml:space="preserve">que se comunica com a </w:t>
      </w:r>
      <w:proofErr w:type="spellStart"/>
      <w:r w:rsidR="004B0534">
        <w:t>Alexa</w:t>
      </w:r>
      <w:proofErr w:type="spellEnd"/>
      <w:r w:rsidR="00F655CE">
        <w:t xml:space="preserve"> para o controle de liga/desliga, com ajuste na intensidade de luminosidade.</w:t>
      </w:r>
    </w:p>
    <w:p w:rsidR="00CA5F83" w:rsidRDefault="00CA5F83" w:rsidP="00CA5F83">
      <w:pPr>
        <w:pStyle w:val="FGRItem"/>
      </w:pPr>
      <w:r>
        <w:t xml:space="preserve">Realizar instalação das lâmpadas B1 de </w:t>
      </w:r>
      <w:proofErr w:type="spellStart"/>
      <w:r>
        <w:t>led</w:t>
      </w:r>
      <w:proofErr w:type="spellEnd"/>
      <w:r>
        <w:t xml:space="preserve"> da </w:t>
      </w:r>
      <w:proofErr w:type="spellStart"/>
      <w:r>
        <w:t>Sonoff</w:t>
      </w:r>
      <w:proofErr w:type="spellEnd"/>
      <w:r>
        <w:t>, onde instalação seja em locais pontuais</w:t>
      </w:r>
      <w:r w:rsidR="00D77762">
        <w:t xml:space="preserve"> no forro</w:t>
      </w:r>
      <w:r>
        <w:t xml:space="preserve"> da sala, junto ao interruptor de fase Dual Interruptor da </w:t>
      </w:r>
      <w:proofErr w:type="spellStart"/>
      <w:r>
        <w:t>Sonoff</w:t>
      </w:r>
      <w:proofErr w:type="spellEnd"/>
      <w:r>
        <w:t xml:space="preserve"> para o controle da através da rede.</w:t>
      </w:r>
    </w:p>
    <w:p w:rsidR="00F655CE" w:rsidRDefault="00707676" w:rsidP="00C702A0">
      <w:pPr>
        <w:pStyle w:val="FGRItem"/>
      </w:pPr>
      <w:r>
        <w:t>Realizar a instalação da Faixa de Soquete</w:t>
      </w:r>
      <w:r w:rsidR="00C702A0">
        <w:t xml:space="preserve"> </w:t>
      </w:r>
      <w:proofErr w:type="spellStart"/>
      <w:r w:rsidR="00C702A0">
        <w:t>wifi</w:t>
      </w:r>
      <w:proofErr w:type="spellEnd"/>
      <w:r w:rsidR="00C702A0">
        <w:t xml:space="preserve"> em tomada que proporcione a utilização facilmente. </w:t>
      </w:r>
    </w:p>
    <w:p w:rsidR="007B66A1" w:rsidRDefault="007B66A1" w:rsidP="007B66A1">
      <w:pPr>
        <w:pStyle w:val="FGRItem"/>
      </w:pPr>
      <w:r>
        <w:t xml:space="preserve">Ligar e conectar a TV </w:t>
      </w:r>
      <w:r w:rsidRPr="007B66A1">
        <w:t>QLED 55" Q6FN Ultra HD 4K</w:t>
      </w:r>
      <w:r>
        <w:t xml:space="preserve"> e configurar a sua conexão com</w:t>
      </w:r>
      <w:r w:rsidR="00680A94">
        <w:t xml:space="preserve"> </w:t>
      </w:r>
      <w:r>
        <w:t xml:space="preserve">a Samsung </w:t>
      </w:r>
      <w:proofErr w:type="spellStart"/>
      <w:r>
        <w:t>Smartthings</w:t>
      </w:r>
      <w:proofErr w:type="spellEnd"/>
      <w:r>
        <w:t xml:space="preserve"> para que a </w:t>
      </w:r>
      <w:proofErr w:type="spellStart"/>
      <w:r>
        <w:t>Alexa</w:t>
      </w:r>
      <w:proofErr w:type="spellEnd"/>
      <w:r>
        <w:t xml:space="preserve"> possa reconhecer.</w:t>
      </w:r>
    </w:p>
    <w:p w:rsidR="007B66A1" w:rsidRDefault="007B66A1" w:rsidP="007B66A1">
      <w:pPr>
        <w:pStyle w:val="FGRItem"/>
      </w:pPr>
      <w:r>
        <w:t xml:space="preserve">Ligar e conectar o </w:t>
      </w:r>
      <w:r w:rsidR="000C101B">
        <w:t xml:space="preserve">Home </w:t>
      </w:r>
      <w:proofErr w:type="spellStart"/>
      <w:r w:rsidR="000C101B">
        <w:t>Theater</w:t>
      </w:r>
      <w:proofErr w:type="spellEnd"/>
      <w:r w:rsidR="000C101B">
        <w:t xml:space="preserve"> </w:t>
      </w:r>
      <w:proofErr w:type="spellStart"/>
      <w:r w:rsidRPr="007B66A1">
        <w:t>Lif</w:t>
      </w:r>
      <w:r>
        <w:t>estyle</w:t>
      </w:r>
      <w:proofErr w:type="spellEnd"/>
      <w:r>
        <w:t xml:space="preserve"> 650 Wireless Bivolt </w:t>
      </w:r>
      <w:r w:rsidR="00680A94">
        <w:t xml:space="preserve">e </w:t>
      </w:r>
      <w:r w:rsidR="00C23226">
        <w:t>configurar</w:t>
      </w:r>
      <w:r w:rsidR="00680A94">
        <w:t xml:space="preserve"> a sua conexão com a Samsung </w:t>
      </w:r>
      <w:proofErr w:type="spellStart"/>
      <w:r w:rsidR="00680A94">
        <w:t>Smartthings</w:t>
      </w:r>
      <w:proofErr w:type="spellEnd"/>
      <w:r w:rsidR="00680A94">
        <w:t xml:space="preserve"> para que a </w:t>
      </w:r>
      <w:proofErr w:type="spellStart"/>
      <w:r w:rsidR="00680A94">
        <w:t>Alexa</w:t>
      </w:r>
      <w:proofErr w:type="spellEnd"/>
      <w:r w:rsidR="00680A94">
        <w:t xml:space="preserve"> também possa reconhecer o dispositivo.</w:t>
      </w:r>
    </w:p>
    <w:p w:rsidR="00680A94" w:rsidRDefault="00680A94" w:rsidP="00680A94">
      <w:pPr>
        <w:pStyle w:val="FGRItem"/>
      </w:pPr>
      <w:r>
        <w:t xml:space="preserve">Ligar e conectar a caixa de som </w:t>
      </w:r>
      <w:proofErr w:type="spellStart"/>
      <w:r w:rsidRPr="00680A94">
        <w:t>Soundtouch</w:t>
      </w:r>
      <w:proofErr w:type="spellEnd"/>
      <w:r w:rsidRPr="00680A94">
        <w:t xml:space="preserve"> 30 Series </w:t>
      </w:r>
      <w:proofErr w:type="spellStart"/>
      <w:r w:rsidRPr="00680A94">
        <w:t>Iii</w:t>
      </w:r>
      <w:proofErr w:type="spellEnd"/>
      <w:r w:rsidRPr="00680A94">
        <w:t xml:space="preserve"> Preta</w:t>
      </w:r>
      <w:r>
        <w:t xml:space="preserve"> e </w:t>
      </w:r>
      <w:r w:rsidR="00C23226">
        <w:t>configurar</w:t>
      </w:r>
      <w:r>
        <w:t xml:space="preserve"> a sua conexão com a Samsung </w:t>
      </w:r>
      <w:proofErr w:type="spellStart"/>
      <w:r>
        <w:t>Smartthings</w:t>
      </w:r>
      <w:proofErr w:type="spellEnd"/>
      <w:r>
        <w:t xml:space="preserve"> para que a </w:t>
      </w:r>
      <w:proofErr w:type="spellStart"/>
      <w:r>
        <w:t>Alexa</w:t>
      </w:r>
      <w:proofErr w:type="spellEnd"/>
      <w:r>
        <w:t xml:space="preserve"> também possa reconhecer o dispositivo.</w:t>
      </w:r>
    </w:p>
    <w:p w:rsidR="000C101B" w:rsidRDefault="000C101B" w:rsidP="000C101B">
      <w:pPr>
        <w:pStyle w:val="FGRItem"/>
      </w:pPr>
      <w:r>
        <w:t xml:space="preserve">Instalar a Fechadura </w:t>
      </w:r>
      <w:r w:rsidRPr="000C101B">
        <w:t xml:space="preserve">Digital Yale Yrd220 </w:t>
      </w:r>
      <w:proofErr w:type="spellStart"/>
      <w:r w:rsidRPr="000C101B">
        <w:t>Touchscreen</w:t>
      </w:r>
      <w:proofErr w:type="spellEnd"/>
      <w:r w:rsidRPr="000C101B">
        <w:t xml:space="preserve"> </w:t>
      </w:r>
      <w:proofErr w:type="spellStart"/>
      <w:r w:rsidRPr="000C101B">
        <w:t>Deadbolt</w:t>
      </w:r>
      <w:proofErr w:type="spellEnd"/>
      <w:r w:rsidRPr="000C101B">
        <w:t xml:space="preserve"> </w:t>
      </w:r>
      <w:proofErr w:type="spellStart"/>
      <w:r w:rsidRPr="000C101B">
        <w:t>With</w:t>
      </w:r>
      <w:proofErr w:type="spellEnd"/>
      <w:r w:rsidRPr="000C101B">
        <w:t xml:space="preserve"> Z-</w:t>
      </w:r>
      <w:proofErr w:type="spellStart"/>
      <w:r w:rsidRPr="000C101B">
        <w:t>wave</w:t>
      </w:r>
      <w:proofErr w:type="spellEnd"/>
      <w:r>
        <w:t xml:space="preserve"> e configurar a conectividade com a Samsung </w:t>
      </w:r>
      <w:proofErr w:type="spellStart"/>
      <w:r>
        <w:t>Smartthings</w:t>
      </w:r>
      <w:proofErr w:type="spellEnd"/>
      <w:r>
        <w:t xml:space="preserve"> para que a </w:t>
      </w:r>
      <w:proofErr w:type="spellStart"/>
      <w:r>
        <w:t>Alexa</w:t>
      </w:r>
      <w:proofErr w:type="spellEnd"/>
      <w:r>
        <w:t xml:space="preserve"> também possa ter o controle do travamento ou acionamento remoto. </w:t>
      </w:r>
    </w:p>
    <w:p w:rsidR="000A5842" w:rsidRDefault="000A5842" w:rsidP="000A5842">
      <w:pPr>
        <w:pStyle w:val="FGRItem"/>
        <w:numPr>
          <w:ilvl w:val="0"/>
          <w:numId w:val="0"/>
        </w:numPr>
        <w:ind w:left="720"/>
      </w:pPr>
    </w:p>
    <w:p w:rsidR="00680A94" w:rsidRPr="00680A94" w:rsidRDefault="00680A94" w:rsidP="00680A94">
      <w:pPr>
        <w:pStyle w:val="FGRItem"/>
        <w:numPr>
          <w:ilvl w:val="0"/>
          <w:numId w:val="0"/>
        </w:numPr>
        <w:ind w:left="720"/>
      </w:pPr>
    </w:p>
    <w:p w:rsidR="00802B68" w:rsidRDefault="00802B68" w:rsidP="00802B68">
      <w:pPr>
        <w:pStyle w:val="Ttulo3"/>
        <w:rPr>
          <w:b/>
          <w:lang w:val="pt-BR"/>
        </w:rPr>
      </w:pPr>
      <w:r w:rsidRPr="00802B68">
        <w:rPr>
          <w:b/>
          <w:lang w:val="pt-BR"/>
        </w:rPr>
        <w:lastRenderedPageBreak/>
        <w:t xml:space="preserve">Interconexão </w:t>
      </w:r>
    </w:p>
    <w:p w:rsidR="00802B68" w:rsidRDefault="00802B68" w:rsidP="00802B68">
      <w:r>
        <w:t xml:space="preserve">Interconectar os dispositivos de diferentes marcas é extremamente delicado, pois em algumas situações os protocolos de comunicação são diferentes, o que acaba sendo inviável a interconexão centralizada em uma só tecnologia. Com a </w:t>
      </w:r>
      <w:proofErr w:type="spellStart"/>
      <w:r>
        <w:t>Amazon</w:t>
      </w:r>
      <w:proofErr w:type="spellEnd"/>
      <w:r>
        <w:t xml:space="preserve"> </w:t>
      </w:r>
      <w:proofErr w:type="spellStart"/>
      <w:r>
        <w:t>Alexa</w:t>
      </w:r>
      <w:proofErr w:type="spellEnd"/>
      <w:r>
        <w:t xml:space="preserve">, a integração de dispositivos de diferentes marcas </w:t>
      </w:r>
      <w:r w:rsidR="00800AFC">
        <w:t xml:space="preserve">se tornou viável devido as </w:t>
      </w:r>
      <w:proofErr w:type="spellStart"/>
      <w:r w:rsidR="00800AFC" w:rsidRPr="00800AFC">
        <w:rPr>
          <w:i/>
        </w:rPr>
        <w:t>Skills</w:t>
      </w:r>
      <w:proofErr w:type="spellEnd"/>
      <w:r w:rsidR="00800AFC">
        <w:rPr>
          <w:i/>
        </w:rPr>
        <w:t xml:space="preserve"> </w:t>
      </w:r>
      <w:r w:rsidR="00800AFC">
        <w:t xml:space="preserve">que o </w:t>
      </w:r>
      <w:r w:rsidR="0080580B">
        <w:t>aplicativo</w:t>
      </w:r>
      <w:r w:rsidR="00800AFC">
        <w:t xml:space="preserve"> da </w:t>
      </w:r>
      <w:proofErr w:type="spellStart"/>
      <w:r w:rsidR="00800AFC">
        <w:t>Alexa</w:t>
      </w:r>
      <w:proofErr w:type="spellEnd"/>
      <w:r w:rsidR="00800AFC">
        <w:t xml:space="preserve"> recebe; essas </w:t>
      </w:r>
      <w:proofErr w:type="spellStart"/>
      <w:r w:rsidR="00800AFC" w:rsidRPr="00800AFC">
        <w:rPr>
          <w:i/>
        </w:rPr>
        <w:t>Skills</w:t>
      </w:r>
      <w:proofErr w:type="spellEnd"/>
      <w:r w:rsidR="00800AFC">
        <w:t xml:space="preserve"> são extensões do </w:t>
      </w:r>
      <w:proofErr w:type="spellStart"/>
      <w:r w:rsidR="00800AFC">
        <w:t>App</w:t>
      </w:r>
      <w:proofErr w:type="spellEnd"/>
      <w:r w:rsidR="00800AFC">
        <w:t xml:space="preserve"> da </w:t>
      </w:r>
      <w:proofErr w:type="spellStart"/>
      <w:r w:rsidR="00800AFC">
        <w:t>Amazon</w:t>
      </w:r>
      <w:proofErr w:type="spellEnd"/>
      <w:r w:rsidR="00800AFC">
        <w:t xml:space="preserve"> que possibilitam a acessibilidade</w:t>
      </w:r>
      <w:r w:rsidR="00405802">
        <w:t xml:space="preserve"> de</w:t>
      </w:r>
      <w:r w:rsidR="00800AFC">
        <w:t xml:space="preserve"> dispositivos de outras</w:t>
      </w:r>
      <w:r w:rsidR="0080580B">
        <w:t xml:space="preserve"> marcas, </w:t>
      </w:r>
      <w:r w:rsidR="00182D8C">
        <w:t>que nest</w:t>
      </w:r>
      <w:r w:rsidR="00800AFC">
        <w:t>e</w:t>
      </w:r>
      <w:r w:rsidR="00182D8C">
        <w:t xml:space="preserve"> cenário</w:t>
      </w:r>
      <w:r w:rsidR="00800AFC">
        <w:t xml:space="preserve">, serão utilizados as </w:t>
      </w:r>
      <w:proofErr w:type="spellStart"/>
      <w:r w:rsidR="00800AFC" w:rsidRPr="00800AFC">
        <w:rPr>
          <w:i/>
        </w:rPr>
        <w:t>Skills</w:t>
      </w:r>
      <w:proofErr w:type="spellEnd"/>
      <w:r w:rsidR="00800AFC">
        <w:t xml:space="preserve"> da </w:t>
      </w:r>
      <w:proofErr w:type="spellStart"/>
      <w:r w:rsidR="00800AFC">
        <w:t>Sonoff</w:t>
      </w:r>
      <w:proofErr w:type="spellEnd"/>
      <w:r w:rsidR="00800AFC">
        <w:t xml:space="preserve"> e Samsung </w:t>
      </w:r>
      <w:proofErr w:type="spellStart"/>
      <w:r w:rsidR="00800AFC">
        <w:t>Smartthings</w:t>
      </w:r>
      <w:proofErr w:type="spellEnd"/>
      <w:r w:rsidR="00800AFC">
        <w:t>.</w:t>
      </w:r>
    </w:p>
    <w:p w:rsidR="000A5842" w:rsidRDefault="00800AFC" w:rsidP="000A5842">
      <w:r>
        <w:t>No cenário projet</w:t>
      </w:r>
      <w:r w:rsidR="0080580B">
        <w:t xml:space="preserve">ado, </w:t>
      </w:r>
      <w:r w:rsidR="0080580B" w:rsidRPr="0080580B">
        <w:t xml:space="preserve">o </w:t>
      </w:r>
      <w:proofErr w:type="spellStart"/>
      <w:r w:rsidR="0080580B" w:rsidRPr="0080580B">
        <w:t>Echo</w:t>
      </w:r>
      <w:proofErr w:type="spellEnd"/>
      <w:r w:rsidR="0080580B" w:rsidRPr="0080580B">
        <w:t xml:space="preserve"> </w:t>
      </w:r>
      <w:proofErr w:type="spellStart"/>
      <w:r w:rsidR="0080580B" w:rsidRPr="0080580B">
        <w:t>Alexa</w:t>
      </w:r>
      <w:proofErr w:type="spellEnd"/>
      <w:r w:rsidR="0080580B" w:rsidRPr="0080580B">
        <w:t xml:space="preserve"> Black Plus</w:t>
      </w:r>
      <w:r w:rsidR="0080580B">
        <w:t xml:space="preserve"> recebera as </w:t>
      </w:r>
      <w:proofErr w:type="spellStart"/>
      <w:r w:rsidR="0080580B" w:rsidRPr="0080580B">
        <w:rPr>
          <w:i/>
        </w:rPr>
        <w:t>Skills</w:t>
      </w:r>
      <w:proofErr w:type="spellEnd"/>
      <w:r w:rsidR="0080580B">
        <w:rPr>
          <w:i/>
        </w:rPr>
        <w:t xml:space="preserve"> </w:t>
      </w:r>
      <w:r w:rsidR="0080580B">
        <w:t xml:space="preserve">da </w:t>
      </w:r>
      <w:proofErr w:type="spellStart"/>
      <w:r w:rsidR="0080580B">
        <w:t>Sonoff</w:t>
      </w:r>
      <w:proofErr w:type="spellEnd"/>
      <w:r w:rsidR="0080580B">
        <w:t xml:space="preserve"> e </w:t>
      </w:r>
      <w:proofErr w:type="spellStart"/>
      <w:r w:rsidR="0080580B">
        <w:t>Samartthings</w:t>
      </w:r>
      <w:proofErr w:type="spellEnd"/>
      <w:r w:rsidR="0080580B">
        <w:t xml:space="preserve"> para que as conexões entre os dispositivos apresentados possam se comunicar e receber comandos através da </w:t>
      </w:r>
      <w:proofErr w:type="spellStart"/>
      <w:r w:rsidR="0080580B">
        <w:t>Alexa</w:t>
      </w:r>
      <w:proofErr w:type="spellEnd"/>
      <w:r w:rsidR="0080580B">
        <w:t>.</w:t>
      </w:r>
      <w:r w:rsidR="000335F6">
        <w:t xml:space="preserve"> Após </w:t>
      </w:r>
      <w:r w:rsidR="009633FC">
        <w:t xml:space="preserve">a instalação das </w:t>
      </w:r>
      <w:proofErr w:type="spellStart"/>
      <w:r w:rsidR="009633FC" w:rsidRPr="009633FC">
        <w:rPr>
          <w:i/>
        </w:rPr>
        <w:t>Skills</w:t>
      </w:r>
      <w:proofErr w:type="spellEnd"/>
      <w:r w:rsidR="009633FC">
        <w:t xml:space="preserve">, a </w:t>
      </w:r>
      <w:proofErr w:type="spellStart"/>
      <w:r w:rsidR="009633FC">
        <w:t>Alexa</w:t>
      </w:r>
      <w:proofErr w:type="spellEnd"/>
      <w:r w:rsidR="009633FC">
        <w:t xml:space="preserve"> terá o controle sobre os dispositivos conectados a sua aplicaç</w:t>
      </w:r>
      <w:r w:rsidR="00405802">
        <w:t xml:space="preserve">ão, sendo assim, o </w:t>
      </w:r>
      <w:proofErr w:type="spellStart"/>
      <w:r w:rsidR="00405802" w:rsidRPr="00405802">
        <w:rPr>
          <w:u w:val="single"/>
        </w:rPr>
        <w:t>A</w:t>
      </w:r>
      <w:r w:rsidR="009633FC" w:rsidRPr="00405802">
        <w:rPr>
          <w:u w:val="single"/>
        </w:rPr>
        <w:t>pp</w:t>
      </w:r>
      <w:proofErr w:type="spellEnd"/>
      <w:r w:rsidR="009633FC">
        <w:t xml:space="preserve"> terá a possibilidade de criar grupos de dispositivos que estejam interligados a um cômodo, como será feito com alguns dispositivos da sala. </w:t>
      </w:r>
      <w:bookmarkStart w:id="10" w:name="_Toc529957691"/>
    </w:p>
    <w:p w:rsidR="00B37DC5" w:rsidRDefault="00B37DC5" w:rsidP="000A5842">
      <w:pPr>
        <w:pStyle w:val="Ttulo2"/>
      </w:pPr>
      <w:r>
        <w:lastRenderedPageBreak/>
        <w:t>Cozinha</w:t>
      </w:r>
      <w:bookmarkEnd w:id="10"/>
      <w:r>
        <w:t xml:space="preserve"> </w:t>
      </w:r>
    </w:p>
    <w:p w:rsidR="00680C15" w:rsidRPr="00680C15" w:rsidRDefault="00680C15" w:rsidP="00680C15">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10795</wp:posOffset>
            </wp:positionV>
            <wp:extent cx="3867150" cy="4053840"/>
            <wp:effectExtent l="0" t="0" r="0" b="381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zinha.png"/>
                    <pic:cNvPicPr/>
                  </pic:nvPicPr>
                  <pic:blipFill>
                    <a:blip r:embed="rId14">
                      <a:extLst>
                        <a:ext uri="{28A0092B-C50C-407E-A947-70E740481C1C}">
                          <a14:useLocalDpi xmlns:a14="http://schemas.microsoft.com/office/drawing/2010/main" val="0"/>
                        </a:ext>
                      </a:extLst>
                    </a:blip>
                    <a:stretch>
                      <a:fillRect/>
                    </a:stretch>
                  </pic:blipFill>
                  <pic:spPr>
                    <a:xfrm>
                      <a:off x="0" y="0"/>
                      <a:ext cx="3867150" cy="4053840"/>
                    </a:xfrm>
                    <a:prstGeom prst="rect">
                      <a:avLst/>
                    </a:prstGeom>
                  </pic:spPr>
                </pic:pic>
              </a:graphicData>
            </a:graphic>
            <wp14:sizeRelV relativeFrom="margin">
              <wp14:pctHeight>0</wp14:pctHeight>
            </wp14:sizeRelV>
          </wp:anchor>
        </w:drawing>
      </w:r>
    </w:p>
    <w:p w:rsidR="00833971" w:rsidRDefault="00833971" w:rsidP="00B37DC5">
      <w:pPr>
        <w:rPr>
          <w:b/>
        </w:rPr>
      </w:pPr>
    </w:p>
    <w:p w:rsidR="00833971" w:rsidRDefault="00833971" w:rsidP="00B37DC5">
      <w:pPr>
        <w:rPr>
          <w:b/>
        </w:rPr>
      </w:pPr>
    </w:p>
    <w:p w:rsidR="00833971" w:rsidRDefault="00833971" w:rsidP="00B37DC5">
      <w:pPr>
        <w:rPr>
          <w:b/>
        </w:rPr>
      </w:pPr>
    </w:p>
    <w:p w:rsidR="00833971" w:rsidRDefault="00833971" w:rsidP="00B37DC5">
      <w:pPr>
        <w:rPr>
          <w:b/>
        </w:rPr>
      </w:pPr>
    </w:p>
    <w:p w:rsidR="00833971" w:rsidRDefault="00833971" w:rsidP="00B37DC5">
      <w:pPr>
        <w:rPr>
          <w:b/>
        </w:rPr>
      </w:pPr>
    </w:p>
    <w:p w:rsidR="00833971" w:rsidRDefault="00833971" w:rsidP="00B37DC5">
      <w:pPr>
        <w:rPr>
          <w:b/>
        </w:rPr>
      </w:pPr>
    </w:p>
    <w:p w:rsidR="00833971" w:rsidRDefault="00833971" w:rsidP="00B37DC5">
      <w:pPr>
        <w:rPr>
          <w:b/>
        </w:rPr>
      </w:pPr>
    </w:p>
    <w:p w:rsidR="00833971" w:rsidRDefault="00833971" w:rsidP="00B37DC5">
      <w:pPr>
        <w:rPr>
          <w:b/>
        </w:rPr>
      </w:pPr>
    </w:p>
    <w:p w:rsidR="00833971" w:rsidRDefault="00833971" w:rsidP="00B37DC5">
      <w:pPr>
        <w:rPr>
          <w:b/>
        </w:rPr>
      </w:pPr>
    </w:p>
    <w:p w:rsidR="00833971" w:rsidRDefault="00833971" w:rsidP="00B37DC5">
      <w:pPr>
        <w:rPr>
          <w:b/>
        </w:rPr>
      </w:pPr>
    </w:p>
    <w:p w:rsidR="00833971" w:rsidRDefault="00833971" w:rsidP="00B37DC5">
      <w:pPr>
        <w:rPr>
          <w:b/>
        </w:rPr>
      </w:pPr>
    </w:p>
    <w:p w:rsidR="00833971" w:rsidRDefault="00833971" w:rsidP="00B37DC5">
      <w:pPr>
        <w:rPr>
          <w:b/>
        </w:rPr>
      </w:pPr>
    </w:p>
    <w:p w:rsidR="00833971" w:rsidRDefault="00833971" w:rsidP="00B37DC5">
      <w:pPr>
        <w:rPr>
          <w:b/>
        </w:rPr>
      </w:pPr>
    </w:p>
    <w:p w:rsidR="00B37DC5" w:rsidRDefault="00B37DC5" w:rsidP="00B37DC5">
      <w:pPr>
        <w:rPr>
          <w:b/>
        </w:rPr>
      </w:pPr>
      <w:r w:rsidRPr="00B37DC5">
        <w:rPr>
          <w:b/>
        </w:rPr>
        <w:t>Equipamentos e Características:</w:t>
      </w:r>
    </w:p>
    <w:p w:rsidR="00490A2F" w:rsidRDefault="00490A2F" w:rsidP="00490A2F">
      <w:pPr>
        <w:pStyle w:val="FGRItem"/>
      </w:pPr>
      <w:r>
        <w:t xml:space="preserve">B1 Lâmpada Led – </w:t>
      </w:r>
      <w:proofErr w:type="spellStart"/>
      <w:r>
        <w:t>Sonoff</w:t>
      </w:r>
      <w:proofErr w:type="spellEnd"/>
      <w:r>
        <w:t xml:space="preserve">: R$119,90; </w:t>
      </w:r>
      <w:proofErr w:type="spellStart"/>
      <w:r>
        <w:t>Qtd</w:t>
      </w:r>
      <w:proofErr w:type="spellEnd"/>
      <w:r>
        <w:t>: 4</w:t>
      </w:r>
    </w:p>
    <w:p w:rsidR="00490A2F" w:rsidRDefault="00490A2F" w:rsidP="00CF673B">
      <w:pPr>
        <w:pStyle w:val="FGRItem"/>
      </w:pPr>
      <w:r>
        <w:t xml:space="preserve">Fit </w:t>
      </w:r>
      <w:proofErr w:type="spellStart"/>
      <w:r>
        <w:t>led</w:t>
      </w:r>
      <w:proofErr w:type="spellEnd"/>
      <w:r>
        <w:t xml:space="preserve"> RGBW 12v 5m- </w:t>
      </w:r>
      <w:proofErr w:type="spellStart"/>
      <w:r>
        <w:t>Viktorovna</w:t>
      </w:r>
      <w:proofErr w:type="spellEnd"/>
      <w:r>
        <w:t xml:space="preserve">: </w:t>
      </w:r>
      <w:r w:rsidR="00CF673B" w:rsidRPr="00CF673B">
        <w:t>R$ 90,86</w:t>
      </w:r>
    </w:p>
    <w:p w:rsidR="00490A2F" w:rsidRDefault="00490A2F" w:rsidP="00490A2F">
      <w:pPr>
        <w:pStyle w:val="FGRItem"/>
      </w:pPr>
      <w:r>
        <w:t>Dual Inter</w:t>
      </w:r>
      <w:r w:rsidR="00340151">
        <w:t xml:space="preserve">ruptor – </w:t>
      </w:r>
      <w:proofErr w:type="spellStart"/>
      <w:r w:rsidR="00340151">
        <w:t>Sonoff</w:t>
      </w:r>
      <w:proofErr w:type="spellEnd"/>
      <w:r w:rsidR="00340151">
        <w:t>: R$78,00</w:t>
      </w:r>
    </w:p>
    <w:p w:rsidR="00B37DC5" w:rsidRDefault="00490A2F" w:rsidP="00490A2F">
      <w:pPr>
        <w:pStyle w:val="FGRItem"/>
      </w:pPr>
      <w:r>
        <w:t xml:space="preserve">S20 </w:t>
      </w:r>
      <w:proofErr w:type="spellStart"/>
      <w:r>
        <w:t>Smart</w:t>
      </w:r>
      <w:proofErr w:type="spellEnd"/>
      <w:r>
        <w:t xml:space="preserve"> Socket- </w:t>
      </w:r>
      <w:proofErr w:type="spellStart"/>
      <w:r>
        <w:t>Sonoff</w:t>
      </w:r>
      <w:proofErr w:type="spellEnd"/>
      <w:r>
        <w:t xml:space="preserve">: </w:t>
      </w:r>
      <w:r w:rsidRPr="00490A2F">
        <w:t>R$ 29,63</w:t>
      </w:r>
      <w:r>
        <w:t xml:space="preserve">; </w:t>
      </w:r>
      <w:proofErr w:type="spellStart"/>
      <w:r>
        <w:t>Qtd</w:t>
      </w:r>
      <w:proofErr w:type="spellEnd"/>
      <w:r>
        <w:t>: 2</w:t>
      </w:r>
    </w:p>
    <w:p w:rsidR="00490A2F" w:rsidRDefault="00490A2F" w:rsidP="00CF673B">
      <w:pPr>
        <w:pStyle w:val="FGRItem"/>
      </w:pPr>
      <w:r w:rsidRPr="00490A2F">
        <w:t xml:space="preserve">Cafeteira </w:t>
      </w:r>
      <w:proofErr w:type="spellStart"/>
      <w:r w:rsidRPr="00490A2F">
        <w:t>Eletrica</w:t>
      </w:r>
      <w:proofErr w:type="spellEnd"/>
      <w:r w:rsidRPr="00490A2F">
        <w:t xml:space="preserve"> 10 Xicaras 550W Hs-700</w:t>
      </w:r>
      <w:r>
        <w:t xml:space="preserve"> </w:t>
      </w:r>
      <w:r w:rsidR="00CF673B">
        <w:t>–</w:t>
      </w:r>
      <w:r>
        <w:t xml:space="preserve"> </w:t>
      </w:r>
      <w:proofErr w:type="spellStart"/>
      <w:r w:rsidRPr="00490A2F">
        <w:t>Homestar</w:t>
      </w:r>
      <w:proofErr w:type="spellEnd"/>
      <w:r w:rsidR="00CF673B">
        <w:t xml:space="preserve">: </w:t>
      </w:r>
      <w:r w:rsidR="00CF673B" w:rsidRPr="00CF673B">
        <w:t>R$41,54</w:t>
      </w:r>
    </w:p>
    <w:p w:rsidR="00CF673B" w:rsidRDefault="00CF673B" w:rsidP="00CF673B">
      <w:pPr>
        <w:pStyle w:val="FGRItem"/>
      </w:pPr>
      <w:r w:rsidRPr="00CF673B">
        <w:t>Sanduicheira e Grill Mac Inox S-11</w:t>
      </w:r>
      <w:r>
        <w:t xml:space="preserve">- </w:t>
      </w:r>
      <w:proofErr w:type="spellStart"/>
      <w:r w:rsidRPr="00CF673B">
        <w:t>Mondial</w:t>
      </w:r>
      <w:proofErr w:type="spellEnd"/>
      <w:r>
        <w:t xml:space="preserve">: </w:t>
      </w:r>
      <w:r w:rsidRPr="00CF673B">
        <w:t>R$55,90</w:t>
      </w:r>
    </w:p>
    <w:p w:rsidR="00340151" w:rsidRDefault="00340151" w:rsidP="00340151">
      <w:pPr>
        <w:pStyle w:val="Ttulo3"/>
        <w:rPr>
          <w:b/>
          <w:lang w:val="pt-BR"/>
        </w:rPr>
      </w:pPr>
      <w:r w:rsidRPr="00340151">
        <w:rPr>
          <w:b/>
          <w:lang w:val="pt-BR"/>
        </w:rPr>
        <w:t>Instalação</w:t>
      </w:r>
    </w:p>
    <w:p w:rsidR="00340151" w:rsidRDefault="00340151" w:rsidP="00340151">
      <w:r>
        <w:t>A instalação deste cômodo seguirá o seguinte roteiro:</w:t>
      </w:r>
    </w:p>
    <w:p w:rsidR="003D2D07" w:rsidRPr="003D2D07" w:rsidRDefault="003D2D07" w:rsidP="003D2D07">
      <w:pPr>
        <w:pStyle w:val="FGRItem"/>
      </w:pPr>
      <w:r>
        <w:t xml:space="preserve">Instalar a </w:t>
      </w:r>
      <w:r w:rsidRPr="003D2D07">
        <w:t xml:space="preserve">Fit </w:t>
      </w:r>
      <w:proofErr w:type="spellStart"/>
      <w:r w:rsidRPr="003D2D07">
        <w:t>led</w:t>
      </w:r>
      <w:proofErr w:type="spellEnd"/>
      <w:r w:rsidRPr="003D2D07">
        <w:t xml:space="preserve"> RGBW 12v 5m</w:t>
      </w:r>
      <w:r>
        <w:t xml:space="preserve"> </w:t>
      </w:r>
      <w:r w:rsidRPr="003D2D07">
        <w:t xml:space="preserve">em </w:t>
      </w:r>
      <w:r>
        <w:t>torno do forro que compõe a cozinha</w:t>
      </w:r>
      <w:r w:rsidRPr="003D2D07">
        <w:t xml:space="preserve">, onde o conector da fita terá um disposto que se comunica com a </w:t>
      </w:r>
      <w:proofErr w:type="spellStart"/>
      <w:r w:rsidRPr="003D2D07">
        <w:t>Alexa</w:t>
      </w:r>
      <w:proofErr w:type="spellEnd"/>
      <w:r w:rsidRPr="003D2D07">
        <w:t xml:space="preserve"> </w:t>
      </w:r>
      <w:r w:rsidRPr="003D2D07">
        <w:lastRenderedPageBreak/>
        <w:t>para o controle de liga/desliga, com ajuste na intensidade de luminosidade.</w:t>
      </w:r>
    </w:p>
    <w:p w:rsidR="003D2D07" w:rsidRPr="003D2D07" w:rsidRDefault="003D2D07" w:rsidP="003D2D07">
      <w:pPr>
        <w:pStyle w:val="FGRItem"/>
      </w:pPr>
      <w:r w:rsidRPr="003D2D07">
        <w:t xml:space="preserve">Realizar instalação das lâmpadas B1 de </w:t>
      </w:r>
      <w:proofErr w:type="spellStart"/>
      <w:r w:rsidRPr="003D2D07">
        <w:t>led</w:t>
      </w:r>
      <w:proofErr w:type="spellEnd"/>
      <w:r w:rsidRPr="003D2D07">
        <w:t xml:space="preserve"> da </w:t>
      </w:r>
      <w:proofErr w:type="spellStart"/>
      <w:r w:rsidRPr="003D2D07">
        <w:t>Sonoff</w:t>
      </w:r>
      <w:proofErr w:type="spellEnd"/>
      <w:r w:rsidRPr="003D2D07">
        <w:t xml:space="preserve">, onde instalação seja em </w:t>
      </w:r>
      <w:r w:rsidR="00AB61FF">
        <w:t xml:space="preserve">locais pontuais no forro da cozinha, junto ao interruptor de fase </w:t>
      </w:r>
      <w:r w:rsidRPr="003D2D07">
        <w:t xml:space="preserve">Dual Interruptor da </w:t>
      </w:r>
      <w:proofErr w:type="spellStart"/>
      <w:r w:rsidRPr="003D2D07">
        <w:t>Sonoff</w:t>
      </w:r>
      <w:proofErr w:type="spellEnd"/>
      <w:r w:rsidRPr="003D2D07">
        <w:t xml:space="preserve"> para o controle da através da rede.</w:t>
      </w:r>
    </w:p>
    <w:p w:rsidR="00340151" w:rsidRDefault="00F336C9" w:rsidP="00AB61FF">
      <w:pPr>
        <w:pStyle w:val="FGRItem"/>
      </w:pPr>
      <w:r>
        <w:t>Pluga</w:t>
      </w:r>
      <w:r w:rsidR="00AB61FF">
        <w:t xml:space="preserve">r os </w:t>
      </w:r>
      <w:r w:rsidR="00AB61FF" w:rsidRPr="00AB61FF">
        <w:t xml:space="preserve">S20 </w:t>
      </w:r>
      <w:proofErr w:type="spellStart"/>
      <w:r w:rsidR="00AB61FF" w:rsidRPr="00AB61FF">
        <w:t>Smart</w:t>
      </w:r>
      <w:proofErr w:type="spellEnd"/>
      <w:r w:rsidR="00AB61FF" w:rsidRPr="00AB61FF">
        <w:t xml:space="preserve"> Socket</w:t>
      </w:r>
      <w:r>
        <w:t xml:space="preserve"> em tomadas com tensões adequadas para </w:t>
      </w:r>
      <w:r w:rsidR="00AB61FF">
        <w:t xml:space="preserve">os dispositivos </w:t>
      </w:r>
      <w:r>
        <w:t xml:space="preserve">e reconhecer os mesmos na aplicação da </w:t>
      </w:r>
      <w:proofErr w:type="spellStart"/>
      <w:r>
        <w:t>Sonoff</w:t>
      </w:r>
      <w:proofErr w:type="spellEnd"/>
      <w:r>
        <w:t xml:space="preserve"> </w:t>
      </w:r>
      <w:proofErr w:type="spellStart"/>
      <w:r>
        <w:t>EWeLink</w:t>
      </w:r>
      <w:proofErr w:type="spellEnd"/>
      <w:r>
        <w:t xml:space="preserve">, para que a </w:t>
      </w:r>
      <w:proofErr w:type="spellStart"/>
      <w:r>
        <w:t>Alexa</w:t>
      </w:r>
      <w:proofErr w:type="spellEnd"/>
      <w:r>
        <w:t xml:space="preserve"> também os reconheça.</w:t>
      </w:r>
    </w:p>
    <w:p w:rsidR="00F336C9" w:rsidRDefault="00F336C9" w:rsidP="00F336C9">
      <w:pPr>
        <w:pStyle w:val="FGRItem"/>
      </w:pPr>
      <w:r>
        <w:t xml:space="preserve">Ligar a </w:t>
      </w:r>
      <w:r w:rsidRPr="00F336C9">
        <w:t xml:space="preserve">Cafeteira </w:t>
      </w:r>
      <w:proofErr w:type="spellStart"/>
      <w:r w:rsidRPr="00F336C9">
        <w:t>Eletrica</w:t>
      </w:r>
      <w:proofErr w:type="spellEnd"/>
      <w:r w:rsidRPr="00F336C9">
        <w:t xml:space="preserve"> 10 Xicaras 550W Hs-700</w:t>
      </w:r>
      <w:r>
        <w:t xml:space="preserve"> em um </w:t>
      </w:r>
      <w:r w:rsidRPr="00F336C9">
        <w:t xml:space="preserve">S20 </w:t>
      </w:r>
      <w:proofErr w:type="spellStart"/>
      <w:r w:rsidRPr="00F336C9">
        <w:t>Smart</w:t>
      </w:r>
      <w:proofErr w:type="spellEnd"/>
      <w:r w:rsidRPr="00F336C9">
        <w:t xml:space="preserve"> Socket</w:t>
      </w:r>
      <w:r>
        <w:t>.</w:t>
      </w:r>
    </w:p>
    <w:p w:rsidR="00F336C9" w:rsidRDefault="00F336C9" w:rsidP="00F336C9">
      <w:pPr>
        <w:pStyle w:val="FGRItem"/>
      </w:pPr>
      <w:r>
        <w:t xml:space="preserve">Ligar a </w:t>
      </w:r>
      <w:r w:rsidRPr="00F336C9">
        <w:t>Sanduicheira e Grill Mac Inox S-11</w:t>
      </w:r>
      <w:r>
        <w:t xml:space="preserve"> em um </w:t>
      </w:r>
      <w:r w:rsidRPr="00F336C9">
        <w:t xml:space="preserve">S20 </w:t>
      </w:r>
      <w:proofErr w:type="spellStart"/>
      <w:r w:rsidRPr="00F336C9">
        <w:t>Smart</w:t>
      </w:r>
      <w:proofErr w:type="spellEnd"/>
      <w:r w:rsidRPr="00F336C9">
        <w:t xml:space="preserve"> Socket</w:t>
      </w:r>
      <w:r>
        <w:t>.</w:t>
      </w:r>
    </w:p>
    <w:p w:rsidR="00F336C9" w:rsidRDefault="00F336C9" w:rsidP="00F336C9">
      <w:pPr>
        <w:pStyle w:val="Ttulo3"/>
        <w:rPr>
          <w:b/>
          <w:lang w:val="pt-BR"/>
        </w:rPr>
      </w:pPr>
      <w:r w:rsidRPr="00F336C9">
        <w:rPr>
          <w:b/>
          <w:lang w:val="pt-BR"/>
        </w:rPr>
        <w:t xml:space="preserve">interconexão </w:t>
      </w:r>
    </w:p>
    <w:p w:rsidR="00F336C9" w:rsidRDefault="00F336C9" w:rsidP="00F336C9">
      <w:r>
        <w:t xml:space="preserve">Os dispositivos </w:t>
      </w:r>
      <w:proofErr w:type="spellStart"/>
      <w:r>
        <w:t>Sonoff</w:t>
      </w:r>
      <w:proofErr w:type="spellEnd"/>
      <w:r>
        <w:t xml:space="preserve"> deverão ser conectados na aplicação </w:t>
      </w:r>
      <w:proofErr w:type="spellStart"/>
      <w:r>
        <w:t>EWeLink</w:t>
      </w:r>
      <w:proofErr w:type="spellEnd"/>
      <w:r>
        <w:t xml:space="preserve"> e configurados de acordo com a necessidade do cliente, sendo assim, a </w:t>
      </w:r>
      <w:proofErr w:type="spellStart"/>
      <w:r>
        <w:t>Alexa</w:t>
      </w:r>
      <w:proofErr w:type="spellEnd"/>
      <w:r>
        <w:t xml:space="preserve"> também </w:t>
      </w:r>
      <w:r w:rsidR="00261642">
        <w:t>reconhecerá</w:t>
      </w:r>
      <w:r>
        <w:t xml:space="preserve"> os dispositivos, fazendo com que </w:t>
      </w:r>
      <w:r w:rsidR="00261642">
        <w:t xml:space="preserve">o acionamento dos </w:t>
      </w:r>
      <w:proofErr w:type="spellStart"/>
      <w:r w:rsidR="00261642">
        <w:t>Socktes</w:t>
      </w:r>
      <w:proofErr w:type="spellEnd"/>
      <w:r w:rsidR="00261642">
        <w:t xml:space="preserve"> S20 também seja</w:t>
      </w:r>
      <w:r>
        <w:t xml:space="preserve"> controlado por ela. A iluminação da cozinha será através </w:t>
      </w:r>
      <w:r w:rsidR="00261642">
        <w:t xml:space="preserve">das fitas de </w:t>
      </w:r>
      <w:proofErr w:type="spellStart"/>
      <w:r w:rsidR="00261642">
        <w:t>led</w:t>
      </w:r>
      <w:proofErr w:type="spellEnd"/>
      <w:r w:rsidR="00261642">
        <w:t xml:space="preserve"> e lâmpadas de </w:t>
      </w:r>
      <w:proofErr w:type="spellStart"/>
      <w:r w:rsidR="00261642">
        <w:t>led</w:t>
      </w:r>
      <w:proofErr w:type="spellEnd"/>
      <w:r w:rsidR="00261642">
        <w:t xml:space="preserve"> que deverão ser controladas pela </w:t>
      </w:r>
      <w:proofErr w:type="spellStart"/>
      <w:r w:rsidR="00261642">
        <w:t>Alexa</w:t>
      </w:r>
      <w:proofErr w:type="spellEnd"/>
      <w:r w:rsidR="00261642">
        <w:t>.</w:t>
      </w:r>
    </w:p>
    <w:p w:rsidR="00590372" w:rsidRDefault="00590372" w:rsidP="00590372">
      <w:pPr>
        <w:pStyle w:val="Ttulo2"/>
        <w:rPr>
          <w:lang w:val="pt-BR"/>
        </w:rPr>
      </w:pPr>
      <w:bookmarkStart w:id="11" w:name="_Toc529957692"/>
      <w:r>
        <w:rPr>
          <w:lang w:val="pt-BR"/>
        </w:rPr>
        <w:lastRenderedPageBreak/>
        <w:t>Lavanderia</w:t>
      </w:r>
      <w:bookmarkEnd w:id="11"/>
      <w:r>
        <w:rPr>
          <w:lang w:val="pt-BR"/>
        </w:rPr>
        <w:t xml:space="preserve"> </w:t>
      </w:r>
    </w:p>
    <w:p w:rsidR="000E70E9" w:rsidRDefault="000E70E9" w:rsidP="000E70E9">
      <w:r>
        <w:rPr>
          <w:noProof/>
        </w:rPr>
        <w:drawing>
          <wp:anchor distT="0" distB="0" distL="114300" distR="114300" simplePos="0" relativeHeight="251660288" behindDoc="0" locked="0" layoutInCell="1" allowOverlap="1">
            <wp:simplePos x="0" y="0"/>
            <wp:positionH relativeFrom="margin">
              <wp:posOffset>1408265</wp:posOffset>
            </wp:positionH>
            <wp:positionV relativeFrom="paragraph">
              <wp:posOffset>3120</wp:posOffset>
            </wp:positionV>
            <wp:extent cx="2114550" cy="3362325"/>
            <wp:effectExtent l="0" t="0" r="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vanderia.png"/>
                    <pic:cNvPicPr/>
                  </pic:nvPicPr>
                  <pic:blipFill>
                    <a:blip r:embed="rId15">
                      <a:extLst>
                        <a:ext uri="{28A0092B-C50C-407E-A947-70E740481C1C}">
                          <a14:useLocalDpi xmlns:a14="http://schemas.microsoft.com/office/drawing/2010/main" val="0"/>
                        </a:ext>
                      </a:extLst>
                    </a:blip>
                    <a:stretch>
                      <a:fillRect/>
                    </a:stretch>
                  </pic:blipFill>
                  <pic:spPr>
                    <a:xfrm>
                      <a:off x="0" y="0"/>
                      <a:ext cx="2114550" cy="3362325"/>
                    </a:xfrm>
                    <a:prstGeom prst="rect">
                      <a:avLst/>
                    </a:prstGeom>
                  </pic:spPr>
                </pic:pic>
              </a:graphicData>
            </a:graphic>
          </wp:anchor>
        </w:drawing>
      </w:r>
    </w:p>
    <w:p w:rsidR="000E70E9" w:rsidRPr="000E70E9" w:rsidRDefault="000E70E9" w:rsidP="000E70E9"/>
    <w:p w:rsidR="000E70E9" w:rsidRDefault="000E70E9" w:rsidP="0062147B"/>
    <w:p w:rsidR="000E70E9" w:rsidRDefault="000E70E9" w:rsidP="0062147B"/>
    <w:p w:rsidR="000E70E9" w:rsidRDefault="000E70E9" w:rsidP="0062147B"/>
    <w:p w:rsidR="000E70E9" w:rsidRDefault="000E70E9" w:rsidP="0062147B"/>
    <w:p w:rsidR="000E70E9" w:rsidRDefault="000E70E9" w:rsidP="0062147B"/>
    <w:p w:rsidR="000E70E9" w:rsidRDefault="000E70E9" w:rsidP="0062147B"/>
    <w:p w:rsidR="000E70E9" w:rsidRDefault="000E70E9" w:rsidP="0062147B"/>
    <w:p w:rsidR="000E70E9" w:rsidRDefault="000E70E9" w:rsidP="0062147B"/>
    <w:p w:rsidR="000E70E9" w:rsidRDefault="000E70E9" w:rsidP="0062147B"/>
    <w:p w:rsidR="0062147B" w:rsidRPr="000E70E9" w:rsidRDefault="0062147B" w:rsidP="0062147B">
      <w:pPr>
        <w:rPr>
          <w:b/>
        </w:rPr>
      </w:pPr>
      <w:r w:rsidRPr="000E70E9">
        <w:rPr>
          <w:b/>
        </w:rPr>
        <w:t>Equipamentos e Características:</w:t>
      </w:r>
    </w:p>
    <w:p w:rsidR="0062147B" w:rsidRDefault="0062147B" w:rsidP="0062147B">
      <w:pPr>
        <w:pStyle w:val="FGRItem"/>
      </w:pPr>
      <w:r w:rsidRPr="0062147B">
        <w:t>S30</w:t>
      </w:r>
      <w:r>
        <w:t xml:space="preserve"> socket – </w:t>
      </w:r>
      <w:proofErr w:type="spellStart"/>
      <w:r>
        <w:t>Sonoff</w:t>
      </w:r>
      <w:proofErr w:type="spellEnd"/>
      <w:r>
        <w:t>: R$105,15</w:t>
      </w:r>
    </w:p>
    <w:p w:rsidR="0062147B" w:rsidRDefault="0062147B" w:rsidP="0062147B">
      <w:pPr>
        <w:pStyle w:val="FGRItem"/>
      </w:pPr>
      <w:r w:rsidRPr="0062147B">
        <w:t>Lava-Louça Inox 14 Serviços (LI14X) - 220V</w:t>
      </w:r>
      <w:r>
        <w:t xml:space="preserve"> - </w:t>
      </w:r>
      <w:r w:rsidRPr="0062147B">
        <w:t>Electrolux</w:t>
      </w:r>
      <w:r>
        <w:t xml:space="preserve">: </w:t>
      </w:r>
      <w:r w:rsidRPr="0062147B">
        <w:t>R$ 3.879,03</w:t>
      </w:r>
    </w:p>
    <w:p w:rsidR="0062147B" w:rsidRDefault="0062147B" w:rsidP="0062147B">
      <w:pPr>
        <w:pStyle w:val="FGRItem"/>
      </w:pPr>
      <w:r>
        <w:t xml:space="preserve">Aspirador Automatizado Inteligente Robô – </w:t>
      </w:r>
      <w:proofErr w:type="spellStart"/>
      <w:r w:rsidRPr="0062147B">
        <w:t>Xiaomi</w:t>
      </w:r>
      <w:proofErr w:type="spellEnd"/>
      <w:r>
        <w:t>:</w:t>
      </w:r>
      <w:r w:rsidRPr="0062147B">
        <w:t xml:space="preserve"> R$1.786,59</w:t>
      </w:r>
    </w:p>
    <w:p w:rsidR="0062147B" w:rsidRDefault="0062147B" w:rsidP="0062147B">
      <w:pPr>
        <w:pStyle w:val="Ttulo3"/>
        <w:rPr>
          <w:b/>
        </w:rPr>
      </w:pPr>
      <w:r w:rsidRPr="0062147B">
        <w:rPr>
          <w:b/>
          <w:lang w:val="pt-BR"/>
        </w:rPr>
        <w:t>instalação</w:t>
      </w:r>
      <w:r w:rsidRPr="0062147B">
        <w:rPr>
          <w:b/>
        </w:rPr>
        <w:t xml:space="preserve"> </w:t>
      </w:r>
    </w:p>
    <w:p w:rsidR="00E765FB" w:rsidRDefault="0062147B" w:rsidP="00E765FB">
      <w:pPr>
        <w:pStyle w:val="FGRItem"/>
      </w:pPr>
      <w:r w:rsidRPr="00E765FB">
        <w:rPr>
          <w:rStyle w:val="FGRItemChar"/>
        </w:rPr>
        <w:t xml:space="preserve">A instalação desses equipamentos e bem intuitiva, pois a Lava-Louça Inox 14 Serviços (LI14X) pode ser </w:t>
      </w:r>
      <w:proofErr w:type="spellStart"/>
      <w:r w:rsidRPr="00E765FB">
        <w:rPr>
          <w:rStyle w:val="FGRItemChar"/>
        </w:rPr>
        <w:t>pré</w:t>
      </w:r>
      <w:proofErr w:type="spellEnd"/>
      <w:r w:rsidRPr="00E765FB">
        <w:rPr>
          <w:rStyle w:val="FGRItemChar"/>
        </w:rPr>
        <w:t>-configurada p</w:t>
      </w:r>
      <w:r w:rsidR="006B704E" w:rsidRPr="00E765FB">
        <w:rPr>
          <w:rStyle w:val="FGRItemChar"/>
        </w:rPr>
        <w:t xml:space="preserve">ara um modo inteligente, onde </w:t>
      </w:r>
      <w:r w:rsidRPr="00E765FB">
        <w:rPr>
          <w:rStyle w:val="FGRItemChar"/>
        </w:rPr>
        <w:t>este modo faz uma análise da louça e inicia a lavagem</w:t>
      </w:r>
      <w:r w:rsidR="006B704E" w:rsidRPr="00E765FB">
        <w:rPr>
          <w:rStyle w:val="FGRItemChar"/>
        </w:rPr>
        <w:t xml:space="preserve"> automaticamente. Em cima deste cenário, o</w:t>
      </w:r>
      <w:r w:rsidRPr="00E765FB">
        <w:rPr>
          <w:rStyle w:val="FGRItemChar"/>
        </w:rPr>
        <w:t xml:space="preserve"> socket </w:t>
      </w:r>
      <w:r w:rsidR="006B704E" w:rsidRPr="00E765FB">
        <w:rPr>
          <w:rStyle w:val="FGRItemChar"/>
        </w:rPr>
        <w:t xml:space="preserve">S30 irá fazer o processo de ligar ou desligar o equipamento através do comando pela </w:t>
      </w:r>
      <w:proofErr w:type="spellStart"/>
      <w:r w:rsidR="006B704E" w:rsidRPr="00E765FB">
        <w:rPr>
          <w:rStyle w:val="FGRItemChar"/>
        </w:rPr>
        <w:t>Alexa</w:t>
      </w:r>
      <w:proofErr w:type="spellEnd"/>
      <w:r w:rsidR="006B704E" w:rsidRPr="00E765FB">
        <w:rPr>
          <w:rStyle w:val="FGRItemChar"/>
        </w:rPr>
        <w:t xml:space="preserve"> ou </w:t>
      </w:r>
      <w:proofErr w:type="spellStart"/>
      <w:r w:rsidR="006B704E" w:rsidRPr="00E765FB">
        <w:rPr>
          <w:rStyle w:val="FGRItemChar"/>
        </w:rPr>
        <w:t>App</w:t>
      </w:r>
      <w:proofErr w:type="spellEnd"/>
      <w:r w:rsidR="006B704E" w:rsidRPr="00E765FB">
        <w:rPr>
          <w:rStyle w:val="FGRItemChar"/>
        </w:rPr>
        <w:t>, e também configurar uma hora para o Socket S30 ligar e fazer a lava-louça iniciar a lavagem.</w:t>
      </w:r>
      <w:r w:rsidR="006B704E">
        <w:t xml:space="preserve"> </w:t>
      </w:r>
    </w:p>
    <w:p w:rsidR="0062147B" w:rsidRDefault="006B704E" w:rsidP="00E765FB">
      <w:pPr>
        <w:pStyle w:val="FGRItem"/>
      </w:pPr>
      <w:r>
        <w:t xml:space="preserve">O </w:t>
      </w:r>
      <w:r w:rsidRPr="006B704E">
        <w:t>Aspirador Automatizado Inteligente Robô</w:t>
      </w:r>
      <w:r>
        <w:t xml:space="preserve"> da </w:t>
      </w:r>
      <w:proofErr w:type="spellStart"/>
      <w:r>
        <w:t>Xiaomi</w:t>
      </w:r>
      <w:proofErr w:type="spellEnd"/>
      <w:r>
        <w:t xml:space="preserve"> possui uma interface própria, sem conectividade com </w:t>
      </w:r>
      <w:proofErr w:type="spellStart"/>
      <w:r>
        <w:t>Alexa</w:t>
      </w:r>
      <w:proofErr w:type="spellEnd"/>
      <w:r>
        <w:t xml:space="preserve">, devido a isso, ele e o </w:t>
      </w:r>
      <w:r>
        <w:lastRenderedPageBreak/>
        <w:t xml:space="preserve">único equipamento do projeto que possui um funcionamento independente dos demais dispositivos do projeto. </w:t>
      </w:r>
    </w:p>
    <w:p w:rsidR="00E765FB" w:rsidRDefault="00E765FB" w:rsidP="00E765FB">
      <w:pPr>
        <w:pStyle w:val="FGRItem"/>
        <w:numPr>
          <w:ilvl w:val="0"/>
          <w:numId w:val="0"/>
        </w:numPr>
        <w:ind w:left="720"/>
      </w:pPr>
    </w:p>
    <w:p w:rsidR="00CE43DD" w:rsidRDefault="00CE43DD" w:rsidP="00CE43DD">
      <w:pPr>
        <w:pStyle w:val="Ttulo3"/>
        <w:rPr>
          <w:b/>
          <w:lang w:val="pt-BR"/>
        </w:rPr>
      </w:pPr>
      <w:r w:rsidRPr="00CE43DD">
        <w:rPr>
          <w:b/>
          <w:lang w:val="pt-BR"/>
        </w:rPr>
        <w:t xml:space="preserve">interconexão </w:t>
      </w:r>
    </w:p>
    <w:p w:rsidR="004D5F76" w:rsidRDefault="00CE43DD" w:rsidP="00CE43DD">
      <w:r>
        <w:t xml:space="preserve">O único equipamento que terá a interconexão parcial integrada com a </w:t>
      </w:r>
      <w:proofErr w:type="spellStart"/>
      <w:r>
        <w:t>Alexa</w:t>
      </w:r>
      <w:proofErr w:type="spellEnd"/>
      <w:r>
        <w:t xml:space="preserve"> é a </w:t>
      </w:r>
      <w:r w:rsidRPr="00CE43DD">
        <w:t>Lava-Louça Inox 14 Serviços (LI14X)</w:t>
      </w:r>
      <w:r>
        <w:t xml:space="preserve">, e esta interconexão se deve por conta do S30 socket que está diretamente ligado com a </w:t>
      </w:r>
      <w:proofErr w:type="spellStart"/>
      <w:r>
        <w:t>Alexa</w:t>
      </w:r>
      <w:proofErr w:type="spellEnd"/>
      <w:r>
        <w:t xml:space="preserve"> e ao </w:t>
      </w:r>
      <w:proofErr w:type="spellStart"/>
      <w:r>
        <w:t>EWeLink</w:t>
      </w:r>
      <w:proofErr w:type="spellEnd"/>
      <w:r w:rsidR="009D10BF">
        <w:t xml:space="preserve"> </w:t>
      </w:r>
      <w:r w:rsidR="003030E2">
        <w:t xml:space="preserve">para o controle </w:t>
      </w:r>
      <w:r w:rsidR="00016E86">
        <w:t>e automação</w:t>
      </w:r>
      <w:r w:rsidR="009D10BF">
        <w:t xml:space="preserve"> realizado pelo os mesmos respectivamente.</w:t>
      </w:r>
    </w:p>
    <w:p w:rsidR="00E765FB" w:rsidRDefault="00E765FB" w:rsidP="00CE43DD"/>
    <w:p w:rsidR="00D44777" w:rsidRDefault="004D5F76" w:rsidP="00D44777">
      <w:pPr>
        <w:pStyle w:val="Ttulo2"/>
        <w:rPr>
          <w:lang w:val="pt-BR"/>
        </w:rPr>
      </w:pPr>
      <w:bookmarkStart w:id="12" w:name="_Toc529957693"/>
      <w:r>
        <w:rPr>
          <w:lang w:val="pt-BR"/>
        </w:rPr>
        <w:t>Suíte</w:t>
      </w:r>
      <w:bookmarkEnd w:id="12"/>
    </w:p>
    <w:p w:rsidR="005A7BEE" w:rsidRPr="005A7BEE" w:rsidRDefault="004661DF" w:rsidP="005A7BEE">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103278</wp:posOffset>
            </wp:positionV>
            <wp:extent cx="4029637" cy="3543795"/>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ite.png"/>
                    <pic:cNvPicPr/>
                  </pic:nvPicPr>
                  <pic:blipFill>
                    <a:blip r:embed="rId16">
                      <a:extLst>
                        <a:ext uri="{28A0092B-C50C-407E-A947-70E740481C1C}">
                          <a14:useLocalDpi xmlns:a14="http://schemas.microsoft.com/office/drawing/2010/main" val="0"/>
                        </a:ext>
                      </a:extLst>
                    </a:blip>
                    <a:stretch>
                      <a:fillRect/>
                    </a:stretch>
                  </pic:blipFill>
                  <pic:spPr>
                    <a:xfrm>
                      <a:off x="0" y="0"/>
                      <a:ext cx="4029637" cy="3543795"/>
                    </a:xfrm>
                    <a:prstGeom prst="rect">
                      <a:avLst/>
                    </a:prstGeom>
                  </pic:spPr>
                </pic:pic>
              </a:graphicData>
            </a:graphic>
          </wp:anchor>
        </w:drawing>
      </w:r>
    </w:p>
    <w:p w:rsidR="004661DF" w:rsidRDefault="004661DF" w:rsidP="00D44777">
      <w:pPr>
        <w:rPr>
          <w:b/>
        </w:rPr>
      </w:pPr>
    </w:p>
    <w:p w:rsidR="004661DF" w:rsidRDefault="004661DF" w:rsidP="00D44777">
      <w:pPr>
        <w:rPr>
          <w:b/>
        </w:rPr>
      </w:pPr>
    </w:p>
    <w:p w:rsidR="004661DF" w:rsidRDefault="004661DF" w:rsidP="00D44777">
      <w:pPr>
        <w:rPr>
          <w:b/>
        </w:rPr>
      </w:pPr>
    </w:p>
    <w:p w:rsidR="004661DF" w:rsidRDefault="004661DF" w:rsidP="00D44777">
      <w:pPr>
        <w:rPr>
          <w:b/>
        </w:rPr>
      </w:pPr>
    </w:p>
    <w:p w:rsidR="004661DF" w:rsidRDefault="004661DF" w:rsidP="00D44777">
      <w:pPr>
        <w:rPr>
          <w:b/>
        </w:rPr>
      </w:pPr>
    </w:p>
    <w:p w:rsidR="004661DF" w:rsidRDefault="004661DF" w:rsidP="00D44777">
      <w:pPr>
        <w:rPr>
          <w:b/>
        </w:rPr>
      </w:pPr>
    </w:p>
    <w:p w:rsidR="004661DF" w:rsidRDefault="004661DF" w:rsidP="00D44777">
      <w:pPr>
        <w:rPr>
          <w:b/>
        </w:rPr>
      </w:pPr>
    </w:p>
    <w:p w:rsidR="004661DF" w:rsidRDefault="004661DF" w:rsidP="00D44777">
      <w:pPr>
        <w:rPr>
          <w:b/>
        </w:rPr>
      </w:pPr>
    </w:p>
    <w:p w:rsidR="004661DF" w:rsidRDefault="004661DF" w:rsidP="00D44777">
      <w:pPr>
        <w:rPr>
          <w:b/>
        </w:rPr>
      </w:pPr>
    </w:p>
    <w:p w:rsidR="004661DF" w:rsidRDefault="004661DF" w:rsidP="00D44777">
      <w:pPr>
        <w:rPr>
          <w:b/>
        </w:rPr>
      </w:pPr>
    </w:p>
    <w:p w:rsidR="004661DF" w:rsidRDefault="004661DF" w:rsidP="00D44777">
      <w:pPr>
        <w:rPr>
          <w:b/>
        </w:rPr>
      </w:pPr>
    </w:p>
    <w:p w:rsidR="004D5F76" w:rsidRPr="00D44777" w:rsidRDefault="004D5F76" w:rsidP="00D44777">
      <w:pPr>
        <w:rPr>
          <w:u w:val="single"/>
        </w:rPr>
      </w:pPr>
      <w:r w:rsidRPr="00D44777">
        <w:rPr>
          <w:b/>
        </w:rPr>
        <w:t>Equipamentos e características</w:t>
      </w:r>
      <w:r w:rsidRPr="00D44777">
        <w:t>:</w:t>
      </w:r>
    </w:p>
    <w:p w:rsidR="00CE43DD" w:rsidRDefault="004D5F76" w:rsidP="003030E2">
      <w:pPr>
        <w:pStyle w:val="FGRItem"/>
      </w:pPr>
      <w:r w:rsidRPr="004D5F76">
        <w:t xml:space="preserve"> </w:t>
      </w:r>
      <w:r w:rsidR="00CE43DD">
        <w:t xml:space="preserve"> </w:t>
      </w:r>
      <w:r w:rsidR="009A04BD">
        <w:t>5</w:t>
      </w:r>
      <w:r w:rsidR="009A04BD" w:rsidRPr="009A04BD">
        <w:t xml:space="preserve">m 4rl Fita Led </w:t>
      </w:r>
      <w:proofErr w:type="spellStart"/>
      <w:r w:rsidR="009A04BD" w:rsidRPr="009A04BD">
        <w:t>Smd</w:t>
      </w:r>
      <w:proofErr w:type="spellEnd"/>
      <w:r w:rsidR="009A04BD" w:rsidRPr="009A04BD">
        <w:t xml:space="preserve"> 3528 Branco Frio Fonte P4mf </w:t>
      </w:r>
      <w:proofErr w:type="spellStart"/>
      <w:r w:rsidR="009A04BD" w:rsidRPr="009A04BD">
        <w:t>Sanca</w:t>
      </w:r>
      <w:proofErr w:type="spellEnd"/>
      <w:r w:rsidR="009A04BD" w:rsidRPr="009A04BD">
        <w:t xml:space="preserve"> Gesso</w:t>
      </w:r>
      <w:r w:rsidR="003030E2">
        <w:t xml:space="preserve"> </w:t>
      </w:r>
      <w:r w:rsidR="003030E2" w:rsidRPr="003030E2">
        <w:t>MEGALED O&amp;M</w:t>
      </w:r>
      <w:r w:rsidR="009A04BD">
        <w:t>:</w:t>
      </w:r>
      <w:r w:rsidR="003030E2">
        <w:t xml:space="preserve"> </w:t>
      </w:r>
      <w:r w:rsidR="009A04BD" w:rsidRPr="009A04BD">
        <w:t>R$116</w:t>
      </w:r>
    </w:p>
    <w:p w:rsidR="003030E2" w:rsidRDefault="003030E2" w:rsidP="003030E2">
      <w:pPr>
        <w:pStyle w:val="FGRItem"/>
      </w:pPr>
      <w:r w:rsidRPr="003030E2">
        <w:t xml:space="preserve">T1 Interruptor de Toque </w:t>
      </w:r>
      <w:r w:rsidR="00E765FB">
        <w:t xml:space="preserve">de Parede Inteligente com 2 </w:t>
      </w:r>
      <w:proofErr w:type="spellStart"/>
      <w:r w:rsidR="00E765FB">
        <w:t>ch</w:t>
      </w:r>
      <w:proofErr w:type="spellEnd"/>
      <w:r>
        <w:t xml:space="preserve"> – </w:t>
      </w:r>
      <w:proofErr w:type="spellStart"/>
      <w:r>
        <w:t>Sonoff</w:t>
      </w:r>
      <w:proofErr w:type="spellEnd"/>
      <w:r>
        <w:t>:</w:t>
      </w:r>
      <w:r w:rsidRPr="003030E2">
        <w:t xml:space="preserve"> R$98.92</w:t>
      </w:r>
    </w:p>
    <w:p w:rsidR="003030E2" w:rsidRDefault="00016E86" w:rsidP="00016E86">
      <w:pPr>
        <w:pStyle w:val="FGRItem"/>
      </w:pPr>
      <w:r w:rsidRPr="00016E86">
        <w:lastRenderedPageBreak/>
        <w:t xml:space="preserve">Luminária </w:t>
      </w:r>
      <w:proofErr w:type="spellStart"/>
      <w:r w:rsidRPr="00016E86">
        <w:t>Plafon</w:t>
      </w:r>
      <w:proofErr w:type="spellEnd"/>
      <w:r w:rsidRPr="00016E86">
        <w:t xml:space="preserve"> 25w LED Sobrepor Branco Quente</w:t>
      </w:r>
      <w:r>
        <w:t xml:space="preserve"> - </w:t>
      </w:r>
      <w:proofErr w:type="spellStart"/>
      <w:r>
        <w:t>Iluminim</w:t>
      </w:r>
      <w:proofErr w:type="spellEnd"/>
      <w:r>
        <w:t xml:space="preserve">: </w:t>
      </w:r>
      <w:r w:rsidRPr="00016E86">
        <w:t>R$ 49,90</w:t>
      </w:r>
      <w:r>
        <w:t>; Qtd:4</w:t>
      </w:r>
    </w:p>
    <w:p w:rsidR="00016E86" w:rsidRDefault="00016E86" w:rsidP="00016E86">
      <w:pPr>
        <w:pStyle w:val="FGRItem"/>
      </w:pPr>
      <w:proofErr w:type="spellStart"/>
      <w:r w:rsidRPr="00016E86">
        <w:t>Echo</w:t>
      </w:r>
      <w:proofErr w:type="spellEnd"/>
      <w:r w:rsidRPr="00016E86">
        <w:t xml:space="preserve"> </w:t>
      </w:r>
      <w:proofErr w:type="spellStart"/>
      <w:r w:rsidRPr="00016E86">
        <w:t>Dot</w:t>
      </w:r>
      <w:proofErr w:type="spellEnd"/>
      <w:r w:rsidRPr="00016E86">
        <w:t xml:space="preserve"> </w:t>
      </w:r>
      <w:proofErr w:type="spellStart"/>
      <w:r w:rsidRPr="00016E86">
        <w:t>Alexa</w:t>
      </w:r>
      <w:proofErr w:type="spellEnd"/>
      <w:r>
        <w:t xml:space="preserve"> –</w:t>
      </w:r>
      <w:r w:rsidRPr="00016E86">
        <w:t xml:space="preserve"> </w:t>
      </w:r>
      <w:proofErr w:type="spellStart"/>
      <w:r w:rsidRPr="00016E86">
        <w:t>Amazon</w:t>
      </w:r>
      <w:proofErr w:type="spellEnd"/>
      <w:r>
        <w:t>:</w:t>
      </w:r>
      <w:r w:rsidRPr="00016E86">
        <w:t xml:space="preserve"> R$269,90</w:t>
      </w:r>
    </w:p>
    <w:p w:rsidR="00016E86" w:rsidRDefault="00016E86" w:rsidP="00016E86">
      <w:pPr>
        <w:pStyle w:val="Ttulo3"/>
        <w:rPr>
          <w:b/>
          <w:lang w:val="pt-BR"/>
        </w:rPr>
      </w:pPr>
      <w:r w:rsidRPr="00016E86">
        <w:rPr>
          <w:b/>
          <w:lang w:val="pt-BR"/>
        </w:rPr>
        <w:t>instalação</w:t>
      </w:r>
    </w:p>
    <w:p w:rsidR="00016E86" w:rsidRDefault="00E765FB" w:rsidP="00E765FB">
      <w:pPr>
        <w:pStyle w:val="FGRItem"/>
      </w:pPr>
      <w:r>
        <w:t xml:space="preserve">Realizar a instalação da Fit Led em torno do forro da suíte, em junção ao interruptor T1 para ter o controle através da </w:t>
      </w:r>
      <w:proofErr w:type="spellStart"/>
      <w:r>
        <w:t>Alexa</w:t>
      </w:r>
      <w:proofErr w:type="spellEnd"/>
      <w:r>
        <w:t xml:space="preserve">, </w:t>
      </w:r>
      <w:proofErr w:type="spellStart"/>
      <w:r>
        <w:t>EWeLink</w:t>
      </w:r>
      <w:proofErr w:type="spellEnd"/>
      <w:r>
        <w:t xml:space="preserve"> e pelo próprio painel do T1.</w:t>
      </w:r>
    </w:p>
    <w:p w:rsidR="008B06BC" w:rsidRDefault="00E765FB" w:rsidP="008B06BC">
      <w:pPr>
        <w:pStyle w:val="FGRItem"/>
      </w:pPr>
      <w:r>
        <w:t xml:space="preserve">Instalar as 4 </w:t>
      </w:r>
      <w:r w:rsidRPr="00E765FB">
        <w:t>Luminária</w:t>
      </w:r>
      <w:r>
        <w:t>s</w:t>
      </w:r>
      <w:r w:rsidRPr="00E765FB">
        <w:t xml:space="preserve"> </w:t>
      </w:r>
      <w:proofErr w:type="spellStart"/>
      <w:r w:rsidRPr="00E765FB">
        <w:t>Plafon</w:t>
      </w:r>
      <w:proofErr w:type="spellEnd"/>
      <w:r w:rsidRPr="00E765FB">
        <w:t xml:space="preserve"> 25w LED</w:t>
      </w:r>
      <w:r>
        <w:t xml:space="preserve"> em pontos estratégicos de iluminação, junto a sua ligação </w:t>
      </w:r>
      <w:r w:rsidR="008B06BC">
        <w:t xml:space="preserve">ao interruptor T1 para ter o controle através da </w:t>
      </w:r>
      <w:proofErr w:type="spellStart"/>
      <w:r w:rsidR="008B06BC">
        <w:t>Alexa</w:t>
      </w:r>
      <w:proofErr w:type="spellEnd"/>
      <w:r w:rsidR="008B06BC">
        <w:t xml:space="preserve">, </w:t>
      </w:r>
      <w:proofErr w:type="spellStart"/>
      <w:r w:rsidR="008B06BC">
        <w:t>EWeLink</w:t>
      </w:r>
      <w:proofErr w:type="spellEnd"/>
      <w:r w:rsidR="008B06BC">
        <w:t xml:space="preserve"> e pelo próprio painel do T1.</w:t>
      </w:r>
    </w:p>
    <w:p w:rsidR="00E765FB" w:rsidRDefault="008B06BC" w:rsidP="008B06BC">
      <w:pPr>
        <w:pStyle w:val="FGRItem"/>
      </w:pPr>
      <w:r>
        <w:t xml:space="preserve">Instalar e conectar a </w:t>
      </w:r>
      <w:proofErr w:type="spellStart"/>
      <w:r w:rsidRPr="00016E86">
        <w:t>Echo</w:t>
      </w:r>
      <w:proofErr w:type="spellEnd"/>
      <w:r w:rsidRPr="00016E86">
        <w:t xml:space="preserve"> </w:t>
      </w:r>
      <w:proofErr w:type="spellStart"/>
      <w:r w:rsidRPr="00016E86">
        <w:t>Dot</w:t>
      </w:r>
      <w:proofErr w:type="spellEnd"/>
      <w:r w:rsidRPr="00016E86">
        <w:t xml:space="preserve"> </w:t>
      </w:r>
      <w:proofErr w:type="spellStart"/>
      <w:r w:rsidRPr="00016E86">
        <w:t>Alexa</w:t>
      </w:r>
      <w:proofErr w:type="spellEnd"/>
      <w:r>
        <w:t xml:space="preserve"> para controlar os dispositivos do apartamento e do quarto.</w:t>
      </w:r>
    </w:p>
    <w:p w:rsidR="008B06BC" w:rsidRDefault="008B06BC" w:rsidP="008B06BC">
      <w:pPr>
        <w:pStyle w:val="Ttulo3"/>
        <w:rPr>
          <w:b/>
          <w:lang w:val="pt-BR"/>
        </w:rPr>
      </w:pPr>
      <w:r w:rsidRPr="008B06BC">
        <w:rPr>
          <w:b/>
          <w:lang w:val="pt-BR"/>
        </w:rPr>
        <w:t>interconexão</w:t>
      </w:r>
    </w:p>
    <w:p w:rsidR="00D44777" w:rsidRDefault="008B06BC" w:rsidP="0080580B">
      <w:r>
        <w:t xml:space="preserve">Devido a suíte possuir </w:t>
      </w:r>
      <w:proofErr w:type="spellStart"/>
      <w:r w:rsidRPr="00016E86">
        <w:t>Echo</w:t>
      </w:r>
      <w:proofErr w:type="spellEnd"/>
      <w:r w:rsidRPr="00016E86">
        <w:t xml:space="preserve"> </w:t>
      </w:r>
      <w:proofErr w:type="spellStart"/>
      <w:r w:rsidRPr="00016E86">
        <w:t>Dot</w:t>
      </w:r>
      <w:proofErr w:type="spellEnd"/>
      <w:r w:rsidRPr="00016E86">
        <w:t xml:space="preserve"> </w:t>
      </w:r>
      <w:proofErr w:type="spellStart"/>
      <w:r w:rsidRPr="00016E86">
        <w:t>Alexa</w:t>
      </w:r>
      <w:proofErr w:type="spellEnd"/>
      <w:r>
        <w:t xml:space="preserve">, o que facilita na hora do controle total da casa, visto que isso facilitaria a comodidade do cliente na hora de designar comandos para outros cômodos do apartamento e deixá-los preparados para quando o cliente se dirigir ao próximo cômodo. Além disso, a iluminação da suíte é controlada pela </w:t>
      </w:r>
      <w:proofErr w:type="spellStart"/>
      <w:r>
        <w:t>Alexa</w:t>
      </w:r>
      <w:proofErr w:type="spellEnd"/>
      <w:r>
        <w:t xml:space="preserve"> da própria suíte devido a configuração e integração da </w:t>
      </w:r>
      <w:proofErr w:type="spellStart"/>
      <w:r>
        <w:t>Alexa</w:t>
      </w:r>
      <w:proofErr w:type="spellEnd"/>
      <w:r>
        <w:t xml:space="preserve"> com o Interruptor T1 da </w:t>
      </w:r>
      <w:proofErr w:type="spellStart"/>
      <w:r>
        <w:t>Sonoff</w:t>
      </w:r>
      <w:proofErr w:type="spellEnd"/>
      <w:r>
        <w:t>.</w:t>
      </w:r>
    </w:p>
    <w:p w:rsidR="00D44777" w:rsidRPr="009633FC" w:rsidRDefault="00D44777" w:rsidP="0080580B"/>
    <w:p w:rsidR="00683AB0" w:rsidRDefault="00111D6F" w:rsidP="00683AB0">
      <w:pPr>
        <w:pStyle w:val="Ttulo1"/>
      </w:pPr>
      <w:bookmarkStart w:id="13" w:name="_Toc529957694"/>
      <w:r>
        <w:t>Dificuldades</w:t>
      </w:r>
      <w:bookmarkEnd w:id="13"/>
      <w:r>
        <w:t xml:space="preserve"> </w:t>
      </w:r>
    </w:p>
    <w:p w:rsidR="00E6644E" w:rsidRDefault="00E6644E" w:rsidP="00E6644E">
      <w:pPr>
        <w:pStyle w:val="FGRItem"/>
      </w:pPr>
      <w:r>
        <w:t xml:space="preserve">Encontrar eletrodomésticos que realizassem a integração com a </w:t>
      </w:r>
      <w:proofErr w:type="spellStart"/>
      <w:r>
        <w:t>Alexa</w:t>
      </w:r>
      <w:proofErr w:type="spellEnd"/>
    </w:p>
    <w:p w:rsidR="00E6644E" w:rsidRDefault="00E6644E" w:rsidP="00E6644E">
      <w:pPr>
        <w:pStyle w:val="FGRItem"/>
      </w:pPr>
      <w:r>
        <w:t xml:space="preserve">Encontrar equipamentos que realizassem conexão coma internet </w:t>
      </w:r>
    </w:p>
    <w:p w:rsidR="00E6644E" w:rsidRDefault="00E6644E" w:rsidP="00E6644E">
      <w:pPr>
        <w:pStyle w:val="FGRItem"/>
      </w:pPr>
      <w:r>
        <w:t xml:space="preserve">Integrar boa parte dos equipamentos na </w:t>
      </w:r>
      <w:proofErr w:type="spellStart"/>
      <w:r>
        <w:t>Alexa</w:t>
      </w:r>
      <w:proofErr w:type="spellEnd"/>
    </w:p>
    <w:p w:rsidR="00E6644E" w:rsidRPr="00E6644E" w:rsidRDefault="00E6644E" w:rsidP="00E6644E">
      <w:pPr>
        <w:pStyle w:val="FGRItem"/>
      </w:pPr>
      <w:r>
        <w:t xml:space="preserve">Encontrar tecnologias de baixo custo  </w:t>
      </w:r>
    </w:p>
    <w:p w:rsidR="00683AB0" w:rsidRDefault="00111D6F" w:rsidP="00683AB0">
      <w:pPr>
        <w:pStyle w:val="Ttulo1"/>
      </w:pPr>
      <w:bookmarkStart w:id="14" w:name="_Toc529957695"/>
      <w:r>
        <w:lastRenderedPageBreak/>
        <w:t>Resumo Executivo</w:t>
      </w:r>
      <w:bookmarkEnd w:id="14"/>
    </w:p>
    <w:p w:rsidR="00111D6F" w:rsidRDefault="00111D6F" w:rsidP="00111D6F">
      <w:r>
        <w:t>O projeto tem como foco automatizar e otimizar a estadia dos principais cômodos do apartamento (suíte, sala, cozinha e lavanderia) em busca de um custo x benefício agradável e rentável, pois são cômodos</w:t>
      </w:r>
      <w:r w:rsidR="00D15DF4">
        <w:t xml:space="preserve"> demandam</w:t>
      </w:r>
      <w:r>
        <w:t xml:space="preserve"> tempo do cliente, e vendo isto, a decisão de automatizar certas partes do apartamento se tornaram viáveis</w:t>
      </w:r>
      <w:r w:rsidR="00D15DF4">
        <w:t xml:space="preserve"> com</w:t>
      </w:r>
      <w:r>
        <w:t xml:space="preserve"> objetivo de economizar tempo, facilitar atividades e trazer conforto para o cliente. A integração de um Home </w:t>
      </w:r>
      <w:proofErr w:type="spellStart"/>
      <w:r>
        <w:t>Assistant</w:t>
      </w:r>
      <w:proofErr w:type="spellEnd"/>
      <w:r>
        <w:t xml:space="preserve"> facilita ainda mais a rotina do cliente, pois através de alguns comandos de voz ou toques na tela do smartphone é possível dar início a uma tarefa enquanto o cliente executa outra.</w:t>
      </w:r>
    </w:p>
    <w:p w:rsidR="00D15DF4" w:rsidRDefault="00D15DF4" w:rsidP="00D15DF4">
      <w:pPr>
        <w:pStyle w:val="Ttulo1"/>
      </w:pPr>
      <w:r>
        <w:t>Sites dos produtos</w:t>
      </w:r>
    </w:p>
    <w:p w:rsidR="00D15DF4" w:rsidRPr="00B83ED9" w:rsidRDefault="00B83ED9" w:rsidP="00B83ED9">
      <w:pPr>
        <w:pStyle w:val="FGRItem"/>
      </w:pPr>
      <w:hyperlink r:id="rId17" w:history="1">
        <w:r w:rsidRPr="00B83ED9">
          <w:rPr>
            <w:rStyle w:val="Hyperlink"/>
            <w:color w:val="auto"/>
            <w:u w:val="none"/>
          </w:rPr>
          <w:t>https://sonoff.itead.cc/en/</w:t>
        </w:r>
      </w:hyperlink>
    </w:p>
    <w:p w:rsidR="00B83ED9" w:rsidRPr="00B83ED9" w:rsidRDefault="00B83ED9" w:rsidP="00B83ED9">
      <w:pPr>
        <w:pStyle w:val="FGRItem"/>
      </w:pPr>
      <w:hyperlink r:id="rId18" w:history="1">
        <w:r w:rsidRPr="00B83ED9">
          <w:rPr>
            <w:rStyle w:val="Hyperlink"/>
            <w:color w:val="auto"/>
            <w:u w:val="none"/>
          </w:rPr>
          <w:t>https://www.amazon.com/Amazon-Echo-Dot-Portable-Bluetooth-Speaker-with-Alexa-Black/dp/B01DFKC2SO</w:t>
        </w:r>
      </w:hyperlink>
    </w:p>
    <w:p w:rsidR="00B83ED9" w:rsidRPr="00B83ED9" w:rsidRDefault="00B83ED9" w:rsidP="00B83ED9">
      <w:pPr>
        <w:pStyle w:val="FGRItem"/>
      </w:pPr>
      <w:hyperlink r:id="rId19" w:history="1">
        <w:r w:rsidRPr="00B83ED9">
          <w:rPr>
            <w:rStyle w:val="Hyperlink"/>
            <w:color w:val="auto"/>
            <w:u w:val="none"/>
          </w:rPr>
          <w:t>https://www.amazon.com/Echo-Plus-built-International-Version/dp/B075RXH7BW</w:t>
        </w:r>
      </w:hyperlink>
    </w:p>
    <w:p w:rsidR="00B83ED9" w:rsidRPr="00B83ED9" w:rsidRDefault="00B83ED9" w:rsidP="00B83ED9">
      <w:pPr>
        <w:pStyle w:val="FGRItem"/>
      </w:pPr>
      <w:hyperlink r:id="rId20" w:history="1">
        <w:r w:rsidRPr="00B83ED9">
          <w:rPr>
            <w:rStyle w:val="Hyperlink"/>
            <w:color w:val="auto"/>
            <w:u w:val="none"/>
          </w:rPr>
          <w:t>https://www.smartthings.com/products</w:t>
        </w:r>
      </w:hyperlink>
    </w:p>
    <w:p w:rsidR="00B83ED9" w:rsidRPr="00D15DF4" w:rsidRDefault="00B83ED9" w:rsidP="00833971">
      <w:pPr>
        <w:pStyle w:val="FGRItem"/>
        <w:numPr>
          <w:ilvl w:val="0"/>
          <w:numId w:val="0"/>
        </w:numPr>
        <w:ind w:left="720"/>
      </w:pPr>
    </w:p>
    <w:p w:rsidR="00A77F77" w:rsidRPr="00E6644E" w:rsidRDefault="00A77F77" w:rsidP="00A77F77">
      <w:pPr>
        <w:rPr>
          <w:u w:val="single"/>
        </w:rPr>
      </w:pPr>
    </w:p>
    <w:sectPr w:rsidR="00A77F77" w:rsidRPr="00E6644E" w:rsidSect="00AB70F8">
      <w:footerReference w:type="default" r:id="rId21"/>
      <w:type w:val="continuous"/>
      <w:pgSz w:w="11906" w:h="16838" w:code="9"/>
      <w:pgMar w:top="1134" w:right="1701" w:bottom="567"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363" w:rsidRDefault="00350363" w:rsidP="0061669D">
      <w:r>
        <w:separator/>
      </w:r>
    </w:p>
  </w:endnote>
  <w:endnote w:type="continuationSeparator" w:id="0">
    <w:p w:rsidR="00350363" w:rsidRDefault="00350363" w:rsidP="00616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4F8" w:rsidRDefault="003D24F8" w:rsidP="00CE283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D24F8" w:rsidRDefault="003D24F8" w:rsidP="00CE283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4F8" w:rsidRPr="00320186" w:rsidRDefault="003D24F8" w:rsidP="007E12A5">
    <w:pPr>
      <w:pBdr>
        <w:top w:val="single" w:sz="4" w:space="0" w:color="auto"/>
      </w:pBdr>
      <w:spacing w:after="20" w:line="240" w:lineRule="auto"/>
      <w:jc w:val="center"/>
      <w:rPr>
        <w:sz w:val="16"/>
        <w:szCs w:val="16"/>
      </w:rPr>
    </w:pPr>
    <w:r>
      <w:rPr>
        <w:rFonts w:ascii="Times New Roman" w:hAnsi="Times New Roman"/>
        <w:noProof/>
        <w:sz w:val="16"/>
        <w:szCs w:val="16"/>
      </w:rPr>
      <mc:AlternateContent>
        <mc:Choice Requires="wps">
          <w:drawing>
            <wp:anchor distT="0" distB="0" distL="114300" distR="114300" simplePos="0" relativeHeight="251655680" behindDoc="0" locked="0" layoutInCell="1" allowOverlap="1" wp14:anchorId="774EC436" wp14:editId="23CA3558">
              <wp:simplePos x="0" y="0"/>
              <wp:positionH relativeFrom="column">
                <wp:posOffset>5495925</wp:posOffset>
              </wp:positionH>
              <wp:positionV relativeFrom="paragraph">
                <wp:posOffset>71755</wp:posOffset>
              </wp:positionV>
              <wp:extent cx="648000" cy="183600"/>
              <wp:effectExtent l="0" t="0" r="635" b="6985"/>
              <wp:wrapNone/>
              <wp:docPr id="1" name="Caixa de Texto 1"/>
              <wp:cNvGraphicFramePr/>
              <a:graphic xmlns:a="http://schemas.openxmlformats.org/drawingml/2006/main">
                <a:graphicData uri="http://schemas.microsoft.com/office/word/2010/wordprocessingShape">
                  <wps:wsp>
                    <wps:cNvSpPr txBox="1"/>
                    <wps:spPr>
                      <a:xfrm>
                        <a:off x="0" y="0"/>
                        <a:ext cx="648000" cy="183600"/>
                      </a:xfrm>
                      <a:prstGeom prst="rect">
                        <a:avLst/>
                      </a:prstGeom>
                      <a:solidFill>
                        <a:schemeClr val="lt1"/>
                      </a:solidFill>
                      <a:ln w="6350">
                        <a:noFill/>
                      </a:ln>
                    </wps:spPr>
                    <wps:txbx>
                      <w:txbxContent>
                        <w:p w:rsidR="003D24F8" w:rsidRPr="00A40A72" w:rsidRDefault="003D24F8" w:rsidP="00A40A72">
                          <w:pPr>
                            <w:rPr>
                              <w:rFonts w:ascii="Courier New" w:hAnsi="Courier New" w:cs="Courier New"/>
                              <w:sz w:val="12"/>
                              <w:szCs w:val="12"/>
                            </w:rPr>
                          </w:pPr>
                          <w:r>
                            <w:rPr>
                              <w:rFonts w:ascii="Courier New" w:hAnsi="Courier New" w:cs="Courier New"/>
                              <w:sz w:val="12"/>
                              <w:szCs w:val="12"/>
                            </w:rPr>
                            <w:t>MOD-QLD-</w:t>
                          </w:r>
                          <w:r w:rsidRPr="00A40A72">
                            <w:rPr>
                              <w:rFonts w:ascii="Courier New" w:hAnsi="Courier New" w:cs="Courier New"/>
                              <w:sz w:val="12"/>
                              <w:szCs w:val="12"/>
                            </w:rPr>
                            <w:t>001-REV. A</w:t>
                          </w:r>
                        </w:p>
                      </w:txbxContent>
                    </wps:txbx>
                    <wps:bodyPr rot="0" spcFirstLastPara="0" vertOverflow="overflow" horzOverflow="overflow" vert="horz" wrap="non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EC436" id="_x0000_t202" coordsize="21600,21600" o:spt="202" path="m,l,21600r21600,l21600,xe">
              <v:stroke joinstyle="miter"/>
              <v:path gradientshapeok="t" o:connecttype="rect"/>
            </v:shapetype>
            <v:shape id="Caixa de Texto 1" o:spid="_x0000_s1026" type="#_x0000_t202" style="position:absolute;left:0;text-align:left;margin-left:432.75pt;margin-top:5.65pt;width:51pt;height:14.4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" fillcolor="white [3201]" stroked="f" strokeweight=".5pt">
              <v:textbox inset="0,1mm,0,1mm">
                <w:txbxContent>
                  <w:p w:rsidR="003D24F8" w:rsidRPr="00A40A72" w:rsidRDefault="003D24F8" w:rsidP="00A40A72">
                    <w:pPr>
                      <w:rPr>
                        <w:rFonts w:ascii="Courier New" w:hAnsi="Courier New" w:cs="Courier New"/>
                        <w:sz w:val="12"/>
                        <w:szCs w:val="12"/>
                      </w:rPr>
                    </w:pPr>
                    <w:r>
                      <w:rPr>
                        <w:rFonts w:ascii="Courier New" w:hAnsi="Courier New" w:cs="Courier New"/>
                        <w:sz w:val="12"/>
                        <w:szCs w:val="12"/>
                      </w:rPr>
                      <w:t>MOD-QLD-</w:t>
                    </w:r>
                    <w:r w:rsidRPr="00A40A72">
                      <w:rPr>
                        <w:rFonts w:ascii="Courier New" w:hAnsi="Courier New" w:cs="Courier New"/>
                        <w:sz w:val="12"/>
                        <w:szCs w:val="12"/>
                      </w:rPr>
                      <w:t>001-REV. A</w:t>
                    </w:r>
                  </w:p>
                </w:txbxContent>
              </v:textbox>
            </v:shape>
          </w:pict>
        </mc:Fallback>
      </mc:AlternateContent>
    </w:r>
    <w:r w:rsidRPr="004A7B80">
      <w:rPr>
        <w:rFonts w:ascii="Times New Roman" w:hAnsi="Times New Roman"/>
        <w:sz w:val="16"/>
        <w:szCs w:val="16"/>
      </w:rPr>
      <w:t>Belém-PA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4F8" w:rsidRPr="004A7B80" w:rsidRDefault="003D24F8" w:rsidP="00AB4ED3">
    <w:pPr>
      <w:pBdr>
        <w:top w:val="single" w:sz="4" w:space="0" w:color="auto"/>
      </w:pBdr>
      <w:spacing w:after="20" w:line="240" w:lineRule="auto"/>
      <w:jc w:val="center"/>
      <w:rPr>
        <w:rFonts w:ascii="Times New Roman" w:hAnsi="Times New Roman"/>
        <w:sz w:val="16"/>
        <w:szCs w:val="16"/>
      </w:rPr>
    </w:pPr>
  </w:p>
  <w:p w:rsidR="003D24F8" w:rsidRPr="00EB0368" w:rsidRDefault="003D24F8" w:rsidP="00EB0368">
    <w:pPr>
      <w:pBdr>
        <w:top w:val="single" w:sz="4" w:space="0" w:color="auto"/>
      </w:pBdr>
      <w:spacing w:after="20" w:line="240" w:lineRule="auto"/>
      <w:jc w:val="center"/>
      <w:rPr>
        <w:rFonts w:ascii="Times New Roman" w:hAnsi="Times New Roman"/>
        <w:sz w:val="16"/>
        <w:szCs w:val="16"/>
      </w:rPr>
    </w:pPr>
    <w:r>
      <w:rPr>
        <w:rFonts w:ascii="Times New Roman" w:hAnsi="Times New Roman"/>
        <w:noProof/>
        <w:sz w:val="16"/>
        <w:szCs w:val="16"/>
      </w:rPr>
      <mc:AlternateContent>
        <mc:Choice Requires="wps">
          <w:drawing>
            <wp:anchor distT="0" distB="0" distL="114300" distR="114300" simplePos="0" relativeHeight="251658752" behindDoc="0" locked="0" layoutInCell="1" allowOverlap="1" wp14:anchorId="7EF9953B" wp14:editId="47DEEDEC">
              <wp:simplePos x="0" y="0"/>
              <wp:positionH relativeFrom="column">
                <wp:posOffset>-972185</wp:posOffset>
              </wp:positionH>
              <wp:positionV relativeFrom="paragraph">
                <wp:posOffset>71755</wp:posOffset>
              </wp:positionV>
              <wp:extent cx="3438000" cy="17640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3438000" cy="176400"/>
                      </a:xfrm>
                      <a:prstGeom prst="rect">
                        <a:avLst/>
                      </a:prstGeom>
                      <a:solidFill>
                        <a:schemeClr val="lt1"/>
                      </a:solidFill>
                      <a:ln w="6350">
                        <a:noFill/>
                      </a:ln>
                    </wps:spPr>
                    <wps:txbx>
                      <w:txbxContent>
                        <w:p w:rsidR="003D24F8" w:rsidRPr="00A40A72" w:rsidRDefault="003D24F8" w:rsidP="00AA0CF0">
                          <w:pPr>
                            <w:rPr>
                              <w:rFonts w:ascii="Courier New" w:hAnsi="Courier New" w:cs="Courier New"/>
                              <w:sz w:val="12"/>
                              <w:szCs w:val="12"/>
                            </w:rPr>
                          </w:pPr>
                        </w:p>
                      </w:txbxContent>
                    </wps:txbx>
                    <wps:bodyPr rot="0" spcFirstLastPara="0" vertOverflow="overflow" horzOverflow="overflow" vert="horz" wrap="squar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F9953B" id="_x0000_t202" coordsize="21600,21600" o:spt="202" path="m,l,21600r21600,l21600,xe">
              <v:stroke joinstyle="miter"/>
              <v:path gradientshapeok="t" o:connecttype="rect"/>
            </v:shapetype>
            <v:shape id="Caixa de Texto 5" o:spid="_x0000_s1027" type="#_x0000_t202" style="position:absolute;left:0;text-align:left;margin-left:-76.55pt;margin-top:5.65pt;width:270.7pt;height:13.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" fillcolor="white [3201]" stroked="f" strokeweight=".5pt">
              <v:textbox inset="0,1mm,0,1mm">
                <w:txbxContent>
                  <w:p w:rsidR="003D24F8" w:rsidRPr="00A40A72" w:rsidRDefault="003D24F8" w:rsidP="00AA0CF0">
                    <w:pPr>
                      <w:rPr>
                        <w:rFonts w:ascii="Courier New" w:hAnsi="Courier New" w:cs="Courier New"/>
                        <w:sz w:val="12"/>
                        <w:szCs w:val="12"/>
                      </w:rPr>
                    </w:pPr>
                  </w:p>
                </w:txbxContent>
              </v:textbox>
            </v:shape>
          </w:pict>
        </mc:Fallback>
      </mc:AlternateContent>
    </w:r>
    <w:r>
      <w:rPr>
        <w:rFonts w:ascii="Times New Roman" w:hAnsi="Times New Roman"/>
        <w:sz w:val="16"/>
        <w:szCs w:val="16"/>
      </w:rPr>
      <w:t>Belém-PA</w:t>
    </w:r>
    <w:r>
      <w:rPr>
        <w:rFonts w:ascii="Times New Roman" w:hAnsi="Times New Roman"/>
        <w:noProof/>
        <w:sz w:val="16"/>
        <w:szCs w:val="16"/>
      </w:rPr>
      <mc:AlternateContent>
        <mc:Choice Requires="wps">
          <w:drawing>
            <wp:anchor distT="0" distB="0" distL="114300" distR="114300" simplePos="0" relativeHeight="251656704" behindDoc="0" locked="0" layoutInCell="1" allowOverlap="1" wp14:anchorId="2DDCE169" wp14:editId="0DC04ECA">
              <wp:simplePos x="0" y="0"/>
              <wp:positionH relativeFrom="column">
                <wp:posOffset>5494020</wp:posOffset>
              </wp:positionH>
              <wp:positionV relativeFrom="paragraph">
                <wp:posOffset>71755</wp:posOffset>
              </wp:positionV>
              <wp:extent cx="831600" cy="183600"/>
              <wp:effectExtent l="0" t="0" r="8255" b="6985"/>
              <wp:wrapNone/>
              <wp:docPr id="2" name="Caixa de Texto 2"/>
              <wp:cNvGraphicFramePr/>
              <a:graphic xmlns:a="http://schemas.openxmlformats.org/drawingml/2006/main">
                <a:graphicData uri="http://schemas.microsoft.com/office/word/2010/wordprocessingShape">
                  <wps:wsp>
                    <wps:cNvSpPr txBox="1"/>
                    <wps:spPr>
                      <a:xfrm>
                        <a:off x="0" y="0"/>
                        <a:ext cx="831600" cy="183600"/>
                      </a:xfrm>
                      <a:prstGeom prst="rect">
                        <a:avLst/>
                      </a:prstGeom>
                      <a:solidFill>
                        <a:schemeClr val="lt1"/>
                      </a:solidFill>
                      <a:ln w="6350">
                        <a:noFill/>
                      </a:ln>
                    </wps:spPr>
                    <wps:txbx>
                      <w:txbxContent>
                        <w:p w:rsidR="003D24F8" w:rsidRPr="00A40A72" w:rsidRDefault="003D24F8" w:rsidP="00E26A5E">
                          <w:pPr>
                            <w:rPr>
                              <w:rFonts w:ascii="Courier New" w:hAnsi="Courier New" w:cs="Courier New"/>
                              <w:sz w:val="12"/>
                              <w:szCs w:val="12"/>
                            </w:rPr>
                          </w:pPr>
                          <w:r>
                            <w:rPr>
                              <w:rFonts w:ascii="Courier New" w:hAnsi="Courier New" w:cs="Courier New"/>
                              <w:sz w:val="12"/>
                              <w:szCs w:val="12"/>
                            </w:rPr>
                            <w:t>MOD-QLD-</w:t>
                          </w:r>
                          <w:r w:rsidRPr="00A40A72">
                            <w:rPr>
                              <w:rFonts w:ascii="Courier New" w:hAnsi="Courier New" w:cs="Courier New"/>
                              <w:sz w:val="12"/>
                              <w:szCs w:val="12"/>
                            </w:rPr>
                            <w:t>001-REV. A</w:t>
                          </w:r>
                        </w:p>
                      </w:txbxContent>
                    </wps:txbx>
                    <wps:bodyPr rot="0" spcFirstLastPara="0" vertOverflow="overflow" horzOverflow="overflow" vert="horz" wrap="none" lIns="0" tIns="36000" rIns="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CE169" id="Caixa de Texto 2" o:spid="_x0000_s1028" type="#_x0000_t202" style="position:absolute;left:0;text-align:left;margin-left:432.6pt;margin-top:5.65pt;width:65.5pt;height:14.4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" fillcolor="white [3201]" stroked="f" strokeweight=".5pt">
              <v:textbox inset="0,1mm,0,1mm">
                <w:txbxContent>
                  <w:p w:rsidR="003D24F8" w:rsidRPr="00A40A72" w:rsidRDefault="003D24F8" w:rsidP="00E26A5E">
                    <w:pPr>
                      <w:rPr>
                        <w:rFonts w:ascii="Courier New" w:hAnsi="Courier New" w:cs="Courier New"/>
                        <w:sz w:val="12"/>
                        <w:szCs w:val="12"/>
                      </w:rPr>
                    </w:pPr>
                    <w:r>
                      <w:rPr>
                        <w:rFonts w:ascii="Courier New" w:hAnsi="Courier New" w:cs="Courier New"/>
                        <w:sz w:val="12"/>
                        <w:szCs w:val="12"/>
                      </w:rPr>
                      <w:t>MOD-QLD-</w:t>
                    </w:r>
                    <w:r w:rsidRPr="00A40A72">
                      <w:rPr>
                        <w:rFonts w:ascii="Courier New" w:hAnsi="Courier New" w:cs="Courier New"/>
                        <w:sz w:val="12"/>
                        <w:szCs w:val="12"/>
                      </w:rPr>
                      <w:t>001-REV. A</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363" w:rsidRDefault="00350363" w:rsidP="0061669D">
      <w:r>
        <w:separator/>
      </w:r>
    </w:p>
  </w:footnote>
  <w:footnote w:type="continuationSeparator" w:id="0">
    <w:p w:rsidR="00350363" w:rsidRDefault="00350363" w:rsidP="006166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14" w:type="dxa"/>
      <w:jc w:val="center"/>
      <w:tblCellMar>
        <w:left w:w="70" w:type="dxa"/>
        <w:right w:w="70" w:type="dxa"/>
      </w:tblCellMar>
      <w:tblLook w:val="04A0" w:firstRow="1" w:lastRow="0" w:firstColumn="1" w:lastColumn="0" w:noHBand="0" w:noVBand="1"/>
    </w:tblPr>
    <w:tblGrid>
      <w:gridCol w:w="2090"/>
      <w:gridCol w:w="2090"/>
      <w:gridCol w:w="1360"/>
      <w:gridCol w:w="685"/>
      <w:gridCol w:w="1603"/>
      <w:gridCol w:w="8"/>
      <w:gridCol w:w="1524"/>
      <w:gridCol w:w="654"/>
    </w:tblGrid>
    <w:tr w:rsidR="003D24F8" w:rsidRPr="00E632F1" w:rsidTr="00B14950">
      <w:trPr>
        <w:trHeight w:hRule="exact" w:val="170"/>
        <w:jc w:val="center"/>
      </w:trPr>
      <w:tc>
        <w:tcPr>
          <w:tcW w:w="4180" w:type="dxa"/>
          <w:gridSpan w:val="2"/>
          <w:tcBorders>
            <w:top w:val="single" w:sz="8" w:space="0" w:color="auto"/>
            <w:left w:val="single" w:sz="8" w:space="0" w:color="auto"/>
            <w:right w:val="single" w:sz="8" w:space="0" w:color="000000"/>
          </w:tcBorders>
          <w:shd w:val="clear" w:color="auto" w:fill="auto"/>
          <w:vAlign w:val="center"/>
        </w:tcPr>
        <w:p w:rsidR="003D24F8" w:rsidRPr="000E0ED7" w:rsidRDefault="003D24F8" w:rsidP="00E632F1">
          <w:pPr>
            <w:spacing w:after="0" w:line="240" w:lineRule="auto"/>
            <w:rPr>
              <w:rFonts w:cs="Arial"/>
              <w:color w:val="000000"/>
              <w:sz w:val="10"/>
              <w:szCs w:val="10"/>
            </w:rPr>
          </w:pPr>
        </w:p>
      </w:tc>
      <w:tc>
        <w:tcPr>
          <w:tcW w:w="3656" w:type="dxa"/>
          <w:gridSpan w:val="4"/>
          <w:tcBorders>
            <w:top w:val="single" w:sz="8" w:space="0" w:color="auto"/>
            <w:left w:val="nil"/>
            <w:bottom w:val="nil"/>
            <w:right w:val="nil"/>
          </w:tcBorders>
          <w:shd w:val="clear" w:color="auto" w:fill="auto"/>
          <w:vAlign w:val="center"/>
          <w:hideMark/>
        </w:tcPr>
        <w:p w:rsidR="003D24F8" w:rsidRPr="00E632F1" w:rsidRDefault="003D24F8" w:rsidP="00AA0CF0">
          <w:pPr>
            <w:spacing w:after="0" w:line="240" w:lineRule="auto"/>
            <w:rPr>
              <w:rFonts w:ascii="Times New Roman" w:hAnsi="Times New Roman"/>
              <w:color w:val="000000"/>
              <w:sz w:val="12"/>
              <w:szCs w:val="12"/>
            </w:rPr>
          </w:pPr>
          <w:r w:rsidRPr="00E632F1">
            <w:rPr>
              <w:rFonts w:ascii="Times New Roman" w:hAnsi="Times New Roman"/>
              <w:color w:val="000000"/>
              <w:sz w:val="12"/>
              <w:szCs w:val="12"/>
            </w:rPr>
            <w:t>Documento</w:t>
          </w:r>
        </w:p>
      </w:tc>
      <w:tc>
        <w:tcPr>
          <w:tcW w:w="1524" w:type="dxa"/>
          <w:tcBorders>
            <w:top w:val="single" w:sz="8" w:space="0" w:color="auto"/>
            <w:left w:val="nil"/>
            <w:bottom w:val="nil"/>
            <w:right w:val="single" w:sz="8" w:space="0" w:color="auto"/>
          </w:tcBorders>
          <w:shd w:val="clear" w:color="auto" w:fill="auto"/>
          <w:vAlign w:val="center"/>
          <w:hideMark/>
        </w:tcPr>
        <w:p w:rsidR="003D24F8" w:rsidRPr="00731979" w:rsidRDefault="003D24F8" w:rsidP="00731979">
          <w:pPr>
            <w:spacing w:after="0" w:line="240" w:lineRule="auto"/>
            <w:jc w:val="left"/>
            <w:rPr>
              <w:rFonts w:ascii="Times New Roman" w:hAnsi="Times New Roman"/>
              <w:color w:val="000000"/>
              <w:sz w:val="12"/>
              <w:szCs w:val="12"/>
            </w:rPr>
          </w:pPr>
          <w:r>
            <w:rPr>
              <w:rFonts w:ascii="Times New Roman" w:hAnsi="Times New Roman"/>
              <w:color w:val="000000"/>
              <w:position w:val="4"/>
              <w:sz w:val="12"/>
              <w:szCs w:val="12"/>
            </w:rPr>
            <w:t>n°</w:t>
          </w:r>
        </w:p>
      </w:tc>
      <w:tc>
        <w:tcPr>
          <w:tcW w:w="654" w:type="dxa"/>
          <w:tcBorders>
            <w:top w:val="single" w:sz="8" w:space="0" w:color="auto"/>
            <w:left w:val="nil"/>
            <w:bottom w:val="nil"/>
            <w:right w:val="single" w:sz="8" w:space="0" w:color="auto"/>
          </w:tcBorders>
          <w:shd w:val="clear" w:color="auto" w:fill="auto"/>
          <w:vAlign w:val="center"/>
          <w:hideMark/>
        </w:tcPr>
        <w:p w:rsidR="003D24F8" w:rsidRPr="00E632F1" w:rsidRDefault="003D24F8" w:rsidP="00E632F1">
          <w:pPr>
            <w:spacing w:after="0" w:line="240" w:lineRule="auto"/>
            <w:jc w:val="left"/>
            <w:rPr>
              <w:rFonts w:ascii="Times New Roman" w:hAnsi="Times New Roman"/>
              <w:color w:val="000000"/>
              <w:sz w:val="12"/>
              <w:szCs w:val="12"/>
            </w:rPr>
          </w:pPr>
          <w:r w:rsidRPr="00E632F1">
            <w:rPr>
              <w:rFonts w:ascii="Times New Roman" w:hAnsi="Times New Roman"/>
              <w:color w:val="000000"/>
              <w:sz w:val="12"/>
              <w:szCs w:val="12"/>
            </w:rPr>
            <w:t>Pág.</w:t>
          </w:r>
        </w:p>
      </w:tc>
    </w:tr>
    <w:tr w:rsidR="003D24F8" w:rsidRPr="00E632F1" w:rsidTr="00B14950">
      <w:trPr>
        <w:trHeight w:val="285"/>
        <w:jc w:val="center"/>
      </w:trPr>
      <w:tc>
        <w:tcPr>
          <w:tcW w:w="4180" w:type="dxa"/>
          <w:gridSpan w:val="2"/>
          <w:vMerge w:val="restart"/>
          <w:tcBorders>
            <w:top w:val="nil"/>
            <w:left w:val="single" w:sz="8" w:space="0" w:color="auto"/>
            <w:right w:val="single" w:sz="8" w:space="0" w:color="000000"/>
          </w:tcBorders>
          <w:shd w:val="clear" w:color="auto" w:fill="auto"/>
          <w:vAlign w:val="center"/>
        </w:tcPr>
        <w:p w:rsidR="003D24F8" w:rsidRPr="000E0ED7" w:rsidRDefault="003D24F8" w:rsidP="00794FBF">
          <w:pPr>
            <w:spacing w:after="0" w:line="240" w:lineRule="auto"/>
            <w:rPr>
              <w:rFonts w:cs="Arial"/>
              <w:color w:val="000000"/>
            </w:rPr>
          </w:pPr>
          <w:r>
            <w:rPr>
              <w:rFonts w:cs="Arial"/>
              <w:noProof/>
              <w:color w:val="000000"/>
            </w:rPr>
            <w:drawing>
              <wp:inline distT="0" distB="0" distL="0" distR="0">
                <wp:extent cx="2282024" cy="563208"/>
                <wp:effectExtent l="0" t="0" r="4445"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0502_Centro_Universitario_do_Estado_do_Para.png"/>
                        <pic:cNvPicPr/>
                      </pic:nvPicPr>
                      <pic:blipFill>
                        <a:blip r:embed="rId1">
                          <a:extLst>
                            <a:ext uri="{28A0092B-C50C-407E-A947-70E740481C1C}">
                              <a14:useLocalDpi xmlns:a14="http://schemas.microsoft.com/office/drawing/2010/main" val="0"/>
                            </a:ext>
                          </a:extLst>
                        </a:blip>
                        <a:stretch>
                          <a:fillRect/>
                        </a:stretch>
                      </pic:blipFill>
                      <pic:spPr>
                        <a:xfrm>
                          <a:off x="0" y="0"/>
                          <a:ext cx="2375003" cy="586155"/>
                        </a:xfrm>
                        <a:prstGeom prst="rect">
                          <a:avLst/>
                        </a:prstGeom>
                      </pic:spPr>
                    </pic:pic>
                  </a:graphicData>
                </a:graphic>
              </wp:inline>
            </w:drawing>
          </w:r>
        </w:p>
      </w:tc>
      <w:tc>
        <w:tcPr>
          <w:tcW w:w="3648" w:type="dxa"/>
          <w:gridSpan w:val="3"/>
          <w:vMerge w:val="restart"/>
          <w:tcBorders>
            <w:top w:val="nil"/>
            <w:left w:val="single" w:sz="8" w:space="0" w:color="auto"/>
            <w:bottom w:val="single" w:sz="8" w:space="0" w:color="000000"/>
            <w:right w:val="single" w:sz="8" w:space="0" w:color="000000"/>
          </w:tcBorders>
          <w:shd w:val="clear" w:color="auto" w:fill="auto"/>
          <w:vAlign w:val="center"/>
          <w:hideMark/>
        </w:tcPr>
        <w:p w:rsidR="003D24F8" w:rsidRDefault="003D24F8" w:rsidP="008C4CBC">
          <w:pPr>
            <w:spacing w:after="0" w:line="240" w:lineRule="auto"/>
            <w:jc w:val="left"/>
            <w:rPr>
              <w:rFonts w:cs="Arial"/>
              <w:color w:val="000000"/>
              <w:sz w:val="20"/>
              <w:szCs w:val="20"/>
            </w:rPr>
          </w:pPr>
          <w:r>
            <w:rPr>
              <w:rFonts w:cs="Arial"/>
              <w:color w:val="000000"/>
              <w:sz w:val="20"/>
              <w:szCs w:val="20"/>
            </w:rPr>
            <w:t>TIPO DE DOCUMENTO</w:t>
          </w:r>
        </w:p>
        <w:p w:rsidR="003D24F8" w:rsidRDefault="003D24F8" w:rsidP="008C4CBC">
          <w:pPr>
            <w:spacing w:after="0" w:line="240" w:lineRule="auto"/>
            <w:jc w:val="left"/>
            <w:rPr>
              <w:rFonts w:cs="Arial"/>
              <w:color w:val="000000"/>
              <w:sz w:val="20"/>
              <w:szCs w:val="20"/>
            </w:rPr>
          </w:pPr>
          <w:r>
            <w:rPr>
              <w:rFonts w:cs="Arial"/>
              <w:color w:val="000000"/>
              <w:sz w:val="20"/>
              <w:szCs w:val="20"/>
            </w:rPr>
            <w:t xml:space="preserve">Relatório Técnico </w:t>
          </w:r>
        </w:p>
      </w:tc>
      <w:tc>
        <w:tcPr>
          <w:tcW w:w="1532" w:type="dxa"/>
          <w:gridSpan w:val="2"/>
          <w:vMerge w:val="restart"/>
          <w:tcBorders>
            <w:top w:val="nil"/>
            <w:left w:val="single" w:sz="8" w:space="0" w:color="auto"/>
            <w:bottom w:val="single" w:sz="8" w:space="0" w:color="000000"/>
            <w:right w:val="single" w:sz="8" w:space="0" w:color="000000"/>
          </w:tcBorders>
          <w:shd w:val="clear" w:color="auto" w:fill="auto"/>
          <w:vAlign w:val="center"/>
        </w:tcPr>
        <w:p w:rsidR="003D24F8" w:rsidRPr="00254FBF" w:rsidRDefault="003D24F8" w:rsidP="00B14950">
          <w:pPr>
            <w:spacing w:after="0" w:line="240" w:lineRule="auto"/>
            <w:jc w:val="center"/>
            <w:rPr>
              <w:rFonts w:cs="Arial"/>
              <w:color w:val="000000"/>
              <w:sz w:val="16"/>
              <w:szCs w:val="16"/>
            </w:rPr>
          </w:pPr>
          <w:r w:rsidRPr="00254FBF">
            <w:rPr>
              <w:rFonts w:cs="Arial"/>
              <w:color w:val="000000"/>
              <w:sz w:val="16"/>
              <w:szCs w:val="16"/>
            </w:rPr>
            <w:t>MOD-QLD-001</w:t>
          </w:r>
        </w:p>
      </w:tc>
      <w:tc>
        <w:tcPr>
          <w:tcW w:w="654" w:type="dxa"/>
          <w:vMerge w:val="restart"/>
          <w:tcBorders>
            <w:top w:val="nil"/>
            <w:left w:val="single" w:sz="8" w:space="0" w:color="auto"/>
            <w:bottom w:val="single" w:sz="8" w:space="0" w:color="000000"/>
            <w:right w:val="single" w:sz="8" w:space="0" w:color="auto"/>
          </w:tcBorders>
          <w:shd w:val="clear" w:color="auto" w:fill="auto"/>
          <w:vAlign w:val="center"/>
          <w:hideMark/>
        </w:tcPr>
        <w:p w:rsidR="003D24F8" w:rsidRPr="00E632F1" w:rsidRDefault="003D24F8" w:rsidP="00E632F1">
          <w:pPr>
            <w:spacing w:after="0" w:line="240" w:lineRule="auto"/>
            <w:jc w:val="center"/>
            <w:rPr>
              <w:rFonts w:cs="Arial"/>
              <w:color w:val="000000"/>
              <w:sz w:val="20"/>
              <w:szCs w:val="20"/>
            </w:rPr>
          </w:pPr>
          <w:r w:rsidRPr="008504CF">
            <w:rPr>
              <w:rFonts w:cs="Arial"/>
              <w:color w:val="000000"/>
              <w:sz w:val="20"/>
              <w:szCs w:val="20"/>
            </w:rPr>
            <w:fldChar w:fldCharType="begin"/>
          </w:r>
          <w:r w:rsidRPr="008504CF">
            <w:rPr>
              <w:rFonts w:cs="Arial"/>
              <w:color w:val="000000"/>
              <w:sz w:val="20"/>
              <w:szCs w:val="20"/>
            </w:rPr>
            <w:instrText xml:space="preserve"> PAGE   \* MERGEFORMAT </w:instrText>
          </w:r>
          <w:r w:rsidRPr="008504CF">
            <w:rPr>
              <w:rFonts w:cs="Arial"/>
              <w:color w:val="000000"/>
              <w:sz w:val="20"/>
              <w:szCs w:val="20"/>
            </w:rPr>
            <w:fldChar w:fldCharType="separate"/>
          </w:r>
          <w:r w:rsidR="00C332B1">
            <w:rPr>
              <w:rFonts w:cs="Arial"/>
              <w:noProof/>
              <w:color w:val="000000"/>
              <w:sz w:val="20"/>
              <w:szCs w:val="20"/>
            </w:rPr>
            <w:t>14</w:t>
          </w:r>
          <w:r w:rsidRPr="008504CF">
            <w:rPr>
              <w:rFonts w:cs="Arial"/>
              <w:noProof/>
              <w:color w:val="000000"/>
              <w:sz w:val="20"/>
              <w:szCs w:val="20"/>
            </w:rPr>
            <w:fldChar w:fldCharType="end"/>
          </w:r>
          <w:r>
            <w:rPr>
              <w:rFonts w:cs="Arial"/>
              <w:noProof/>
              <w:color w:val="000000"/>
              <w:sz w:val="20"/>
              <w:szCs w:val="20"/>
            </w:rPr>
            <w:t xml:space="preserve"> (</w:t>
          </w:r>
          <w:r>
            <w:rPr>
              <w:rFonts w:cs="Arial"/>
              <w:noProof/>
              <w:color w:val="000000"/>
              <w:sz w:val="20"/>
              <w:szCs w:val="20"/>
            </w:rPr>
            <w:fldChar w:fldCharType="begin"/>
          </w:r>
          <w:r>
            <w:rPr>
              <w:rFonts w:cs="Arial"/>
              <w:noProof/>
              <w:color w:val="000000"/>
              <w:sz w:val="20"/>
              <w:szCs w:val="20"/>
            </w:rPr>
            <w:instrText xml:space="preserve"> NUMPAGES   \* MERGEFORMAT </w:instrText>
          </w:r>
          <w:r>
            <w:rPr>
              <w:rFonts w:cs="Arial"/>
              <w:noProof/>
              <w:color w:val="000000"/>
              <w:sz w:val="20"/>
              <w:szCs w:val="20"/>
            </w:rPr>
            <w:fldChar w:fldCharType="separate"/>
          </w:r>
          <w:r w:rsidR="00C332B1">
            <w:rPr>
              <w:rFonts w:cs="Arial"/>
              <w:noProof/>
              <w:color w:val="000000"/>
              <w:sz w:val="20"/>
              <w:szCs w:val="20"/>
            </w:rPr>
            <w:t>14</w:t>
          </w:r>
          <w:r>
            <w:rPr>
              <w:rFonts w:cs="Arial"/>
              <w:noProof/>
              <w:color w:val="000000"/>
              <w:sz w:val="20"/>
              <w:szCs w:val="20"/>
            </w:rPr>
            <w:fldChar w:fldCharType="end"/>
          </w:r>
          <w:r>
            <w:rPr>
              <w:rFonts w:cs="Arial"/>
              <w:noProof/>
              <w:color w:val="000000"/>
              <w:sz w:val="20"/>
              <w:szCs w:val="20"/>
            </w:rPr>
            <w:t>)</w:t>
          </w:r>
        </w:p>
      </w:tc>
    </w:tr>
    <w:tr w:rsidR="003D24F8" w:rsidRPr="00E632F1" w:rsidTr="00B14950">
      <w:trPr>
        <w:trHeight w:val="299"/>
        <w:jc w:val="center"/>
      </w:trPr>
      <w:tc>
        <w:tcPr>
          <w:tcW w:w="4180" w:type="dxa"/>
          <w:gridSpan w:val="2"/>
          <w:vMerge/>
          <w:tcBorders>
            <w:top w:val="single" w:sz="8" w:space="0" w:color="000000"/>
            <w:left w:val="single" w:sz="8" w:space="0" w:color="auto"/>
            <w:right w:val="single" w:sz="8" w:space="0" w:color="000000"/>
          </w:tcBorders>
          <w:vAlign w:val="center"/>
        </w:tcPr>
        <w:p w:rsidR="003D24F8" w:rsidRPr="00E632F1" w:rsidRDefault="003D24F8" w:rsidP="00E632F1">
          <w:pPr>
            <w:spacing w:after="0" w:line="240" w:lineRule="auto"/>
            <w:jc w:val="left"/>
            <w:rPr>
              <w:rFonts w:cs="Arial"/>
              <w:color w:val="000000"/>
            </w:rPr>
          </w:pPr>
        </w:p>
      </w:tc>
      <w:tc>
        <w:tcPr>
          <w:tcW w:w="3648" w:type="dxa"/>
          <w:gridSpan w:val="3"/>
          <w:vMerge/>
          <w:tcBorders>
            <w:top w:val="nil"/>
            <w:left w:val="single" w:sz="8" w:space="0" w:color="auto"/>
            <w:bottom w:val="single" w:sz="8" w:space="0" w:color="000000"/>
            <w:right w:val="single" w:sz="8" w:space="0" w:color="000000"/>
          </w:tcBorders>
          <w:vAlign w:val="center"/>
          <w:hideMark/>
        </w:tcPr>
        <w:p w:rsidR="003D24F8" w:rsidRPr="00E632F1" w:rsidRDefault="003D24F8" w:rsidP="00E632F1">
          <w:pPr>
            <w:spacing w:after="0" w:line="240" w:lineRule="auto"/>
            <w:jc w:val="left"/>
            <w:rPr>
              <w:rFonts w:cs="Arial"/>
              <w:color w:val="000000"/>
              <w:sz w:val="20"/>
              <w:szCs w:val="20"/>
            </w:rPr>
          </w:pPr>
        </w:p>
      </w:tc>
      <w:tc>
        <w:tcPr>
          <w:tcW w:w="1532" w:type="dxa"/>
          <w:gridSpan w:val="2"/>
          <w:vMerge/>
          <w:tcBorders>
            <w:top w:val="nil"/>
            <w:left w:val="single" w:sz="8" w:space="0" w:color="auto"/>
            <w:bottom w:val="single" w:sz="8" w:space="0" w:color="000000"/>
            <w:right w:val="single" w:sz="8" w:space="0" w:color="000000"/>
          </w:tcBorders>
          <w:vAlign w:val="center"/>
        </w:tcPr>
        <w:p w:rsidR="003D24F8" w:rsidRPr="00E632F1" w:rsidRDefault="003D24F8" w:rsidP="00E632F1">
          <w:pPr>
            <w:spacing w:after="0" w:line="240" w:lineRule="auto"/>
            <w:jc w:val="left"/>
            <w:rPr>
              <w:rFonts w:cs="Arial"/>
              <w:color w:val="000000"/>
              <w:sz w:val="20"/>
              <w:szCs w:val="20"/>
            </w:rPr>
          </w:pPr>
        </w:p>
      </w:tc>
      <w:tc>
        <w:tcPr>
          <w:tcW w:w="654" w:type="dxa"/>
          <w:vMerge/>
          <w:tcBorders>
            <w:top w:val="nil"/>
            <w:left w:val="single" w:sz="8" w:space="0" w:color="auto"/>
            <w:bottom w:val="single" w:sz="8" w:space="0" w:color="000000"/>
            <w:right w:val="single" w:sz="8" w:space="0" w:color="auto"/>
          </w:tcBorders>
          <w:vAlign w:val="center"/>
          <w:hideMark/>
        </w:tcPr>
        <w:p w:rsidR="003D24F8" w:rsidRPr="00E632F1" w:rsidRDefault="003D24F8" w:rsidP="00E632F1">
          <w:pPr>
            <w:spacing w:after="0" w:line="240" w:lineRule="auto"/>
            <w:jc w:val="left"/>
            <w:rPr>
              <w:rFonts w:cs="Arial"/>
              <w:color w:val="000000"/>
              <w:sz w:val="20"/>
              <w:szCs w:val="20"/>
            </w:rPr>
          </w:pPr>
        </w:p>
      </w:tc>
    </w:tr>
    <w:tr w:rsidR="003D24F8" w:rsidRPr="00E632F1" w:rsidTr="00B14950">
      <w:trPr>
        <w:cantSplit/>
        <w:trHeight w:hRule="exact" w:val="170"/>
        <w:jc w:val="center"/>
      </w:trPr>
      <w:tc>
        <w:tcPr>
          <w:tcW w:w="4180" w:type="dxa"/>
          <w:gridSpan w:val="2"/>
          <w:tcBorders>
            <w:left w:val="single" w:sz="8" w:space="0" w:color="auto"/>
            <w:bottom w:val="nil"/>
            <w:right w:val="single" w:sz="8" w:space="0" w:color="000000"/>
          </w:tcBorders>
          <w:shd w:val="clear" w:color="auto" w:fill="auto"/>
          <w:vAlign w:val="center"/>
        </w:tcPr>
        <w:p w:rsidR="003D24F8" w:rsidRPr="00E632F1" w:rsidRDefault="003D24F8" w:rsidP="00E632F1">
          <w:pPr>
            <w:spacing w:after="0" w:line="240" w:lineRule="auto"/>
            <w:jc w:val="left"/>
            <w:rPr>
              <w:rFonts w:ascii="Times New Roman" w:hAnsi="Times New Roman"/>
              <w:color w:val="000000"/>
              <w:sz w:val="12"/>
              <w:szCs w:val="12"/>
            </w:rPr>
          </w:pPr>
        </w:p>
      </w:tc>
      <w:tc>
        <w:tcPr>
          <w:tcW w:w="5834" w:type="dxa"/>
          <w:gridSpan w:val="6"/>
          <w:tcBorders>
            <w:top w:val="single" w:sz="8" w:space="0" w:color="auto"/>
            <w:left w:val="nil"/>
            <w:bottom w:val="nil"/>
            <w:right w:val="single" w:sz="8" w:space="0" w:color="000000"/>
          </w:tcBorders>
          <w:shd w:val="clear" w:color="auto" w:fill="auto"/>
          <w:vAlign w:val="center"/>
          <w:hideMark/>
        </w:tcPr>
        <w:p w:rsidR="003D24F8" w:rsidRPr="00E632F1" w:rsidRDefault="003D24F8" w:rsidP="00E632F1">
          <w:pPr>
            <w:spacing w:after="0" w:line="240" w:lineRule="auto"/>
            <w:jc w:val="left"/>
            <w:rPr>
              <w:rFonts w:ascii="Times New Roman" w:hAnsi="Times New Roman"/>
              <w:color w:val="000000"/>
              <w:sz w:val="12"/>
              <w:szCs w:val="12"/>
            </w:rPr>
          </w:pPr>
          <w:r>
            <w:rPr>
              <w:rFonts w:ascii="Times New Roman" w:hAnsi="Times New Roman"/>
              <w:color w:val="000000"/>
              <w:sz w:val="12"/>
              <w:szCs w:val="12"/>
              <w:lang w:val="en-US"/>
            </w:rPr>
            <w:t>Local</w:t>
          </w:r>
        </w:p>
      </w:tc>
    </w:tr>
    <w:tr w:rsidR="003D24F8" w:rsidRPr="00E632F1" w:rsidTr="00B14950">
      <w:trPr>
        <w:cantSplit/>
        <w:trHeight w:hRule="exact" w:val="259"/>
        <w:jc w:val="center"/>
      </w:trPr>
      <w:tc>
        <w:tcPr>
          <w:tcW w:w="4180" w:type="dxa"/>
          <w:gridSpan w:val="2"/>
          <w:tcBorders>
            <w:top w:val="nil"/>
            <w:left w:val="single" w:sz="8" w:space="0" w:color="auto"/>
            <w:bottom w:val="single" w:sz="8" w:space="0" w:color="auto"/>
            <w:right w:val="single" w:sz="8" w:space="0" w:color="000000"/>
          </w:tcBorders>
          <w:shd w:val="clear" w:color="auto" w:fill="auto"/>
          <w:vAlign w:val="center"/>
          <w:hideMark/>
        </w:tcPr>
        <w:p w:rsidR="003D24F8" w:rsidRPr="008504CF" w:rsidRDefault="003D24F8" w:rsidP="00E632F1">
          <w:pPr>
            <w:spacing w:after="0" w:line="240" w:lineRule="auto"/>
            <w:rPr>
              <w:rFonts w:cs="Arial"/>
              <w:color w:val="000000"/>
              <w:sz w:val="20"/>
              <w:szCs w:val="20"/>
            </w:rPr>
          </w:pPr>
        </w:p>
      </w:tc>
      <w:tc>
        <w:tcPr>
          <w:tcW w:w="5834" w:type="dxa"/>
          <w:gridSpan w:val="6"/>
          <w:tcBorders>
            <w:top w:val="nil"/>
            <w:left w:val="nil"/>
            <w:bottom w:val="single" w:sz="8" w:space="0" w:color="auto"/>
            <w:right w:val="single" w:sz="8" w:space="0" w:color="000000"/>
          </w:tcBorders>
          <w:shd w:val="clear" w:color="auto" w:fill="auto"/>
          <w:vAlign w:val="center"/>
          <w:hideMark/>
        </w:tcPr>
        <w:p w:rsidR="003D24F8" w:rsidRPr="008504CF" w:rsidRDefault="003D24F8" w:rsidP="00E632F1">
          <w:pPr>
            <w:spacing w:after="0" w:line="240" w:lineRule="auto"/>
            <w:jc w:val="left"/>
            <w:rPr>
              <w:rFonts w:cs="Arial"/>
              <w:color w:val="000000"/>
              <w:sz w:val="20"/>
              <w:szCs w:val="20"/>
            </w:rPr>
          </w:pPr>
          <w:r>
            <w:rPr>
              <w:rFonts w:cs="Arial"/>
              <w:color w:val="000000"/>
              <w:position w:val="-4"/>
              <w:sz w:val="20"/>
              <w:szCs w:val="20"/>
            </w:rPr>
            <w:t>BELÉM, PARÁ</w:t>
          </w:r>
        </w:p>
      </w:tc>
    </w:tr>
    <w:tr w:rsidR="003D24F8" w:rsidRPr="00706837" w:rsidTr="00280347">
      <w:trPr>
        <w:cantSplit/>
        <w:trHeight w:hRule="exact" w:val="170"/>
        <w:jc w:val="center"/>
      </w:trPr>
      <w:tc>
        <w:tcPr>
          <w:tcW w:w="2090" w:type="dxa"/>
          <w:tcBorders>
            <w:top w:val="single" w:sz="8" w:space="0" w:color="auto"/>
            <w:left w:val="single" w:sz="8" w:space="0" w:color="auto"/>
            <w:bottom w:val="nil"/>
            <w:right w:val="single" w:sz="8" w:space="0" w:color="000000"/>
          </w:tcBorders>
          <w:shd w:val="clear" w:color="auto" w:fill="auto"/>
          <w:vAlign w:val="center"/>
          <w:hideMark/>
        </w:tcPr>
        <w:p w:rsidR="003D24F8" w:rsidRPr="00706837" w:rsidRDefault="003D24F8"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Autor</w:t>
          </w:r>
        </w:p>
      </w:tc>
      <w:tc>
        <w:tcPr>
          <w:tcW w:w="2090" w:type="dxa"/>
          <w:tcBorders>
            <w:top w:val="single" w:sz="8" w:space="0" w:color="auto"/>
            <w:left w:val="single" w:sz="8" w:space="0" w:color="auto"/>
            <w:right w:val="single" w:sz="8" w:space="0" w:color="000000"/>
          </w:tcBorders>
          <w:shd w:val="clear" w:color="auto" w:fill="auto"/>
          <w:vAlign w:val="center"/>
        </w:tcPr>
        <w:p w:rsidR="003D24F8" w:rsidRPr="00706837" w:rsidRDefault="003D24F8" w:rsidP="00E632F1">
          <w:pPr>
            <w:spacing w:after="0" w:line="240" w:lineRule="auto"/>
            <w:jc w:val="left"/>
            <w:rPr>
              <w:rFonts w:ascii="Times New Roman" w:hAnsi="Times New Roman"/>
              <w:color w:val="000000"/>
              <w:sz w:val="12"/>
              <w:szCs w:val="12"/>
            </w:rPr>
          </w:pPr>
          <w:r>
            <w:rPr>
              <w:rFonts w:ascii="Times New Roman" w:hAnsi="Times New Roman"/>
              <w:color w:val="000000"/>
              <w:sz w:val="12"/>
              <w:szCs w:val="12"/>
            </w:rPr>
            <w:t>Turma</w:t>
          </w:r>
        </w:p>
      </w:tc>
      <w:tc>
        <w:tcPr>
          <w:tcW w:w="1360" w:type="dxa"/>
          <w:tcBorders>
            <w:top w:val="nil"/>
            <w:left w:val="nil"/>
            <w:bottom w:val="nil"/>
            <w:right w:val="single" w:sz="8" w:space="0" w:color="auto"/>
          </w:tcBorders>
          <w:shd w:val="clear" w:color="auto" w:fill="auto"/>
          <w:vAlign w:val="center"/>
          <w:hideMark/>
        </w:tcPr>
        <w:p w:rsidR="003D24F8" w:rsidRPr="00706837" w:rsidRDefault="003D24F8"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Data</w:t>
          </w:r>
        </w:p>
      </w:tc>
      <w:tc>
        <w:tcPr>
          <w:tcW w:w="685" w:type="dxa"/>
          <w:tcBorders>
            <w:top w:val="nil"/>
            <w:left w:val="nil"/>
            <w:bottom w:val="nil"/>
            <w:right w:val="nil"/>
          </w:tcBorders>
          <w:shd w:val="clear" w:color="auto" w:fill="auto"/>
          <w:vAlign w:val="center"/>
          <w:hideMark/>
        </w:tcPr>
        <w:p w:rsidR="003D24F8" w:rsidRPr="00706837" w:rsidRDefault="003D24F8"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Rev.</w:t>
          </w:r>
        </w:p>
      </w:tc>
      <w:tc>
        <w:tcPr>
          <w:tcW w:w="3789" w:type="dxa"/>
          <w:gridSpan w:val="4"/>
          <w:tcBorders>
            <w:top w:val="single" w:sz="8" w:space="0" w:color="auto"/>
            <w:left w:val="single" w:sz="8" w:space="0" w:color="auto"/>
            <w:bottom w:val="nil"/>
            <w:right w:val="single" w:sz="8" w:space="0" w:color="000000"/>
          </w:tcBorders>
          <w:shd w:val="clear" w:color="auto" w:fill="auto"/>
          <w:vAlign w:val="center"/>
          <w:hideMark/>
        </w:tcPr>
        <w:p w:rsidR="003D24F8" w:rsidRPr="00706837" w:rsidRDefault="003D24F8" w:rsidP="00E632F1">
          <w:pPr>
            <w:spacing w:after="0" w:line="240" w:lineRule="auto"/>
            <w:jc w:val="left"/>
            <w:rPr>
              <w:rFonts w:ascii="Times New Roman" w:hAnsi="Times New Roman"/>
              <w:color w:val="000000"/>
              <w:sz w:val="12"/>
              <w:szCs w:val="12"/>
            </w:rPr>
          </w:pPr>
          <w:r w:rsidRPr="00706837">
            <w:rPr>
              <w:rFonts w:ascii="Times New Roman" w:hAnsi="Times New Roman"/>
              <w:color w:val="000000"/>
              <w:sz w:val="12"/>
              <w:szCs w:val="12"/>
            </w:rPr>
            <w:t>Cliente</w:t>
          </w:r>
        </w:p>
      </w:tc>
    </w:tr>
    <w:tr w:rsidR="003D24F8" w:rsidRPr="00E632F1" w:rsidTr="00280347">
      <w:trPr>
        <w:cantSplit/>
        <w:trHeight w:hRule="exact" w:val="259"/>
        <w:jc w:val="center"/>
      </w:trPr>
      <w:tc>
        <w:tcPr>
          <w:tcW w:w="2090" w:type="dxa"/>
          <w:tcBorders>
            <w:top w:val="nil"/>
            <w:left w:val="single" w:sz="8" w:space="0" w:color="auto"/>
            <w:bottom w:val="single" w:sz="8" w:space="0" w:color="auto"/>
          </w:tcBorders>
          <w:shd w:val="clear" w:color="auto" w:fill="auto"/>
          <w:vAlign w:val="center"/>
          <w:hideMark/>
        </w:tcPr>
        <w:p w:rsidR="003D24F8" w:rsidRPr="00706837" w:rsidRDefault="003D24F8" w:rsidP="0099799B">
          <w:pPr>
            <w:spacing w:after="0" w:line="240" w:lineRule="auto"/>
            <w:jc w:val="left"/>
            <w:rPr>
              <w:rFonts w:cs="Arial"/>
              <w:color w:val="000000"/>
              <w:sz w:val="20"/>
              <w:szCs w:val="20"/>
            </w:rPr>
          </w:pPr>
          <w:r>
            <w:rPr>
              <w:rFonts w:cs="Arial"/>
              <w:color w:val="000000"/>
              <w:sz w:val="20"/>
              <w:szCs w:val="20"/>
            </w:rPr>
            <w:t>Raul Silva</w:t>
          </w:r>
        </w:p>
      </w:tc>
      <w:tc>
        <w:tcPr>
          <w:tcW w:w="2090" w:type="dxa"/>
          <w:tcBorders>
            <w:top w:val="nil"/>
            <w:bottom w:val="single" w:sz="8" w:space="0" w:color="auto"/>
            <w:right w:val="single" w:sz="8" w:space="0" w:color="000000"/>
          </w:tcBorders>
          <w:shd w:val="clear" w:color="auto" w:fill="auto"/>
          <w:vAlign w:val="center"/>
        </w:tcPr>
        <w:p w:rsidR="003D24F8" w:rsidRPr="00706837" w:rsidRDefault="003D24F8" w:rsidP="00B622CF">
          <w:pPr>
            <w:spacing w:after="0" w:line="240" w:lineRule="auto"/>
            <w:jc w:val="left"/>
            <w:rPr>
              <w:rFonts w:cs="Arial"/>
              <w:color w:val="000000"/>
              <w:sz w:val="20"/>
              <w:szCs w:val="20"/>
            </w:rPr>
          </w:pPr>
          <w:r>
            <w:rPr>
              <w:rFonts w:cs="Arial"/>
              <w:color w:val="000000"/>
              <w:sz w:val="20"/>
              <w:szCs w:val="20"/>
            </w:rPr>
            <w:t>EC6MA</w:t>
          </w:r>
        </w:p>
      </w:tc>
      <w:tc>
        <w:tcPr>
          <w:tcW w:w="1360" w:type="dxa"/>
          <w:tcBorders>
            <w:top w:val="nil"/>
            <w:left w:val="nil"/>
            <w:bottom w:val="single" w:sz="8" w:space="0" w:color="auto"/>
            <w:right w:val="nil"/>
          </w:tcBorders>
          <w:shd w:val="clear" w:color="auto" w:fill="auto"/>
          <w:vAlign w:val="center"/>
          <w:hideMark/>
        </w:tcPr>
        <w:p w:rsidR="003D24F8" w:rsidRPr="00706837" w:rsidRDefault="003D24F8" w:rsidP="00C926CB">
          <w:pPr>
            <w:spacing w:after="0" w:line="240" w:lineRule="auto"/>
            <w:rPr>
              <w:rFonts w:cs="Arial"/>
              <w:color w:val="000000"/>
              <w:sz w:val="20"/>
              <w:szCs w:val="20"/>
            </w:rPr>
          </w:pPr>
          <w:r>
            <w:rPr>
              <w:rFonts w:cs="Arial"/>
              <w:color w:val="000000"/>
              <w:sz w:val="20"/>
              <w:szCs w:val="20"/>
            </w:rPr>
            <w:t>16-11-2018</w:t>
          </w:r>
        </w:p>
      </w:tc>
      <w:tc>
        <w:tcPr>
          <w:tcW w:w="685" w:type="dxa"/>
          <w:tcBorders>
            <w:top w:val="nil"/>
            <w:left w:val="nil"/>
            <w:bottom w:val="single" w:sz="8" w:space="0" w:color="auto"/>
            <w:right w:val="single" w:sz="8" w:space="0" w:color="auto"/>
          </w:tcBorders>
          <w:shd w:val="clear" w:color="auto" w:fill="auto"/>
          <w:vAlign w:val="center"/>
          <w:hideMark/>
        </w:tcPr>
        <w:p w:rsidR="003D24F8" w:rsidRPr="00706837" w:rsidRDefault="003D24F8" w:rsidP="00E632F1">
          <w:pPr>
            <w:spacing w:after="0" w:line="240" w:lineRule="auto"/>
            <w:rPr>
              <w:rFonts w:cs="Arial"/>
              <w:color w:val="000000"/>
              <w:sz w:val="20"/>
              <w:szCs w:val="20"/>
            </w:rPr>
          </w:pPr>
          <w:r>
            <w:rPr>
              <w:rFonts w:cs="Arial"/>
              <w:color w:val="000000"/>
              <w:position w:val="-4"/>
              <w:sz w:val="20"/>
              <w:szCs w:val="20"/>
            </w:rPr>
            <w:t>PA1</w:t>
          </w:r>
        </w:p>
      </w:tc>
      <w:tc>
        <w:tcPr>
          <w:tcW w:w="3789" w:type="dxa"/>
          <w:gridSpan w:val="4"/>
          <w:tcBorders>
            <w:top w:val="nil"/>
            <w:left w:val="nil"/>
            <w:bottom w:val="single" w:sz="8" w:space="0" w:color="auto"/>
            <w:right w:val="single" w:sz="8" w:space="0" w:color="000000"/>
          </w:tcBorders>
          <w:shd w:val="clear" w:color="auto" w:fill="auto"/>
          <w:hideMark/>
        </w:tcPr>
        <w:p w:rsidR="003D24F8" w:rsidRPr="00E632F1" w:rsidRDefault="003D24F8" w:rsidP="00200F87">
          <w:pPr>
            <w:spacing w:after="0" w:line="240" w:lineRule="auto"/>
            <w:jc w:val="left"/>
            <w:rPr>
              <w:rFonts w:cs="Arial"/>
              <w:color w:val="000000"/>
              <w:sz w:val="20"/>
              <w:szCs w:val="20"/>
            </w:rPr>
          </w:pPr>
          <w:r>
            <w:rPr>
              <w:rFonts w:cs="Arial"/>
              <w:color w:val="000000"/>
              <w:sz w:val="20"/>
              <w:szCs w:val="20"/>
            </w:rPr>
            <w:t xml:space="preserve">Michelle </w:t>
          </w:r>
          <w:proofErr w:type="spellStart"/>
          <w:r>
            <w:rPr>
              <w:rFonts w:cs="Arial"/>
              <w:color w:val="000000"/>
              <w:sz w:val="20"/>
              <w:szCs w:val="20"/>
            </w:rPr>
            <w:t>Bitar</w:t>
          </w:r>
          <w:proofErr w:type="spellEnd"/>
        </w:p>
      </w:tc>
    </w:tr>
  </w:tbl>
  <w:p w:rsidR="003D24F8" w:rsidRPr="00CB6161" w:rsidRDefault="003D24F8" w:rsidP="007E12A5">
    <w:pPr>
      <w:pStyle w:val="Cabealho"/>
      <w:jc w:val="left"/>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24F8" w:rsidRDefault="003D24F8" w:rsidP="004A7B80">
    <w:pPr>
      <w:tabs>
        <w:tab w:val="left" w:pos="8931"/>
      </w:tabs>
      <w:spacing w:after="2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5D8E"/>
    <w:multiLevelType w:val="multilevel"/>
    <w:tmpl w:val="73DE9AB0"/>
    <w:lvl w:ilvl="0">
      <w:start w:val="52"/>
      <w:numFmt w:val="decimal"/>
      <w:pStyle w:val="Pensamentos"/>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363A0C6E"/>
    <w:multiLevelType w:val="hybridMultilevel"/>
    <w:tmpl w:val="2EA4A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06336F"/>
    <w:multiLevelType w:val="hybridMultilevel"/>
    <w:tmpl w:val="465EDFF2"/>
    <w:lvl w:ilvl="0" w:tplc="DF64899E">
      <w:start w:val="1"/>
      <w:numFmt w:val="bullet"/>
      <w:lvlText w:val=""/>
      <w:lvlJc w:val="left"/>
      <w:pPr>
        <w:tabs>
          <w:tab w:val="num" w:pos="1919"/>
        </w:tabs>
        <w:ind w:left="1843" w:hanging="284"/>
      </w:pPr>
      <w:rPr>
        <w:rFonts w:ascii="Symbol" w:hAnsi="Symbol" w:hint="default"/>
      </w:rPr>
    </w:lvl>
    <w:lvl w:ilvl="1" w:tplc="04160019">
      <w:start w:val="1"/>
      <w:numFmt w:val="lowerLetter"/>
      <w:pStyle w:val="-MarcadorII"/>
      <w:lvlText w:val="%2."/>
      <w:lvlJc w:val="left"/>
      <w:pPr>
        <w:tabs>
          <w:tab w:val="num" w:pos="2574"/>
        </w:tabs>
        <w:ind w:left="2574" w:hanging="360"/>
      </w:pPr>
    </w:lvl>
    <w:lvl w:ilvl="2" w:tplc="0416001B" w:tentative="1">
      <w:start w:val="1"/>
      <w:numFmt w:val="lowerRoman"/>
      <w:lvlText w:val="%3."/>
      <w:lvlJc w:val="right"/>
      <w:pPr>
        <w:tabs>
          <w:tab w:val="num" w:pos="3294"/>
        </w:tabs>
        <w:ind w:left="3294" w:hanging="180"/>
      </w:pPr>
    </w:lvl>
    <w:lvl w:ilvl="3" w:tplc="0416000F" w:tentative="1">
      <w:start w:val="1"/>
      <w:numFmt w:val="decimal"/>
      <w:lvlText w:val="%4."/>
      <w:lvlJc w:val="left"/>
      <w:pPr>
        <w:tabs>
          <w:tab w:val="num" w:pos="4014"/>
        </w:tabs>
        <w:ind w:left="4014" w:hanging="360"/>
      </w:pPr>
    </w:lvl>
    <w:lvl w:ilvl="4" w:tplc="04160019" w:tentative="1">
      <w:start w:val="1"/>
      <w:numFmt w:val="lowerLetter"/>
      <w:lvlText w:val="%5."/>
      <w:lvlJc w:val="left"/>
      <w:pPr>
        <w:tabs>
          <w:tab w:val="num" w:pos="4734"/>
        </w:tabs>
        <w:ind w:left="4734" w:hanging="360"/>
      </w:pPr>
    </w:lvl>
    <w:lvl w:ilvl="5" w:tplc="0416001B" w:tentative="1">
      <w:start w:val="1"/>
      <w:numFmt w:val="lowerRoman"/>
      <w:lvlText w:val="%6."/>
      <w:lvlJc w:val="right"/>
      <w:pPr>
        <w:tabs>
          <w:tab w:val="num" w:pos="5454"/>
        </w:tabs>
        <w:ind w:left="5454" w:hanging="180"/>
      </w:pPr>
    </w:lvl>
    <w:lvl w:ilvl="6" w:tplc="0416000F" w:tentative="1">
      <w:start w:val="1"/>
      <w:numFmt w:val="decimal"/>
      <w:lvlText w:val="%7."/>
      <w:lvlJc w:val="left"/>
      <w:pPr>
        <w:tabs>
          <w:tab w:val="num" w:pos="6174"/>
        </w:tabs>
        <w:ind w:left="6174" w:hanging="360"/>
      </w:pPr>
    </w:lvl>
    <w:lvl w:ilvl="7" w:tplc="04160019" w:tentative="1">
      <w:start w:val="1"/>
      <w:numFmt w:val="lowerLetter"/>
      <w:lvlText w:val="%8."/>
      <w:lvlJc w:val="left"/>
      <w:pPr>
        <w:tabs>
          <w:tab w:val="num" w:pos="6894"/>
        </w:tabs>
        <w:ind w:left="6894" w:hanging="360"/>
      </w:pPr>
    </w:lvl>
    <w:lvl w:ilvl="8" w:tplc="0416001B" w:tentative="1">
      <w:start w:val="1"/>
      <w:numFmt w:val="lowerRoman"/>
      <w:lvlText w:val="%9."/>
      <w:lvlJc w:val="right"/>
      <w:pPr>
        <w:tabs>
          <w:tab w:val="num" w:pos="7614"/>
        </w:tabs>
        <w:ind w:left="7614" w:hanging="180"/>
      </w:pPr>
    </w:lvl>
  </w:abstractNum>
  <w:abstractNum w:abstractNumId="3" w15:restartNumberingAfterBreak="0">
    <w:nsid w:val="517C4664"/>
    <w:multiLevelType w:val="hybridMultilevel"/>
    <w:tmpl w:val="85BE714C"/>
    <w:lvl w:ilvl="0" w:tplc="EE4C5B38">
      <w:start w:val="1"/>
      <w:numFmt w:val="bullet"/>
      <w:pStyle w:val="FGRItem"/>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BE80240"/>
    <w:multiLevelType w:val="hybridMultilevel"/>
    <w:tmpl w:val="F4B2E4CC"/>
    <w:lvl w:ilvl="0" w:tplc="626E9704">
      <w:start w:val="1"/>
      <w:numFmt w:val="bullet"/>
      <w:pStyle w:val="MarcadorIVALE"/>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EF14B1"/>
    <w:multiLevelType w:val="multilevel"/>
    <w:tmpl w:val="1624C0CC"/>
    <w:lvl w:ilvl="0">
      <w:start w:val="1"/>
      <w:numFmt w:val="decimal"/>
      <w:pStyle w:val="Ttulo1"/>
      <w:lvlText w:val="%1."/>
      <w:lvlJc w:val="left"/>
      <w:pPr>
        <w:ind w:left="567" w:hanging="567"/>
      </w:pPr>
      <w:rPr>
        <w:rFonts w:ascii="Arial" w:hAnsi="Arial" w:hint="default"/>
        <w:b/>
        <w:i w:val="0"/>
        <w:sz w:val="28"/>
      </w:rPr>
    </w:lvl>
    <w:lvl w:ilvl="1">
      <w:start w:val="1"/>
      <w:numFmt w:val="decimal"/>
      <w:pStyle w:val="Ttulo2"/>
      <w:lvlText w:val="%1.%2."/>
      <w:lvlJc w:val="left"/>
      <w:pPr>
        <w:ind w:left="567" w:hanging="567"/>
      </w:pPr>
      <w:rPr>
        <w:rFonts w:ascii="Arial" w:hAnsi="Arial" w:hint="default"/>
        <w:b/>
        <w:i w:val="0"/>
        <w:sz w:val="24"/>
      </w:rPr>
    </w:lvl>
    <w:lvl w:ilvl="2">
      <w:start w:val="1"/>
      <w:numFmt w:val="decimal"/>
      <w:pStyle w:val="Ttulo3"/>
      <w:lvlText w:val="%1.%2.%3."/>
      <w:lvlJc w:val="left"/>
      <w:pPr>
        <w:ind w:left="709" w:hanging="567"/>
      </w:pPr>
      <w:rPr>
        <w:rFonts w:ascii="Arial" w:hAnsi="Arial" w:hint="default"/>
        <w:b/>
        <w:sz w:val="24"/>
        <w:u w:val="none"/>
      </w:rPr>
    </w:lvl>
    <w:lvl w:ilvl="3">
      <w:start w:val="1"/>
      <w:numFmt w:val="decimal"/>
      <w:pStyle w:val="Ttulo4"/>
      <w:lvlText w:val="%1.%2.%3.%4."/>
      <w:lvlJc w:val="left"/>
      <w:pPr>
        <w:ind w:left="567" w:hanging="567"/>
      </w:pPr>
      <w:rPr>
        <w:rFonts w:ascii="Arial" w:hAnsi="Arial" w:hint="default"/>
        <w:b w:val="0"/>
        <w:sz w:val="24"/>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num w:numId="1">
    <w:abstractNumId w:val="0"/>
  </w:num>
  <w:num w:numId="2">
    <w:abstractNumId w:val="5"/>
  </w:num>
  <w:num w:numId="3">
    <w:abstractNumId w:val="2"/>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97E"/>
    <w:rsid w:val="00000001"/>
    <w:rsid w:val="00000082"/>
    <w:rsid w:val="00000DC5"/>
    <w:rsid w:val="00001238"/>
    <w:rsid w:val="0000189F"/>
    <w:rsid w:val="00001A3A"/>
    <w:rsid w:val="00001F7B"/>
    <w:rsid w:val="0000377B"/>
    <w:rsid w:val="00003D74"/>
    <w:rsid w:val="00003DEE"/>
    <w:rsid w:val="00004348"/>
    <w:rsid w:val="00005025"/>
    <w:rsid w:val="00005CC0"/>
    <w:rsid w:val="00006390"/>
    <w:rsid w:val="00006748"/>
    <w:rsid w:val="00006F77"/>
    <w:rsid w:val="00007619"/>
    <w:rsid w:val="00007621"/>
    <w:rsid w:val="00007DA2"/>
    <w:rsid w:val="0001008E"/>
    <w:rsid w:val="00010754"/>
    <w:rsid w:val="00010B32"/>
    <w:rsid w:val="00012744"/>
    <w:rsid w:val="000127EF"/>
    <w:rsid w:val="00012C36"/>
    <w:rsid w:val="00012D0E"/>
    <w:rsid w:val="000143EF"/>
    <w:rsid w:val="000153AC"/>
    <w:rsid w:val="00015472"/>
    <w:rsid w:val="00015A93"/>
    <w:rsid w:val="000163B0"/>
    <w:rsid w:val="000163B6"/>
    <w:rsid w:val="00016646"/>
    <w:rsid w:val="00016937"/>
    <w:rsid w:val="00016E86"/>
    <w:rsid w:val="00017EB1"/>
    <w:rsid w:val="00017ED3"/>
    <w:rsid w:val="000201F8"/>
    <w:rsid w:val="00021257"/>
    <w:rsid w:val="00021B6C"/>
    <w:rsid w:val="00021DC9"/>
    <w:rsid w:val="0002208B"/>
    <w:rsid w:val="00022D4B"/>
    <w:rsid w:val="000232AE"/>
    <w:rsid w:val="000232C1"/>
    <w:rsid w:val="00023477"/>
    <w:rsid w:val="000236DF"/>
    <w:rsid w:val="00023EF3"/>
    <w:rsid w:val="00024190"/>
    <w:rsid w:val="000248DC"/>
    <w:rsid w:val="00024A44"/>
    <w:rsid w:val="00024BC9"/>
    <w:rsid w:val="00024BF1"/>
    <w:rsid w:val="00024FB9"/>
    <w:rsid w:val="0002503B"/>
    <w:rsid w:val="00025149"/>
    <w:rsid w:val="000258F0"/>
    <w:rsid w:val="00025B3F"/>
    <w:rsid w:val="00025C1C"/>
    <w:rsid w:val="00025D15"/>
    <w:rsid w:val="00026148"/>
    <w:rsid w:val="00026B8B"/>
    <w:rsid w:val="00026C8E"/>
    <w:rsid w:val="00026F67"/>
    <w:rsid w:val="00027172"/>
    <w:rsid w:val="000279BF"/>
    <w:rsid w:val="00027AEE"/>
    <w:rsid w:val="00030AF7"/>
    <w:rsid w:val="00030F62"/>
    <w:rsid w:val="000312EE"/>
    <w:rsid w:val="00031515"/>
    <w:rsid w:val="0003172F"/>
    <w:rsid w:val="000335F6"/>
    <w:rsid w:val="00033CC5"/>
    <w:rsid w:val="00033D07"/>
    <w:rsid w:val="00033F86"/>
    <w:rsid w:val="00034245"/>
    <w:rsid w:val="0003441A"/>
    <w:rsid w:val="0003465C"/>
    <w:rsid w:val="00034D32"/>
    <w:rsid w:val="00035697"/>
    <w:rsid w:val="00035DFF"/>
    <w:rsid w:val="00035E08"/>
    <w:rsid w:val="00035E4A"/>
    <w:rsid w:val="00036E9D"/>
    <w:rsid w:val="000373CF"/>
    <w:rsid w:val="000377FA"/>
    <w:rsid w:val="00037811"/>
    <w:rsid w:val="00037D6E"/>
    <w:rsid w:val="000415DD"/>
    <w:rsid w:val="00041EF5"/>
    <w:rsid w:val="00042A3D"/>
    <w:rsid w:val="000430E3"/>
    <w:rsid w:val="0004315E"/>
    <w:rsid w:val="00043184"/>
    <w:rsid w:val="00043651"/>
    <w:rsid w:val="00043DB1"/>
    <w:rsid w:val="00043E9A"/>
    <w:rsid w:val="000440EF"/>
    <w:rsid w:val="00044761"/>
    <w:rsid w:val="00045DA4"/>
    <w:rsid w:val="00045F6A"/>
    <w:rsid w:val="000468EF"/>
    <w:rsid w:val="00046905"/>
    <w:rsid w:val="00046952"/>
    <w:rsid w:val="000506EA"/>
    <w:rsid w:val="00051766"/>
    <w:rsid w:val="00051A12"/>
    <w:rsid w:val="000524FA"/>
    <w:rsid w:val="000526CA"/>
    <w:rsid w:val="00053184"/>
    <w:rsid w:val="0005325D"/>
    <w:rsid w:val="00053500"/>
    <w:rsid w:val="00053C22"/>
    <w:rsid w:val="000557E6"/>
    <w:rsid w:val="000557EA"/>
    <w:rsid w:val="00055DAA"/>
    <w:rsid w:val="000561B2"/>
    <w:rsid w:val="000565F8"/>
    <w:rsid w:val="00056691"/>
    <w:rsid w:val="00057CA1"/>
    <w:rsid w:val="00057D80"/>
    <w:rsid w:val="00057DCB"/>
    <w:rsid w:val="000604C5"/>
    <w:rsid w:val="00060ED0"/>
    <w:rsid w:val="00061717"/>
    <w:rsid w:val="000618B8"/>
    <w:rsid w:val="00062005"/>
    <w:rsid w:val="000629C7"/>
    <w:rsid w:val="00063F0D"/>
    <w:rsid w:val="00064138"/>
    <w:rsid w:val="00064877"/>
    <w:rsid w:val="0006498B"/>
    <w:rsid w:val="00064D22"/>
    <w:rsid w:val="00064F61"/>
    <w:rsid w:val="0006589D"/>
    <w:rsid w:val="00065C9A"/>
    <w:rsid w:val="00065D96"/>
    <w:rsid w:val="00065F4B"/>
    <w:rsid w:val="0006609B"/>
    <w:rsid w:val="000661F4"/>
    <w:rsid w:val="00066F87"/>
    <w:rsid w:val="0006732A"/>
    <w:rsid w:val="00067363"/>
    <w:rsid w:val="00067855"/>
    <w:rsid w:val="000700C9"/>
    <w:rsid w:val="00070A76"/>
    <w:rsid w:val="0007123B"/>
    <w:rsid w:val="000714AD"/>
    <w:rsid w:val="00071519"/>
    <w:rsid w:val="000715C3"/>
    <w:rsid w:val="00072113"/>
    <w:rsid w:val="0007268B"/>
    <w:rsid w:val="00072E41"/>
    <w:rsid w:val="000734C0"/>
    <w:rsid w:val="0007359A"/>
    <w:rsid w:val="0007376B"/>
    <w:rsid w:val="00073B80"/>
    <w:rsid w:val="00073DA7"/>
    <w:rsid w:val="000740FC"/>
    <w:rsid w:val="0007428F"/>
    <w:rsid w:val="000742C2"/>
    <w:rsid w:val="000746A8"/>
    <w:rsid w:val="000750AF"/>
    <w:rsid w:val="000754FD"/>
    <w:rsid w:val="00075546"/>
    <w:rsid w:val="000755A1"/>
    <w:rsid w:val="00075685"/>
    <w:rsid w:val="00076800"/>
    <w:rsid w:val="00076A95"/>
    <w:rsid w:val="00076F28"/>
    <w:rsid w:val="00077160"/>
    <w:rsid w:val="000775EC"/>
    <w:rsid w:val="000779AC"/>
    <w:rsid w:val="0008119B"/>
    <w:rsid w:val="0008124E"/>
    <w:rsid w:val="00081754"/>
    <w:rsid w:val="00081E4A"/>
    <w:rsid w:val="000821C1"/>
    <w:rsid w:val="000822CC"/>
    <w:rsid w:val="000827CD"/>
    <w:rsid w:val="00082E24"/>
    <w:rsid w:val="0008340E"/>
    <w:rsid w:val="000834BB"/>
    <w:rsid w:val="000837ED"/>
    <w:rsid w:val="00083C69"/>
    <w:rsid w:val="0008414E"/>
    <w:rsid w:val="0008424C"/>
    <w:rsid w:val="000845E5"/>
    <w:rsid w:val="00084DB9"/>
    <w:rsid w:val="00085736"/>
    <w:rsid w:val="000858DD"/>
    <w:rsid w:val="00086013"/>
    <w:rsid w:val="0008659C"/>
    <w:rsid w:val="0008659D"/>
    <w:rsid w:val="00086A46"/>
    <w:rsid w:val="00087F53"/>
    <w:rsid w:val="000905B8"/>
    <w:rsid w:val="00090D1C"/>
    <w:rsid w:val="00091B56"/>
    <w:rsid w:val="00091C84"/>
    <w:rsid w:val="00091D1E"/>
    <w:rsid w:val="00092157"/>
    <w:rsid w:val="00092926"/>
    <w:rsid w:val="00093393"/>
    <w:rsid w:val="00093CA2"/>
    <w:rsid w:val="0009461B"/>
    <w:rsid w:val="00095C8B"/>
    <w:rsid w:val="00095F1D"/>
    <w:rsid w:val="000960B6"/>
    <w:rsid w:val="000964EF"/>
    <w:rsid w:val="00096D18"/>
    <w:rsid w:val="00097886"/>
    <w:rsid w:val="00097E9C"/>
    <w:rsid w:val="000A132C"/>
    <w:rsid w:val="000A209A"/>
    <w:rsid w:val="000A230A"/>
    <w:rsid w:val="000A25CB"/>
    <w:rsid w:val="000A29C9"/>
    <w:rsid w:val="000A386F"/>
    <w:rsid w:val="000A3BF8"/>
    <w:rsid w:val="000A3C08"/>
    <w:rsid w:val="000A45F0"/>
    <w:rsid w:val="000A4871"/>
    <w:rsid w:val="000A4B41"/>
    <w:rsid w:val="000A566F"/>
    <w:rsid w:val="000A5842"/>
    <w:rsid w:val="000A58AE"/>
    <w:rsid w:val="000A60EF"/>
    <w:rsid w:val="000A6DCC"/>
    <w:rsid w:val="000A75BE"/>
    <w:rsid w:val="000A76A2"/>
    <w:rsid w:val="000A7772"/>
    <w:rsid w:val="000A7F19"/>
    <w:rsid w:val="000B11C2"/>
    <w:rsid w:val="000B1B28"/>
    <w:rsid w:val="000B2659"/>
    <w:rsid w:val="000B2B28"/>
    <w:rsid w:val="000B2CB7"/>
    <w:rsid w:val="000B2D83"/>
    <w:rsid w:val="000B2E54"/>
    <w:rsid w:val="000B3C85"/>
    <w:rsid w:val="000B410C"/>
    <w:rsid w:val="000B4429"/>
    <w:rsid w:val="000B4608"/>
    <w:rsid w:val="000B4A5D"/>
    <w:rsid w:val="000B5617"/>
    <w:rsid w:val="000B57C3"/>
    <w:rsid w:val="000B5E8A"/>
    <w:rsid w:val="000B6F18"/>
    <w:rsid w:val="000B71F8"/>
    <w:rsid w:val="000B7563"/>
    <w:rsid w:val="000B77D6"/>
    <w:rsid w:val="000C04C2"/>
    <w:rsid w:val="000C101B"/>
    <w:rsid w:val="000C1D12"/>
    <w:rsid w:val="000C1D34"/>
    <w:rsid w:val="000C2251"/>
    <w:rsid w:val="000C33E9"/>
    <w:rsid w:val="000C384D"/>
    <w:rsid w:val="000C39F0"/>
    <w:rsid w:val="000C3A6A"/>
    <w:rsid w:val="000C3B97"/>
    <w:rsid w:val="000C3D8C"/>
    <w:rsid w:val="000C496D"/>
    <w:rsid w:val="000C4B0F"/>
    <w:rsid w:val="000C4D88"/>
    <w:rsid w:val="000C4FFA"/>
    <w:rsid w:val="000C5462"/>
    <w:rsid w:val="000C597D"/>
    <w:rsid w:val="000C697E"/>
    <w:rsid w:val="000C754A"/>
    <w:rsid w:val="000C76A4"/>
    <w:rsid w:val="000C7D9D"/>
    <w:rsid w:val="000D01B8"/>
    <w:rsid w:val="000D02FB"/>
    <w:rsid w:val="000D0393"/>
    <w:rsid w:val="000D0982"/>
    <w:rsid w:val="000D0AA0"/>
    <w:rsid w:val="000D0AA5"/>
    <w:rsid w:val="000D0DB3"/>
    <w:rsid w:val="000D0F0E"/>
    <w:rsid w:val="000D2315"/>
    <w:rsid w:val="000D2532"/>
    <w:rsid w:val="000D261C"/>
    <w:rsid w:val="000D274E"/>
    <w:rsid w:val="000D2E61"/>
    <w:rsid w:val="000D38D3"/>
    <w:rsid w:val="000D397E"/>
    <w:rsid w:val="000D3D8B"/>
    <w:rsid w:val="000D40A5"/>
    <w:rsid w:val="000D4121"/>
    <w:rsid w:val="000D45C2"/>
    <w:rsid w:val="000D5584"/>
    <w:rsid w:val="000D5866"/>
    <w:rsid w:val="000D5E8C"/>
    <w:rsid w:val="000D6197"/>
    <w:rsid w:val="000D686B"/>
    <w:rsid w:val="000D7340"/>
    <w:rsid w:val="000D745E"/>
    <w:rsid w:val="000D761D"/>
    <w:rsid w:val="000D7A0E"/>
    <w:rsid w:val="000D7C92"/>
    <w:rsid w:val="000E05BB"/>
    <w:rsid w:val="000E05C7"/>
    <w:rsid w:val="000E0724"/>
    <w:rsid w:val="000E082D"/>
    <w:rsid w:val="000E091E"/>
    <w:rsid w:val="000E0BBD"/>
    <w:rsid w:val="000E0C9E"/>
    <w:rsid w:val="000E0ED7"/>
    <w:rsid w:val="000E27D5"/>
    <w:rsid w:val="000E29B6"/>
    <w:rsid w:val="000E30F1"/>
    <w:rsid w:val="000E31E5"/>
    <w:rsid w:val="000E3327"/>
    <w:rsid w:val="000E3384"/>
    <w:rsid w:val="000E3A05"/>
    <w:rsid w:val="000E3C0B"/>
    <w:rsid w:val="000E407C"/>
    <w:rsid w:val="000E50C9"/>
    <w:rsid w:val="000E5E2F"/>
    <w:rsid w:val="000E5E62"/>
    <w:rsid w:val="000E60FB"/>
    <w:rsid w:val="000E62FE"/>
    <w:rsid w:val="000E70E9"/>
    <w:rsid w:val="000E79FE"/>
    <w:rsid w:val="000F0096"/>
    <w:rsid w:val="000F0507"/>
    <w:rsid w:val="000F0DF9"/>
    <w:rsid w:val="000F24B5"/>
    <w:rsid w:val="000F2D96"/>
    <w:rsid w:val="000F2E4B"/>
    <w:rsid w:val="000F353B"/>
    <w:rsid w:val="000F38F9"/>
    <w:rsid w:val="000F4B31"/>
    <w:rsid w:val="000F4CC5"/>
    <w:rsid w:val="000F4EC2"/>
    <w:rsid w:val="000F569A"/>
    <w:rsid w:val="000F5885"/>
    <w:rsid w:val="000F61B4"/>
    <w:rsid w:val="000F66CC"/>
    <w:rsid w:val="000F6792"/>
    <w:rsid w:val="000F6CD7"/>
    <w:rsid w:val="000F6E81"/>
    <w:rsid w:val="000F7098"/>
    <w:rsid w:val="000F7198"/>
    <w:rsid w:val="000F72D5"/>
    <w:rsid w:val="000F79D9"/>
    <w:rsid w:val="0010066C"/>
    <w:rsid w:val="00101368"/>
    <w:rsid w:val="00101A24"/>
    <w:rsid w:val="00102A85"/>
    <w:rsid w:val="00103718"/>
    <w:rsid w:val="00104BDA"/>
    <w:rsid w:val="00104C67"/>
    <w:rsid w:val="0010537D"/>
    <w:rsid w:val="00105764"/>
    <w:rsid w:val="00105B01"/>
    <w:rsid w:val="00105FC7"/>
    <w:rsid w:val="00106AE9"/>
    <w:rsid w:val="00107FF1"/>
    <w:rsid w:val="00110474"/>
    <w:rsid w:val="00110685"/>
    <w:rsid w:val="00110815"/>
    <w:rsid w:val="00110B6F"/>
    <w:rsid w:val="00110C59"/>
    <w:rsid w:val="001113C5"/>
    <w:rsid w:val="00111570"/>
    <w:rsid w:val="001116DC"/>
    <w:rsid w:val="00111D6F"/>
    <w:rsid w:val="00112209"/>
    <w:rsid w:val="0011229B"/>
    <w:rsid w:val="00112453"/>
    <w:rsid w:val="0011294B"/>
    <w:rsid w:val="00112FE0"/>
    <w:rsid w:val="00113514"/>
    <w:rsid w:val="00113724"/>
    <w:rsid w:val="00114123"/>
    <w:rsid w:val="0011491D"/>
    <w:rsid w:val="00114D10"/>
    <w:rsid w:val="00114F68"/>
    <w:rsid w:val="0011590D"/>
    <w:rsid w:val="00115AF3"/>
    <w:rsid w:val="00115FF8"/>
    <w:rsid w:val="0011644F"/>
    <w:rsid w:val="001164BD"/>
    <w:rsid w:val="001169F8"/>
    <w:rsid w:val="00116C9D"/>
    <w:rsid w:val="001171FE"/>
    <w:rsid w:val="00117486"/>
    <w:rsid w:val="00117566"/>
    <w:rsid w:val="00117A64"/>
    <w:rsid w:val="00120033"/>
    <w:rsid w:val="00120372"/>
    <w:rsid w:val="0012037C"/>
    <w:rsid w:val="00120447"/>
    <w:rsid w:val="001204C6"/>
    <w:rsid w:val="001206FD"/>
    <w:rsid w:val="001214B9"/>
    <w:rsid w:val="00121D26"/>
    <w:rsid w:val="001227C4"/>
    <w:rsid w:val="00123DA1"/>
    <w:rsid w:val="00124034"/>
    <w:rsid w:val="001247F6"/>
    <w:rsid w:val="00124BBE"/>
    <w:rsid w:val="001251FE"/>
    <w:rsid w:val="00125539"/>
    <w:rsid w:val="00125B68"/>
    <w:rsid w:val="00125B71"/>
    <w:rsid w:val="00125CD4"/>
    <w:rsid w:val="00126E1F"/>
    <w:rsid w:val="00126F1C"/>
    <w:rsid w:val="001273CA"/>
    <w:rsid w:val="0013013C"/>
    <w:rsid w:val="001307EC"/>
    <w:rsid w:val="00130EEB"/>
    <w:rsid w:val="00131328"/>
    <w:rsid w:val="00131C4D"/>
    <w:rsid w:val="00131FF5"/>
    <w:rsid w:val="0013201D"/>
    <w:rsid w:val="001320F2"/>
    <w:rsid w:val="0013236C"/>
    <w:rsid w:val="0013279D"/>
    <w:rsid w:val="001327B2"/>
    <w:rsid w:val="001331B5"/>
    <w:rsid w:val="00134339"/>
    <w:rsid w:val="001344FB"/>
    <w:rsid w:val="001346CF"/>
    <w:rsid w:val="00134F3A"/>
    <w:rsid w:val="00135663"/>
    <w:rsid w:val="00135E0F"/>
    <w:rsid w:val="001365B3"/>
    <w:rsid w:val="00136A6C"/>
    <w:rsid w:val="00136EA9"/>
    <w:rsid w:val="00137664"/>
    <w:rsid w:val="00140407"/>
    <w:rsid w:val="00140E3E"/>
    <w:rsid w:val="0014138B"/>
    <w:rsid w:val="001414FD"/>
    <w:rsid w:val="0014155C"/>
    <w:rsid w:val="00141612"/>
    <w:rsid w:val="0014173C"/>
    <w:rsid w:val="001419D3"/>
    <w:rsid w:val="00141A12"/>
    <w:rsid w:val="001420FC"/>
    <w:rsid w:val="001421CF"/>
    <w:rsid w:val="0014265C"/>
    <w:rsid w:val="001428A0"/>
    <w:rsid w:val="00142E18"/>
    <w:rsid w:val="001430B8"/>
    <w:rsid w:val="00143641"/>
    <w:rsid w:val="00143666"/>
    <w:rsid w:val="001440B3"/>
    <w:rsid w:val="00144688"/>
    <w:rsid w:val="0014469F"/>
    <w:rsid w:val="00144985"/>
    <w:rsid w:val="00144AAC"/>
    <w:rsid w:val="00144AC7"/>
    <w:rsid w:val="00144B83"/>
    <w:rsid w:val="001451F1"/>
    <w:rsid w:val="0014573D"/>
    <w:rsid w:val="0014584B"/>
    <w:rsid w:val="00145A8D"/>
    <w:rsid w:val="00145D6B"/>
    <w:rsid w:val="00145FD4"/>
    <w:rsid w:val="0014624F"/>
    <w:rsid w:val="001464F0"/>
    <w:rsid w:val="00147B3C"/>
    <w:rsid w:val="00150B40"/>
    <w:rsid w:val="00150EF7"/>
    <w:rsid w:val="00150F10"/>
    <w:rsid w:val="00150FD5"/>
    <w:rsid w:val="00151170"/>
    <w:rsid w:val="001511A2"/>
    <w:rsid w:val="00151359"/>
    <w:rsid w:val="00151763"/>
    <w:rsid w:val="00151951"/>
    <w:rsid w:val="00151AF5"/>
    <w:rsid w:val="00151B0A"/>
    <w:rsid w:val="00151D64"/>
    <w:rsid w:val="00151F28"/>
    <w:rsid w:val="001521F3"/>
    <w:rsid w:val="00152516"/>
    <w:rsid w:val="00152C33"/>
    <w:rsid w:val="00152D3E"/>
    <w:rsid w:val="00152E6F"/>
    <w:rsid w:val="00152F03"/>
    <w:rsid w:val="00153021"/>
    <w:rsid w:val="00153200"/>
    <w:rsid w:val="0015344A"/>
    <w:rsid w:val="0015362A"/>
    <w:rsid w:val="00153988"/>
    <w:rsid w:val="001539AA"/>
    <w:rsid w:val="001539CF"/>
    <w:rsid w:val="001547C5"/>
    <w:rsid w:val="0015486F"/>
    <w:rsid w:val="00156343"/>
    <w:rsid w:val="001563FC"/>
    <w:rsid w:val="00156400"/>
    <w:rsid w:val="00156850"/>
    <w:rsid w:val="00156BE6"/>
    <w:rsid w:val="00156E0D"/>
    <w:rsid w:val="0015778D"/>
    <w:rsid w:val="00157D12"/>
    <w:rsid w:val="00157F30"/>
    <w:rsid w:val="00160360"/>
    <w:rsid w:val="00162420"/>
    <w:rsid w:val="001624CC"/>
    <w:rsid w:val="00162AE2"/>
    <w:rsid w:val="00163445"/>
    <w:rsid w:val="0016388C"/>
    <w:rsid w:val="00163E52"/>
    <w:rsid w:val="00163EFF"/>
    <w:rsid w:val="001645B2"/>
    <w:rsid w:val="00164782"/>
    <w:rsid w:val="00164879"/>
    <w:rsid w:val="00164882"/>
    <w:rsid w:val="0016550F"/>
    <w:rsid w:val="00166CE9"/>
    <w:rsid w:val="00167886"/>
    <w:rsid w:val="00170120"/>
    <w:rsid w:val="001706B4"/>
    <w:rsid w:val="0017079D"/>
    <w:rsid w:val="001707EC"/>
    <w:rsid w:val="001707FB"/>
    <w:rsid w:val="00170B65"/>
    <w:rsid w:val="001713FF"/>
    <w:rsid w:val="0017194D"/>
    <w:rsid w:val="001719F7"/>
    <w:rsid w:val="0017248F"/>
    <w:rsid w:val="001724FB"/>
    <w:rsid w:val="00172580"/>
    <w:rsid w:val="001726E5"/>
    <w:rsid w:val="00172BD4"/>
    <w:rsid w:val="0017328F"/>
    <w:rsid w:val="00174C27"/>
    <w:rsid w:val="00175793"/>
    <w:rsid w:val="00175C67"/>
    <w:rsid w:val="00176163"/>
    <w:rsid w:val="0017623D"/>
    <w:rsid w:val="0017650C"/>
    <w:rsid w:val="00176CC4"/>
    <w:rsid w:val="0017766D"/>
    <w:rsid w:val="0018004F"/>
    <w:rsid w:val="001800A3"/>
    <w:rsid w:val="00180424"/>
    <w:rsid w:val="001805EE"/>
    <w:rsid w:val="00181027"/>
    <w:rsid w:val="00181578"/>
    <w:rsid w:val="00181C6E"/>
    <w:rsid w:val="00181DFB"/>
    <w:rsid w:val="00182C5F"/>
    <w:rsid w:val="00182D8C"/>
    <w:rsid w:val="001833F5"/>
    <w:rsid w:val="0018342C"/>
    <w:rsid w:val="0018365F"/>
    <w:rsid w:val="00183AB4"/>
    <w:rsid w:val="00183BC9"/>
    <w:rsid w:val="0018426E"/>
    <w:rsid w:val="00184273"/>
    <w:rsid w:val="001842D5"/>
    <w:rsid w:val="001843F9"/>
    <w:rsid w:val="00184581"/>
    <w:rsid w:val="00184750"/>
    <w:rsid w:val="00184FEE"/>
    <w:rsid w:val="001859C6"/>
    <w:rsid w:val="00185DF3"/>
    <w:rsid w:val="001863B5"/>
    <w:rsid w:val="00186638"/>
    <w:rsid w:val="00186A1B"/>
    <w:rsid w:val="00186E40"/>
    <w:rsid w:val="00186EAB"/>
    <w:rsid w:val="00186F5E"/>
    <w:rsid w:val="001875FE"/>
    <w:rsid w:val="001877C5"/>
    <w:rsid w:val="00187A31"/>
    <w:rsid w:val="00187B70"/>
    <w:rsid w:val="00187C3C"/>
    <w:rsid w:val="00187FC9"/>
    <w:rsid w:val="00190320"/>
    <w:rsid w:val="0019085B"/>
    <w:rsid w:val="001908ED"/>
    <w:rsid w:val="00191BDC"/>
    <w:rsid w:val="00192337"/>
    <w:rsid w:val="001924A5"/>
    <w:rsid w:val="001924AE"/>
    <w:rsid w:val="00192941"/>
    <w:rsid w:val="00193297"/>
    <w:rsid w:val="001933F4"/>
    <w:rsid w:val="0019437C"/>
    <w:rsid w:val="001946AA"/>
    <w:rsid w:val="0019477E"/>
    <w:rsid w:val="0019495D"/>
    <w:rsid w:val="0019503B"/>
    <w:rsid w:val="00195BC5"/>
    <w:rsid w:val="00195F33"/>
    <w:rsid w:val="00196277"/>
    <w:rsid w:val="001976DD"/>
    <w:rsid w:val="00197A43"/>
    <w:rsid w:val="001A17E5"/>
    <w:rsid w:val="001A1A60"/>
    <w:rsid w:val="001A1E04"/>
    <w:rsid w:val="001A1E9F"/>
    <w:rsid w:val="001A20DD"/>
    <w:rsid w:val="001A2348"/>
    <w:rsid w:val="001A2711"/>
    <w:rsid w:val="001A2775"/>
    <w:rsid w:val="001A27D3"/>
    <w:rsid w:val="001A2CEC"/>
    <w:rsid w:val="001A322E"/>
    <w:rsid w:val="001A32C3"/>
    <w:rsid w:val="001A3400"/>
    <w:rsid w:val="001A3628"/>
    <w:rsid w:val="001A3E66"/>
    <w:rsid w:val="001A49D0"/>
    <w:rsid w:val="001A4BBD"/>
    <w:rsid w:val="001A5BA9"/>
    <w:rsid w:val="001A5BF1"/>
    <w:rsid w:val="001A6549"/>
    <w:rsid w:val="001A678B"/>
    <w:rsid w:val="001A6837"/>
    <w:rsid w:val="001A6BF2"/>
    <w:rsid w:val="001A6D6A"/>
    <w:rsid w:val="001A715B"/>
    <w:rsid w:val="001A7C06"/>
    <w:rsid w:val="001A7D60"/>
    <w:rsid w:val="001B0561"/>
    <w:rsid w:val="001B05A0"/>
    <w:rsid w:val="001B066C"/>
    <w:rsid w:val="001B070D"/>
    <w:rsid w:val="001B1200"/>
    <w:rsid w:val="001B1BD3"/>
    <w:rsid w:val="001B1D00"/>
    <w:rsid w:val="001B26B2"/>
    <w:rsid w:val="001B35DE"/>
    <w:rsid w:val="001B3741"/>
    <w:rsid w:val="001B461E"/>
    <w:rsid w:val="001B48FF"/>
    <w:rsid w:val="001B548C"/>
    <w:rsid w:val="001B559E"/>
    <w:rsid w:val="001B5C0D"/>
    <w:rsid w:val="001B5CF0"/>
    <w:rsid w:val="001B674A"/>
    <w:rsid w:val="001B6774"/>
    <w:rsid w:val="001B6CA0"/>
    <w:rsid w:val="001B7355"/>
    <w:rsid w:val="001B77E2"/>
    <w:rsid w:val="001B797C"/>
    <w:rsid w:val="001C0707"/>
    <w:rsid w:val="001C0D4B"/>
    <w:rsid w:val="001C1F10"/>
    <w:rsid w:val="001C2364"/>
    <w:rsid w:val="001C25FA"/>
    <w:rsid w:val="001C3549"/>
    <w:rsid w:val="001C398C"/>
    <w:rsid w:val="001C3B81"/>
    <w:rsid w:val="001C3C89"/>
    <w:rsid w:val="001C3E64"/>
    <w:rsid w:val="001C44FA"/>
    <w:rsid w:val="001C460F"/>
    <w:rsid w:val="001C4844"/>
    <w:rsid w:val="001C508C"/>
    <w:rsid w:val="001C54E9"/>
    <w:rsid w:val="001C5760"/>
    <w:rsid w:val="001C5E27"/>
    <w:rsid w:val="001C5E5A"/>
    <w:rsid w:val="001C6723"/>
    <w:rsid w:val="001C6AA3"/>
    <w:rsid w:val="001C6DC8"/>
    <w:rsid w:val="001C7C3A"/>
    <w:rsid w:val="001C7D1A"/>
    <w:rsid w:val="001D0288"/>
    <w:rsid w:val="001D0436"/>
    <w:rsid w:val="001D059C"/>
    <w:rsid w:val="001D0C72"/>
    <w:rsid w:val="001D10B3"/>
    <w:rsid w:val="001D133B"/>
    <w:rsid w:val="001D1398"/>
    <w:rsid w:val="001D1753"/>
    <w:rsid w:val="001D1931"/>
    <w:rsid w:val="001D2D64"/>
    <w:rsid w:val="001D3045"/>
    <w:rsid w:val="001D3D5D"/>
    <w:rsid w:val="001D4731"/>
    <w:rsid w:val="001D4C6E"/>
    <w:rsid w:val="001D4EEB"/>
    <w:rsid w:val="001D541E"/>
    <w:rsid w:val="001D5827"/>
    <w:rsid w:val="001D5DDB"/>
    <w:rsid w:val="001D6189"/>
    <w:rsid w:val="001D6D5B"/>
    <w:rsid w:val="001D7BB9"/>
    <w:rsid w:val="001D7C3C"/>
    <w:rsid w:val="001E0860"/>
    <w:rsid w:val="001E0C87"/>
    <w:rsid w:val="001E0D52"/>
    <w:rsid w:val="001E0F01"/>
    <w:rsid w:val="001E1014"/>
    <w:rsid w:val="001E11A2"/>
    <w:rsid w:val="001E15C0"/>
    <w:rsid w:val="001E1997"/>
    <w:rsid w:val="001E277B"/>
    <w:rsid w:val="001E33DE"/>
    <w:rsid w:val="001E3662"/>
    <w:rsid w:val="001E36A7"/>
    <w:rsid w:val="001E3B19"/>
    <w:rsid w:val="001E3C06"/>
    <w:rsid w:val="001E3C23"/>
    <w:rsid w:val="001E4385"/>
    <w:rsid w:val="001E5001"/>
    <w:rsid w:val="001E5204"/>
    <w:rsid w:val="001E5317"/>
    <w:rsid w:val="001E543F"/>
    <w:rsid w:val="001E5908"/>
    <w:rsid w:val="001E6F06"/>
    <w:rsid w:val="001E76FD"/>
    <w:rsid w:val="001F00E3"/>
    <w:rsid w:val="001F03EA"/>
    <w:rsid w:val="001F0D86"/>
    <w:rsid w:val="001F11AB"/>
    <w:rsid w:val="001F13AF"/>
    <w:rsid w:val="001F160C"/>
    <w:rsid w:val="001F196A"/>
    <w:rsid w:val="001F2042"/>
    <w:rsid w:val="001F23B6"/>
    <w:rsid w:val="001F271C"/>
    <w:rsid w:val="001F2CA6"/>
    <w:rsid w:val="001F3C87"/>
    <w:rsid w:val="001F3F83"/>
    <w:rsid w:val="001F45E1"/>
    <w:rsid w:val="001F4AC4"/>
    <w:rsid w:val="001F4E00"/>
    <w:rsid w:val="001F4F17"/>
    <w:rsid w:val="001F5033"/>
    <w:rsid w:val="001F58F7"/>
    <w:rsid w:val="001F5DCF"/>
    <w:rsid w:val="001F6F2B"/>
    <w:rsid w:val="001F7185"/>
    <w:rsid w:val="001F7661"/>
    <w:rsid w:val="00200A84"/>
    <w:rsid w:val="00200F87"/>
    <w:rsid w:val="00202206"/>
    <w:rsid w:val="00202891"/>
    <w:rsid w:val="00202BAC"/>
    <w:rsid w:val="00203F6A"/>
    <w:rsid w:val="002040E0"/>
    <w:rsid w:val="00204465"/>
    <w:rsid w:val="0020469A"/>
    <w:rsid w:val="0020528D"/>
    <w:rsid w:val="0020535A"/>
    <w:rsid w:val="00205DC0"/>
    <w:rsid w:val="0020799D"/>
    <w:rsid w:val="00210100"/>
    <w:rsid w:val="00210650"/>
    <w:rsid w:val="002108B4"/>
    <w:rsid w:val="00210E2A"/>
    <w:rsid w:val="002113AD"/>
    <w:rsid w:val="002116E4"/>
    <w:rsid w:val="00211DAC"/>
    <w:rsid w:val="00211F84"/>
    <w:rsid w:val="002122E1"/>
    <w:rsid w:val="00212AF7"/>
    <w:rsid w:val="00212F36"/>
    <w:rsid w:val="00213C9C"/>
    <w:rsid w:val="00213D5D"/>
    <w:rsid w:val="002147E1"/>
    <w:rsid w:val="00214907"/>
    <w:rsid w:val="00214970"/>
    <w:rsid w:val="002152E8"/>
    <w:rsid w:val="002153A9"/>
    <w:rsid w:val="00215A7A"/>
    <w:rsid w:val="00215DD6"/>
    <w:rsid w:val="002161C3"/>
    <w:rsid w:val="00216984"/>
    <w:rsid w:val="00216B0F"/>
    <w:rsid w:val="00216F6F"/>
    <w:rsid w:val="0021729D"/>
    <w:rsid w:val="002202BF"/>
    <w:rsid w:val="00220485"/>
    <w:rsid w:val="0022086A"/>
    <w:rsid w:val="00220EFE"/>
    <w:rsid w:val="002210F8"/>
    <w:rsid w:val="00221348"/>
    <w:rsid w:val="00221851"/>
    <w:rsid w:val="00221D64"/>
    <w:rsid w:val="002220A1"/>
    <w:rsid w:val="00222A3A"/>
    <w:rsid w:val="00223E20"/>
    <w:rsid w:val="002247D0"/>
    <w:rsid w:val="00224FDB"/>
    <w:rsid w:val="002263FD"/>
    <w:rsid w:val="002264B0"/>
    <w:rsid w:val="002266C7"/>
    <w:rsid w:val="00226B14"/>
    <w:rsid w:val="00227E4D"/>
    <w:rsid w:val="00227F3A"/>
    <w:rsid w:val="0023015E"/>
    <w:rsid w:val="0023033F"/>
    <w:rsid w:val="0023052E"/>
    <w:rsid w:val="00230B44"/>
    <w:rsid w:val="00232791"/>
    <w:rsid w:val="00232C10"/>
    <w:rsid w:val="00232D8E"/>
    <w:rsid w:val="00232F49"/>
    <w:rsid w:val="00233331"/>
    <w:rsid w:val="00233550"/>
    <w:rsid w:val="00234300"/>
    <w:rsid w:val="0023449B"/>
    <w:rsid w:val="00234566"/>
    <w:rsid w:val="002349BB"/>
    <w:rsid w:val="00234D8D"/>
    <w:rsid w:val="00235AEB"/>
    <w:rsid w:val="002367F9"/>
    <w:rsid w:val="00236876"/>
    <w:rsid w:val="00237094"/>
    <w:rsid w:val="00237163"/>
    <w:rsid w:val="00237D1D"/>
    <w:rsid w:val="00237E08"/>
    <w:rsid w:val="00237F83"/>
    <w:rsid w:val="002407F6"/>
    <w:rsid w:val="00240C05"/>
    <w:rsid w:val="00240E1D"/>
    <w:rsid w:val="0024122A"/>
    <w:rsid w:val="00241446"/>
    <w:rsid w:val="00241CA8"/>
    <w:rsid w:val="0024229F"/>
    <w:rsid w:val="00243455"/>
    <w:rsid w:val="00243BBA"/>
    <w:rsid w:val="00243C39"/>
    <w:rsid w:val="00243DA8"/>
    <w:rsid w:val="00243DCE"/>
    <w:rsid w:val="002447BF"/>
    <w:rsid w:val="0024497E"/>
    <w:rsid w:val="00244D30"/>
    <w:rsid w:val="00245450"/>
    <w:rsid w:val="0024565F"/>
    <w:rsid w:val="00245D77"/>
    <w:rsid w:val="002460CA"/>
    <w:rsid w:val="002463BB"/>
    <w:rsid w:val="0024648C"/>
    <w:rsid w:val="00247063"/>
    <w:rsid w:val="002475F4"/>
    <w:rsid w:val="0024792A"/>
    <w:rsid w:val="00247B3A"/>
    <w:rsid w:val="00247C64"/>
    <w:rsid w:val="00247FBC"/>
    <w:rsid w:val="00250032"/>
    <w:rsid w:val="00250144"/>
    <w:rsid w:val="00250394"/>
    <w:rsid w:val="00250C60"/>
    <w:rsid w:val="0025152D"/>
    <w:rsid w:val="002516DD"/>
    <w:rsid w:val="00251D09"/>
    <w:rsid w:val="00252016"/>
    <w:rsid w:val="002530D3"/>
    <w:rsid w:val="00253255"/>
    <w:rsid w:val="00253614"/>
    <w:rsid w:val="00253A65"/>
    <w:rsid w:val="00253D5A"/>
    <w:rsid w:val="00253FD4"/>
    <w:rsid w:val="002542C8"/>
    <w:rsid w:val="00254FBF"/>
    <w:rsid w:val="002553AB"/>
    <w:rsid w:val="00255728"/>
    <w:rsid w:val="002559CB"/>
    <w:rsid w:val="002561CE"/>
    <w:rsid w:val="002563BA"/>
    <w:rsid w:val="00256C6B"/>
    <w:rsid w:val="00256C77"/>
    <w:rsid w:val="0025716C"/>
    <w:rsid w:val="00257424"/>
    <w:rsid w:val="00257714"/>
    <w:rsid w:val="002601A1"/>
    <w:rsid w:val="002609EF"/>
    <w:rsid w:val="00260D4D"/>
    <w:rsid w:val="00261642"/>
    <w:rsid w:val="0026183D"/>
    <w:rsid w:val="00261BAF"/>
    <w:rsid w:val="00261CE5"/>
    <w:rsid w:val="00261DB6"/>
    <w:rsid w:val="0026367F"/>
    <w:rsid w:val="00263B29"/>
    <w:rsid w:val="00264C00"/>
    <w:rsid w:val="00264D1F"/>
    <w:rsid w:val="00265206"/>
    <w:rsid w:val="0026585F"/>
    <w:rsid w:val="00265AC2"/>
    <w:rsid w:val="0026618A"/>
    <w:rsid w:val="002662A5"/>
    <w:rsid w:val="002663D2"/>
    <w:rsid w:val="00266CB0"/>
    <w:rsid w:val="00266F25"/>
    <w:rsid w:val="00267715"/>
    <w:rsid w:val="002677DD"/>
    <w:rsid w:val="002679AF"/>
    <w:rsid w:val="002700E7"/>
    <w:rsid w:val="002703D3"/>
    <w:rsid w:val="00270457"/>
    <w:rsid w:val="00270FD4"/>
    <w:rsid w:val="00271091"/>
    <w:rsid w:val="002710EF"/>
    <w:rsid w:val="00271580"/>
    <w:rsid w:val="00271C40"/>
    <w:rsid w:val="0027228A"/>
    <w:rsid w:val="002722C7"/>
    <w:rsid w:val="00272620"/>
    <w:rsid w:val="00272A7E"/>
    <w:rsid w:val="00272C8D"/>
    <w:rsid w:val="0027382D"/>
    <w:rsid w:val="00273BA7"/>
    <w:rsid w:val="00274CDD"/>
    <w:rsid w:val="00274CEB"/>
    <w:rsid w:val="00274D27"/>
    <w:rsid w:val="00274E3C"/>
    <w:rsid w:val="00276683"/>
    <w:rsid w:val="002766C7"/>
    <w:rsid w:val="00276BDC"/>
    <w:rsid w:val="00277288"/>
    <w:rsid w:val="00280216"/>
    <w:rsid w:val="00280347"/>
    <w:rsid w:val="0028046F"/>
    <w:rsid w:val="0028070B"/>
    <w:rsid w:val="00280B85"/>
    <w:rsid w:val="0028104A"/>
    <w:rsid w:val="00281A15"/>
    <w:rsid w:val="00281A67"/>
    <w:rsid w:val="0028215B"/>
    <w:rsid w:val="002825DE"/>
    <w:rsid w:val="002827E3"/>
    <w:rsid w:val="002828C6"/>
    <w:rsid w:val="00282905"/>
    <w:rsid w:val="00282D60"/>
    <w:rsid w:val="00282FED"/>
    <w:rsid w:val="0028373A"/>
    <w:rsid w:val="00283BDB"/>
    <w:rsid w:val="0028431B"/>
    <w:rsid w:val="002843DB"/>
    <w:rsid w:val="0028447E"/>
    <w:rsid w:val="0028458D"/>
    <w:rsid w:val="00285046"/>
    <w:rsid w:val="0028555D"/>
    <w:rsid w:val="002860DA"/>
    <w:rsid w:val="002860FD"/>
    <w:rsid w:val="00286983"/>
    <w:rsid w:val="00286C49"/>
    <w:rsid w:val="002877D2"/>
    <w:rsid w:val="002877DA"/>
    <w:rsid w:val="00287888"/>
    <w:rsid w:val="0029032B"/>
    <w:rsid w:val="002903F2"/>
    <w:rsid w:val="002904E5"/>
    <w:rsid w:val="00290F48"/>
    <w:rsid w:val="00292BD6"/>
    <w:rsid w:val="00292C29"/>
    <w:rsid w:val="00292D1B"/>
    <w:rsid w:val="00292E29"/>
    <w:rsid w:val="00292F73"/>
    <w:rsid w:val="0029381F"/>
    <w:rsid w:val="00293887"/>
    <w:rsid w:val="002939DD"/>
    <w:rsid w:val="00294386"/>
    <w:rsid w:val="00294D72"/>
    <w:rsid w:val="00294EB0"/>
    <w:rsid w:val="00295352"/>
    <w:rsid w:val="002956E7"/>
    <w:rsid w:val="00295AC6"/>
    <w:rsid w:val="00296353"/>
    <w:rsid w:val="00296B43"/>
    <w:rsid w:val="00296B5C"/>
    <w:rsid w:val="0029767F"/>
    <w:rsid w:val="00297A51"/>
    <w:rsid w:val="00297CB1"/>
    <w:rsid w:val="002A01A9"/>
    <w:rsid w:val="002A03CE"/>
    <w:rsid w:val="002A078F"/>
    <w:rsid w:val="002A0A79"/>
    <w:rsid w:val="002A0B52"/>
    <w:rsid w:val="002A1BC5"/>
    <w:rsid w:val="002A3271"/>
    <w:rsid w:val="002A33D9"/>
    <w:rsid w:val="002A36C8"/>
    <w:rsid w:val="002A3AA1"/>
    <w:rsid w:val="002A4C1D"/>
    <w:rsid w:val="002A5255"/>
    <w:rsid w:val="002A58ED"/>
    <w:rsid w:val="002A5908"/>
    <w:rsid w:val="002A5A81"/>
    <w:rsid w:val="002A6024"/>
    <w:rsid w:val="002A60CE"/>
    <w:rsid w:val="002A62DD"/>
    <w:rsid w:val="002A6338"/>
    <w:rsid w:val="002A665D"/>
    <w:rsid w:val="002A6A2A"/>
    <w:rsid w:val="002A6F04"/>
    <w:rsid w:val="002A7006"/>
    <w:rsid w:val="002A7364"/>
    <w:rsid w:val="002B002D"/>
    <w:rsid w:val="002B0377"/>
    <w:rsid w:val="002B0E3B"/>
    <w:rsid w:val="002B1067"/>
    <w:rsid w:val="002B1195"/>
    <w:rsid w:val="002B1664"/>
    <w:rsid w:val="002B1EA4"/>
    <w:rsid w:val="002B2157"/>
    <w:rsid w:val="002B2262"/>
    <w:rsid w:val="002B2BD0"/>
    <w:rsid w:val="002B2C59"/>
    <w:rsid w:val="002B31F0"/>
    <w:rsid w:val="002B37FA"/>
    <w:rsid w:val="002B41B2"/>
    <w:rsid w:val="002B4553"/>
    <w:rsid w:val="002B4576"/>
    <w:rsid w:val="002B4669"/>
    <w:rsid w:val="002B4E2E"/>
    <w:rsid w:val="002B5105"/>
    <w:rsid w:val="002B51EA"/>
    <w:rsid w:val="002B5439"/>
    <w:rsid w:val="002B552A"/>
    <w:rsid w:val="002B55AE"/>
    <w:rsid w:val="002B5A54"/>
    <w:rsid w:val="002B5E9B"/>
    <w:rsid w:val="002B6186"/>
    <w:rsid w:val="002B6355"/>
    <w:rsid w:val="002B6917"/>
    <w:rsid w:val="002B6CE9"/>
    <w:rsid w:val="002B6EB4"/>
    <w:rsid w:val="002B75B9"/>
    <w:rsid w:val="002B79EC"/>
    <w:rsid w:val="002B7B71"/>
    <w:rsid w:val="002B7DFE"/>
    <w:rsid w:val="002C02AC"/>
    <w:rsid w:val="002C02EA"/>
    <w:rsid w:val="002C076B"/>
    <w:rsid w:val="002C0D2D"/>
    <w:rsid w:val="002C1785"/>
    <w:rsid w:val="002C1854"/>
    <w:rsid w:val="002C197E"/>
    <w:rsid w:val="002C1ECB"/>
    <w:rsid w:val="002C2B82"/>
    <w:rsid w:val="002C2C49"/>
    <w:rsid w:val="002C2CCC"/>
    <w:rsid w:val="002C4FB8"/>
    <w:rsid w:val="002C5FA7"/>
    <w:rsid w:val="002C6310"/>
    <w:rsid w:val="002C6AFB"/>
    <w:rsid w:val="002C6BF4"/>
    <w:rsid w:val="002C6DA9"/>
    <w:rsid w:val="002C6DF9"/>
    <w:rsid w:val="002C6EDB"/>
    <w:rsid w:val="002C7033"/>
    <w:rsid w:val="002C70A2"/>
    <w:rsid w:val="002C7214"/>
    <w:rsid w:val="002C7B86"/>
    <w:rsid w:val="002D0060"/>
    <w:rsid w:val="002D0469"/>
    <w:rsid w:val="002D109C"/>
    <w:rsid w:val="002D1373"/>
    <w:rsid w:val="002D142C"/>
    <w:rsid w:val="002D166B"/>
    <w:rsid w:val="002D1B59"/>
    <w:rsid w:val="002D1B9B"/>
    <w:rsid w:val="002D1C83"/>
    <w:rsid w:val="002D1CE4"/>
    <w:rsid w:val="002D21A3"/>
    <w:rsid w:val="002D21F4"/>
    <w:rsid w:val="002D32BB"/>
    <w:rsid w:val="002D3BD1"/>
    <w:rsid w:val="002D4812"/>
    <w:rsid w:val="002D4EDE"/>
    <w:rsid w:val="002D54AC"/>
    <w:rsid w:val="002D54FE"/>
    <w:rsid w:val="002D5A0A"/>
    <w:rsid w:val="002D5CF8"/>
    <w:rsid w:val="002D6059"/>
    <w:rsid w:val="002D64A3"/>
    <w:rsid w:val="002D69D6"/>
    <w:rsid w:val="002D71D8"/>
    <w:rsid w:val="002D7A20"/>
    <w:rsid w:val="002E01EC"/>
    <w:rsid w:val="002E06B7"/>
    <w:rsid w:val="002E10E3"/>
    <w:rsid w:val="002E138F"/>
    <w:rsid w:val="002E1CCA"/>
    <w:rsid w:val="002E240F"/>
    <w:rsid w:val="002E27CE"/>
    <w:rsid w:val="002E2986"/>
    <w:rsid w:val="002E30B3"/>
    <w:rsid w:val="002E31E1"/>
    <w:rsid w:val="002E31F0"/>
    <w:rsid w:val="002E347C"/>
    <w:rsid w:val="002E378F"/>
    <w:rsid w:val="002E3AD1"/>
    <w:rsid w:val="002E3B8F"/>
    <w:rsid w:val="002E401C"/>
    <w:rsid w:val="002E44A4"/>
    <w:rsid w:val="002E4B30"/>
    <w:rsid w:val="002E5557"/>
    <w:rsid w:val="002E5870"/>
    <w:rsid w:val="002E5D1D"/>
    <w:rsid w:val="002E5E5D"/>
    <w:rsid w:val="002E7034"/>
    <w:rsid w:val="002E7195"/>
    <w:rsid w:val="002E7949"/>
    <w:rsid w:val="002F055C"/>
    <w:rsid w:val="002F142A"/>
    <w:rsid w:val="002F2235"/>
    <w:rsid w:val="002F245E"/>
    <w:rsid w:val="002F34EB"/>
    <w:rsid w:val="002F375F"/>
    <w:rsid w:val="002F3898"/>
    <w:rsid w:val="002F3A61"/>
    <w:rsid w:val="002F4473"/>
    <w:rsid w:val="002F4F8E"/>
    <w:rsid w:val="002F5871"/>
    <w:rsid w:val="002F5E73"/>
    <w:rsid w:val="002F6839"/>
    <w:rsid w:val="002F6D95"/>
    <w:rsid w:val="002F70C1"/>
    <w:rsid w:val="002F7263"/>
    <w:rsid w:val="002F787A"/>
    <w:rsid w:val="002F7FC0"/>
    <w:rsid w:val="0030018B"/>
    <w:rsid w:val="0030114E"/>
    <w:rsid w:val="00301903"/>
    <w:rsid w:val="00301BDC"/>
    <w:rsid w:val="00302A35"/>
    <w:rsid w:val="00302F41"/>
    <w:rsid w:val="003030E2"/>
    <w:rsid w:val="00303107"/>
    <w:rsid w:val="003031A1"/>
    <w:rsid w:val="00303224"/>
    <w:rsid w:val="003035A8"/>
    <w:rsid w:val="00303DE5"/>
    <w:rsid w:val="003040AB"/>
    <w:rsid w:val="00304B21"/>
    <w:rsid w:val="00304E88"/>
    <w:rsid w:val="00304EE2"/>
    <w:rsid w:val="00304F44"/>
    <w:rsid w:val="00305631"/>
    <w:rsid w:val="00305C70"/>
    <w:rsid w:val="003065E8"/>
    <w:rsid w:val="00306FBF"/>
    <w:rsid w:val="00307814"/>
    <w:rsid w:val="00307DAA"/>
    <w:rsid w:val="00310403"/>
    <w:rsid w:val="00310886"/>
    <w:rsid w:val="00310CA9"/>
    <w:rsid w:val="003115D6"/>
    <w:rsid w:val="00311FB7"/>
    <w:rsid w:val="00312051"/>
    <w:rsid w:val="0031227B"/>
    <w:rsid w:val="00312580"/>
    <w:rsid w:val="0031260F"/>
    <w:rsid w:val="0031283E"/>
    <w:rsid w:val="003129F6"/>
    <w:rsid w:val="00312CD7"/>
    <w:rsid w:val="00313152"/>
    <w:rsid w:val="00313CAD"/>
    <w:rsid w:val="003142CA"/>
    <w:rsid w:val="00314AB1"/>
    <w:rsid w:val="00314C49"/>
    <w:rsid w:val="00314DF1"/>
    <w:rsid w:val="00314F39"/>
    <w:rsid w:val="0031515A"/>
    <w:rsid w:val="00315547"/>
    <w:rsid w:val="00315C21"/>
    <w:rsid w:val="00315F02"/>
    <w:rsid w:val="0031756B"/>
    <w:rsid w:val="00317787"/>
    <w:rsid w:val="00320023"/>
    <w:rsid w:val="00320186"/>
    <w:rsid w:val="0032081B"/>
    <w:rsid w:val="00320A40"/>
    <w:rsid w:val="0032114E"/>
    <w:rsid w:val="003211A7"/>
    <w:rsid w:val="00321FDE"/>
    <w:rsid w:val="003223DD"/>
    <w:rsid w:val="00322B0B"/>
    <w:rsid w:val="00322E82"/>
    <w:rsid w:val="003239D8"/>
    <w:rsid w:val="00323E31"/>
    <w:rsid w:val="00324357"/>
    <w:rsid w:val="0032438C"/>
    <w:rsid w:val="003249B5"/>
    <w:rsid w:val="00325D6D"/>
    <w:rsid w:val="0032676C"/>
    <w:rsid w:val="00326A4C"/>
    <w:rsid w:val="00326DF0"/>
    <w:rsid w:val="00326E31"/>
    <w:rsid w:val="003279EB"/>
    <w:rsid w:val="00327C86"/>
    <w:rsid w:val="00330758"/>
    <w:rsid w:val="00330AD2"/>
    <w:rsid w:val="0033120C"/>
    <w:rsid w:val="00331435"/>
    <w:rsid w:val="00331518"/>
    <w:rsid w:val="003325B4"/>
    <w:rsid w:val="003326E0"/>
    <w:rsid w:val="00332835"/>
    <w:rsid w:val="00332BE4"/>
    <w:rsid w:val="00332FE2"/>
    <w:rsid w:val="003331F6"/>
    <w:rsid w:val="00333558"/>
    <w:rsid w:val="00333704"/>
    <w:rsid w:val="00333759"/>
    <w:rsid w:val="00333841"/>
    <w:rsid w:val="00333A1E"/>
    <w:rsid w:val="00333DB3"/>
    <w:rsid w:val="0033412F"/>
    <w:rsid w:val="00334935"/>
    <w:rsid w:val="003350B7"/>
    <w:rsid w:val="00335B2D"/>
    <w:rsid w:val="00335C42"/>
    <w:rsid w:val="003363E4"/>
    <w:rsid w:val="00336900"/>
    <w:rsid w:val="00336CAB"/>
    <w:rsid w:val="00336CAE"/>
    <w:rsid w:val="00336F8C"/>
    <w:rsid w:val="0033720A"/>
    <w:rsid w:val="00337AFD"/>
    <w:rsid w:val="00337B30"/>
    <w:rsid w:val="0034002C"/>
    <w:rsid w:val="00340151"/>
    <w:rsid w:val="00340850"/>
    <w:rsid w:val="00341264"/>
    <w:rsid w:val="0034130D"/>
    <w:rsid w:val="003413D2"/>
    <w:rsid w:val="003416D9"/>
    <w:rsid w:val="00341A19"/>
    <w:rsid w:val="00341D68"/>
    <w:rsid w:val="003422CC"/>
    <w:rsid w:val="00342CDB"/>
    <w:rsid w:val="003433B0"/>
    <w:rsid w:val="003438AD"/>
    <w:rsid w:val="00343909"/>
    <w:rsid w:val="00343AF2"/>
    <w:rsid w:val="00343F6F"/>
    <w:rsid w:val="003448D2"/>
    <w:rsid w:val="00344E98"/>
    <w:rsid w:val="00346329"/>
    <w:rsid w:val="003463D0"/>
    <w:rsid w:val="003474D3"/>
    <w:rsid w:val="003476A9"/>
    <w:rsid w:val="00347B24"/>
    <w:rsid w:val="00347BDF"/>
    <w:rsid w:val="00350214"/>
    <w:rsid w:val="00350363"/>
    <w:rsid w:val="00350684"/>
    <w:rsid w:val="00351A97"/>
    <w:rsid w:val="00351B77"/>
    <w:rsid w:val="00351D37"/>
    <w:rsid w:val="00352344"/>
    <w:rsid w:val="00352375"/>
    <w:rsid w:val="00352CE2"/>
    <w:rsid w:val="0035397F"/>
    <w:rsid w:val="003539D8"/>
    <w:rsid w:val="0035409D"/>
    <w:rsid w:val="003545BA"/>
    <w:rsid w:val="00354712"/>
    <w:rsid w:val="003561E5"/>
    <w:rsid w:val="00356DE3"/>
    <w:rsid w:val="00357060"/>
    <w:rsid w:val="00357B13"/>
    <w:rsid w:val="00360996"/>
    <w:rsid w:val="00360F64"/>
    <w:rsid w:val="003611C9"/>
    <w:rsid w:val="0036137F"/>
    <w:rsid w:val="00364003"/>
    <w:rsid w:val="003642F0"/>
    <w:rsid w:val="003646DB"/>
    <w:rsid w:val="00364737"/>
    <w:rsid w:val="00364E78"/>
    <w:rsid w:val="0036551E"/>
    <w:rsid w:val="003657C7"/>
    <w:rsid w:val="003667E2"/>
    <w:rsid w:val="00366A40"/>
    <w:rsid w:val="00366A9E"/>
    <w:rsid w:val="00366CD2"/>
    <w:rsid w:val="00366F7F"/>
    <w:rsid w:val="00366FA0"/>
    <w:rsid w:val="00367187"/>
    <w:rsid w:val="003702CC"/>
    <w:rsid w:val="0037133F"/>
    <w:rsid w:val="003713BD"/>
    <w:rsid w:val="003718E2"/>
    <w:rsid w:val="00371BFC"/>
    <w:rsid w:val="00371D16"/>
    <w:rsid w:val="0037270E"/>
    <w:rsid w:val="003728B6"/>
    <w:rsid w:val="003728DB"/>
    <w:rsid w:val="00372B69"/>
    <w:rsid w:val="00372D83"/>
    <w:rsid w:val="00372F84"/>
    <w:rsid w:val="003733A2"/>
    <w:rsid w:val="0037354A"/>
    <w:rsid w:val="003735B0"/>
    <w:rsid w:val="00374630"/>
    <w:rsid w:val="00374950"/>
    <w:rsid w:val="003751CE"/>
    <w:rsid w:val="00375210"/>
    <w:rsid w:val="0037565D"/>
    <w:rsid w:val="003756C9"/>
    <w:rsid w:val="0037672D"/>
    <w:rsid w:val="00376B97"/>
    <w:rsid w:val="00376C37"/>
    <w:rsid w:val="00377199"/>
    <w:rsid w:val="00377250"/>
    <w:rsid w:val="0037773D"/>
    <w:rsid w:val="00377995"/>
    <w:rsid w:val="00377BBD"/>
    <w:rsid w:val="00377E2C"/>
    <w:rsid w:val="00377F07"/>
    <w:rsid w:val="00377FB8"/>
    <w:rsid w:val="0038012F"/>
    <w:rsid w:val="0038016C"/>
    <w:rsid w:val="00380DEF"/>
    <w:rsid w:val="0038165E"/>
    <w:rsid w:val="003817F7"/>
    <w:rsid w:val="00381E96"/>
    <w:rsid w:val="00382035"/>
    <w:rsid w:val="003820D9"/>
    <w:rsid w:val="003823A8"/>
    <w:rsid w:val="00382423"/>
    <w:rsid w:val="0038295E"/>
    <w:rsid w:val="00382DF6"/>
    <w:rsid w:val="00382FE5"/>
    <w:rsid w:val="00383EF2"/>
    <w:rsid w:val="003844F5"/>
    <w:rsid w:val="00384DDE"/>
    <w:rsid w:val="00385043"/>
    <w:rsid w:val="0038550E"/>
    <w:rsid w:val="00385931"/>
    <w:rsid w:val="0038594A"/>
    <w:rsid w:val="00385EE9"/>
    <w:rsid w:val="00386509"/>
    <w:rsid w:val="003866AE"/>
    <w:rsid w:val="00386B2D"/>
    <w:rsid w:val="00386FA2"/>
    <w:rsid w:val="003876DE"/>
    <w:rsid w:val="00387976"/>
    <w:rsid w:val="0039069D"/>
    <w:rsid w:val="00391B2A"/>
    <w:rsid w:val="003936B1"/>
    <w:rsid w:val="00393735"/>
    <w:rsid w:val="00393856"/>
    <w:rsid w:val="00393CC3"/>
    <w:rsid w:val="0039408B"/>
    <w:rsid w:val="00394281"/>
    <w:rsid w:val="00394465"/>
    <w:rsid w:val="00394B01"/>
    <w:rsid w:val="0039501C"/>
    <w:rsid w:val="00395043"/>
    <w:rsid w:val="003956E1"/>
    <w:rsid w:val="003963F2"/>
    <w:rsid w:val="003966C2"/>
    <w:rsid w:val="00396E75"/>
    <w:rsid w:val="00397339"/>
    <w:rsid w:val="00397A8A"/>
    <w:rsid w:val="003A0126"/>
    <w:rsid w:val="003A0ABE"/>
    <w:rsid w:val="003A0F34"/>
    <w:rsid w:val="003A161F"/>
    <w:rsid w:val="003A1B44"/>
    <w:rsid w:val="003A2427"/>
    <w:rsid w:val="003A28B4"/>
    <w:rsid w:val="003A29FB"/>
    <w:rsid w:val="003A2CB8"/>
    <w:rsid w:val="003A2D17"/>
    <w:rsid w:val="003A3122"/>
    <w:rsid w:val="003A392F"/>
    <w:rsid w:val="003A3BE3"/>
    <w:rsid w:val="003A4679"/>
    <w:rsid w:val="003A5048"/>
    <w:rsid w:val="003A5E25"/>
    <w:rsid w:val="003A692A"/>
    <w:rsid w:val="003A6A2E"/>
    <w:rsid w:val="003A6F92"/>
    <w:rsid w:val="003A7098"/>
    <w:rsid w:val="003A71B2"/>
    <w:rsid w:val="003B0014"/>
    <w:rsid w:val="003B0EED"/>
    <w:rsid w:val="003B1269"/>
    <w:rsid w:val="003B13E3"/>
    <w:rsid w:val="003B14E3"/>
    <w:rsid w:val="003B25B8"/>
    <w:rsid w:val="003B25DF"/>
    <w:rsid w:val="003B2643"/>
    <w:rsid w:val="003B2BB4"/>
    <w:rsid w:val="003B2D87"/>
    <w:rsid w:val="003B2F87"/>
    <w:rsid w:val="003B3378"/>
    <w:rsid w:val="003B358F"/>
    <w:rsid w:val="003B37D4"/>
    <w:rsid w:val="003B3DBE"/>
    <w:rsid w:val="003B41B0"/>
    <w:rsid w:val="003B41C6"/>
    <w:rsid w:val="003B4AE7"/>
    <w:rsid w:val="003B4FA9"/>
    <w:rsid w:val="003B52EA"/>
    <w:rsid w:val="003B52EF"/>
    <w:rsid w:val="003B53AF"/>
    <w:rsid w:val="003B5AFB"/>
    <w:rsid w:val="003B5F20"/>
    <w:rsid w:val="003B63C1"/>
    <w:rsid w:val="003B6784"/>
    <w:rsid w:val="003B77BC"/>
    <w:rsid w:val="003B78EF"/>
    <w:rsid w:val="003C010B"/>
    <w:rsid w:val="003C0886"/>
    <w:rsid w:val="003C0D39"/>
    <w:rsid w:val="003C14E2"/>
    <w:rsid w:val="003C165D"/>
    <w:rsid w:val="003C1707"/>
    <w:rsid w:val="003C19BA"/>
    <w:rsid w:val="003C1A63"/>
    <w:rsid w:val="003C1B2E"/>
    <w:rsid w:val="003C1BBC"/>
    <w:rsid w:val="003C1C32"/>
    <w:rsid w:val="003C2081"/>
    <w:rsid w:val="003C216D"/>
    <w:rsid w:val="003C280A"/>
    <w:rsid w:val="003C2E6B"/>
    <w:rsid w:val="003C355A"/>
    <w:rsid w:val="003C3769"/>
    <w:rsid w:val="003C3C16"/>
    <w:rsid w:val="003C41B9"/>
    <w:rsid w:val="003C4B1F"/>
    <w:rsid w:val="003C4D99"/>
    <w:rsid w:val="003C4E2B"/>
    <w:rsid w:val="003C5CFE"/>
    <w:rsid w:val="003C60F6"/>
    <w:rsid w:val="003C64C3"/>
    <w:rsid w:val="003C64F9"/>
    <w:rsid w:val="003C6795"/>
    <w:rsid w:val="003C6B02"/>
    <w:rsid w:val="003C7CBA"/>
    <w:rsid w:val="003D0AAE"/>
    <w:rsid w:val="003D0D83"/>
    <w:rsid w:val="003D1056"/>
    <w:rsid w:val="003D1BF4"/>
    <w:rsid w:val="003D1E4A"/>
    <w:rsid w:val="003D20E3"/>
    <w:rsid w:val="003D20ED"/>
    <w:rsid w:val="003D23C6"/>
    <w:rsid w:val="003D2496"/>
    <w:rsid w:val="003D24F8"/>
    <w:rsid w:val="003D260D"/>
    <w:rsid w:val="003D29F0"/>
    <w:rsid w:val="003D2AB4"/>
    <w:rsid w:val="003D2D07"/>
    <w:rsid w:val="003D303C"/>
    <w:rsid w:val="003D44C2"/>
    <w:rsid w:val="003D4859"/>
    <w:rsid w:val="003D49B7"/>
    <w:rsid w:val="003D50A5"/>
    <w:rsid w:val="003D6BE5"/>
    <w:rsid w:val="003D754B"/>
    <w:rsid w:val="003E03E3"/>
    <w:rsid w:val="003E03FE"/>
    <w:rsid w:val="003E08B8"/>
    <w:rsid w:val="003E0D5A"/>
    <w:rsid w:val="003E0D78"/>
    <w:rsid w:val="003E0DBD"/>
    <w:rsid w:val="003E0FFC"/>
    <w:rsid w:val="003E1160"/>
    <w:rsid w:val="003E1736"/>
    <w:rsid w:val="003E1B88"/>
    <w:rsid w:val="003E1C3F"/>
    <w:rsid w:val="003E1EB6"/>
    <w:rsid w:val="003E1FF7"/>
    <w:rsid w:val="003E2724"/>
    <w:rsid w:val="003E2A54"/>
    <w:rsid w:val="003E3DAF"/>
    <w:rsid w:val="003E429C"/>
    <w:rsid w:val="003E4E43"/>
    <w:rsid w:val="003E5B47"/>
    <w:rsid w:val="003E5F0F"/>
    <w:rsid w:val="003E639A"/>
    <w:rsid w:val="003E674D"/>
    <w:rsid w:val="003E6A94"/>
    <w:rsid w:val="003E7CE0"/>
    <w:rsid w:val="003F004B"/>
    <w:rsid w:val="003F0C5A"/>
    <w:rsid w:val="003F14C5"/>
    <w:rsid w:val="003F1B58"/>
    <w:rsid w:val="003F1C6B"/>
    <w:rsid w:val="003F1E63"/>
    <w:rsid w:val="003F228A"/>
    <w:rsid w:val="003F229A"/>
    <w:rsid w:val="003F27A2"/>
    <w:rsid w:val="003F31E3"/>
    <w:rsid w:val="003F385C"/>
    <w:rsid w:val="003F3C0B"/>
    <w:rsid w:val="003F3DC2"/>
    <w:rsid w:val="003F404D"/>
    <w:rsid w:val="003F4744"/>
    <w:rsid w:val="003F4751"/>
    <w:rsid w:val="003F4A32"/>
    <w:rsid w:val="003F4B21"/>
    <w:rsid w:val="003F5693"/>
    <w:rsid w:val="003F5938"/>
    <w:rsid w:val="003F5BB4"/>
    <w:rsid w:val="003F5CC7"/>
    <w:rsid w:val="003F5FDC"/>
    <w:rsid w:val="003F6368"/>
    <w:rsid w:val="003F6A40"/>
    <w:rsid w:val="003F6D97"/>
    <w:rsid w:val="003F77BE"/>
    <w:rsid w:val="003F7888"/>
    <w:rsid w:val="003F7AB1"/>
    <w:rsid w:val="003F7B57"/>
    <w:rsid w:val="003F7E00"/>
    <w:rsid w:val="0040145C"/>
    <w:rsid w:val="0040158A"/>
    <w:rsid w:val="004018E4"/>
    <w:rsid w:val="00401B57"/>
    <w:rsid w:val="00402195"/>
    <w:rsid w:val="004021CA"/>
    <w:rsid w:val="00402675"/>
    <w:rsid w:val="00402904"/>
    <w:rsid w:val="00402C85"/>
    <w:rsid w:val="004031C2"/>
    <w:rsid w:val="004031E0"/>
    <w:rsid w:val="0040337C"/>
    <w:rsid w:val="00403F1E"/>
    <w:rsid w:val="00404379"/>
    <w:rsid w:val="0040496B"/>
    <w:rsid w:val="0040520A"/>
    <w:rsid w:val="00405802"/>
    <w:rsid w:val="00405922"/>
    <w:rsid w:val="00405AE7"/>
    <w:rsid w:val="00405F4A"/>
    <w:rsid w:val="00406F7E"/>
    <w:rsid w:val="00406FBF"/>
    <w:rsid w:val="00406FD8"/>
    <w:rsid w:val="004070B4"/>
    <w:rsid w:val="00407782"/>
    <w:rsid w:val="004078A7"/>
    <w:rsid w:val="00407944"/>
    <w:rsid w:val="00407C81"/>
    <w:rsid w:val="004104E2"/>
    <w:rsid w:val="004107F4"/>
    <w:rsid w:val="00410C1A"/>
    <w:rsid w:val="004111F9"/>
    <w:rsid w:val="0041121F"/>
    <w:rsid w:val="0041197F"/>
    <w:rsid w:val="00411CC0"/>
    <w:rsid w:val="00411E6A"/>
    <w:rsid w:val="004122CE"/>
    <w:rsid w:val="00412B70"/>
    <w:rsid w:val="00412D55"/>
    <w:rsid w:val="0041369A"/>
    <w:rsid w:val="00413A0B"/>
    <w:rsid w:val="00413B1B"/>
    <w:rsid w:val="00413B81"/>
    <w:rsid w:val="00413EF4"/>
    <w:rsid w:val="00414146"/>
    <w:rsid w:val="00414CAC"/>
    <w:rsid w:val="00415010"/>
    <w:rsid w:val="00415395"/>
    <w:rsid w:val="00415629"/>
    <w:rsid w:val="00416446"/>
    <w:rsid w:val="0041711F"/>
    <w:rsid w:val="00417757"/>
    <w:rsid w:val="004200CE"/>
    <w:rsid w:val="00420AD6"/>
    <w:rsid w:val="00420F64"/>
    <w:rsid w:val="00421536"/>
    <w:rsid w:val="00421652"/>
    <w:rsid w:val="0042165D"/>
    <w:rsid w:val="00422381"/>
    <w:rsid w:val="0042266B"/>
    <w:rsid w:val="00422B29"/>
    <w:rsid w:val="00422C22"/>
    <w:rsid w:val="00422DE8"/>
    <w:rsid w:val="00423180"/>
    <w:rsid w:val="00423902"/>
    <w:rsid w:val="00424581"/>
    <w:rsid w:val="00424AAF"/>
    <w:rsid w:val="004252CB"/>
    <w:rsid w:val="0042542E"/>
    <w:rsid w:val="004256CB"/>
    <w:rsid w:val="004258A2"/>
    <w:rsid w:val="0042596D"/>
    <w:rsid w:val="00425AE2"/>
    <w:rsid w:val="00425B79"/>
    <w:rsid w:val="00425C53"/>
    <w:rsid w:val="004263E8"/>
    <w:rsid w:val="004268F0"/>
    <w:rsid w:val="00426DBA"/>
    <w:rsid w:val="00426E14"/>
    <w:rsid w:val="0042734E"/>
    <w:rsid w:val="0042763C"/>
    <w:rsid w:val="004277CE"/>
    <w:rsid w:val="0043011E"/>
    <w:rsid w:val="0043027A"/>
    <w:rsid w:val="004306B4"/>
    <w:rsid w:val="00430F58"/>
    <w:rsid w:val="00431664"/>
    <w:rsid w:val="00431FB7"/>
    <w:rsid w:val="0043313C"/>
    <w:rsid w:val="00433353"/>
    <w:rsid w:val="00433500"/>
    <w:rsid w:val="004337EE"/>
    <w:rsid w:val="00433F57"/>
    <w:rsid w:val="00433F5F"/>
    <w:rsid w:val="0043527F"/>
    <w:rsid w:val="00435B43"/>
    <w:rsid w:val="00435E5E"/>
    <w:rsid w:val="00435EC5"/>
    <w:rsid w:val="0043603E"/>
    <w:rsid w:val="004362D7"/>
    <w:rsid w:val="0043635A"/>
    <w:rsid w:val="00436360"/>
    <w:rsid w:val="00436407"/>
    <w:rsid w:val="00436C17"/>
    <w:rsid w:val="00436CA8"/>
    <w:rsid w:val="0043762A"/>
    <w:rsid w:val="00437718"/>
    <w:rsid w:val="00437A58"/>
    <w:rsid w:val="00440C4F"/>
    <w:rsid w:val="0044121E"/>
    <w:rsid w:val="0044123D"/>
    <w:rsid w:val="0044150E"/>
    <w:rsid w:val="00441AE2"/>
    <w:rsid w:val="00441C32"/>
    <w:rsid w:val="00442485"/>
    <w:rsid w:val="00442A2A"/>
    <w:rsid w:val="00442ABC"/>
    <w:rsid w:val="00442AF2"/>
    <w:rsid w:val="00442BB0"/>
    <w:rsid w:val="00443142"/>
    <w:rsid w:val="00443886"/>
    <w:rsid w:val="004438A6"/>
    <w:rsid w:val="004441A6"/>
    <w:rsid w:val="004441CB"/>
    <w:rsid w:val="00444A1E"/>
    <w:rsid w:val="00444AE4"/>
    <w:rsid w:val="00445E73"/>
    <w:rsid w:val="004461C2"/>
    <w:rsid w:val="00446209"/>
    <w:rsid w:val="004462D7"/>
    <w:rsid w:val="00446430"/>
    <w:rsid w:val="00446763"/>
    <w:rsid w:val="00446865"/>
    <w:rsid w:val="00446869"/>
    <w:rsid w:val="00446E95"/>
    <w:rsid w:val="00447446"/>
    <w:rsid w:val="00447C38"/>
    <w:rsid w:val="004503E5"/>
    <w:rsid w:val="004507DE"/>
    <w:rsid w:val="00450BB5"/>
    <w:rsid w:val="004528FD"/>
    <w:rsid w:val="00454426"/>
    <w:rsid w:val="0045470D"/>
    <w:rsid w:val="004547B9"/>
    <w:rsid w:val="00454894"/>
    <w:rsid w:val="004550BD"/>
    <w:rsid w:val="004560A4"/>
    <w:rsid w:val="004564F2"/>
    <w:rsid w:val="00456530"/>
    <w:rsid w:val="00456AB7"/>
    <w:rsid w:val="004576D7"/>
    <w:rsid w:val="00457907"/>
    <w:rsid w:val="00460308"/>
    <w:rsid w:val="00461257"/>
    <w:rsid w:val="004613EC"/>
    <w:rsid w:val="0046176D"/>
    <w:rsid w:val="00461F89"/>
    <w:rsid w:val="00462E36"/>
    <w:rsid w:val="00463079"/>
    <w:rsid w:val="004634DB"/>
    <w:rsid w:val="004638A1"/>
    <w:rsid w:val="00463DAC"/>
    <w:rsid w:val="00464A2B"/>
    <w:rsid w:val="0046560B"/>
    <w:rsid w:val="004658B5"/>
    <w:rsid w:val="00465FF0"/>
    <w:rsid w:val="004661DF"/>
    <w:rsid w:val="00466E3D"/>
    <w:rsid w:val="00466FF9"/>
    <w:rsid w:val="004671B4"/>
    <w:rsid w:val="0046758E"/>
    <w:rsid w:val="004677B7"/>
    <w:rsid w:val="00470403"/>
    <w:rsid w:val="00471CB1"/>
    <w:rsid w:val="00472131"/>
    <w:rsid w:val="004724A9"/>
    <w:rsid w:val="00472C07"/>
    <w:rsid w:val="0047344F"/>
    <w:rsid w:val="00474105"/>
    <w:rsid w:val="00474678"/>
    <w:rsid w:val="004746F2"/>
    <w:rsid w:val="00474B6D"/>
    <w:rsid w:val="00475713"/>
    <w:rsid w:val="004757B6"/>
    <w:rsid w:val="00475AD7"/>
    <w:rsid w:val="00475DEA"/>
    <w:rsid w:val="0047612A"/>
    <w:rsid w:val="0047639C"/>
    <w:rsid w:val="004766A7"/>
    <w:rsid w:val="00476C7A"/>
    <w:rsid w:val="00476F67"/>
    <w:rsid w:val="0047742A"/>
    <w:rsid w:val="00477901"/>
    <w:rsid w:val="00477971"/>
    <w:rsid w:val="00480674"/>
    <w:rsid w:val="00480A83"/>
    <w:rsid w:val="0048102A"/>
    <w:rsid w:val="0048107F"/>
    <w:rsid w:val="004821D2"/>
    <w:rsid w:val="0048263B"/>
    <w:rsid w:val="00482E6E"/>
    <w:rsid w:val="00482F5A"/>
    <w:rsid w:val="00483225"/>
    <w:rsid w:val="0048363C"/>
    <w:rsid w:val="004842C4"/>
    <w:rsid w:val="0048434F"/>
    <w:rsid w:val="0048452E"/>
    <w:rsid w:val="00484752"/>
    <w:rsid w:val="00484AC3"/>
    <w:rsid w:val="0048550C"/>
    <w:rsid w:val="00485EAA"/>
    <w:rsid w:val="00486E1F"/>
    <w:rsid w:val="00486F29"/>
    <w:rsid w:val="004879C8"/>
    <w:rsid w:val="0049040A"/>
    <w:rsid w:val="00490A2F"/>
    <w:rsid w:val="00490BAB"/>
    <w:rsid w:val="00490C27"/>
    <w:rsid w:val="00491162"/>
    <w:rsid w:val="00491F2A"/>
    <w:rsid w:val="00492F56"/>
    <w:rsid w:val="00493857"/>
    <w:rsid w:val="004943E7"/>
    <w:rsid w:val="0049509A"/>
    <w:rsid w:val="00495E68"/>
    <w:rsid w:val="004972E6"/>
    <w:rsid w:val="00497306"/>
    <w:rsid w:val="00497B2F"/>
    <w:rsid w:val="00497E30"/>
    <w:rsid w:val="00497FFD"/>
    <w:rsid w:val="004A00A9"/>
    <w:rsid w:val="004A00CF"/>
    <w:rsid w:val="004A06AE"/>
    <w:rsid w:val="004A0908"/>
    <w:rsid w:val="004A0979"/>
    <w:rsid w:val="004A0C4D"/>
    <w:rsid w:val="004A1426"/>
    <w:rsid w:val="004A3354"/>
    <w:rsid w:val="004A3551"/>
    <w:rsid w:val="004A39AF"/>
    <w:rsid w:val="004A3DF1"/>
    <w:rsid w:val="004A3E41"/>
    <w:rsid w:val="004A40F0"/>
    <w:rsid w:val="004A412D"/>
    <w:rsid w:val="004A4696"/>
    <w:rsid w:val="004A4C33"/>
    <w:rsid w:val="004A4CAD"/>
    <w:rsid w:val="004A53E8"/>
    <w:rsid w:val="004A5506"/>
    <w:rsid w:val="004A635E"/>
    <w:rsid w:val="004A652A"/>
    <w:rsid w:val="004A65D3"/>
    <w:rsid w:val="004A67E4"/>
    <w:rsid w:val="004A68E9"/>
    <w:rsid w:val="004A6B1C"/>
    <w:rsid w:val="004A72F9"/>
    <w:rsid w:val="004A785D"/>
    <w:rsid w:val="004A7B80"/>
    <w:rsid w:val="004A7C04"/>
    <w:rsid w:val="004A7EF1"/>
    <w:rsid w:val="004B0534"/>
    <w:rsid w:val="004B0770"/>
    <w:rsid w:val="004B0D0C"/>
    <w:rsid w:val="004B0F48"/>
    <w:rsid w:val="004B1881"/>
    <w:rsid w:val="004B1AF8"/>
    <w:rsid w:val="004B23B4"/>
    <w:rsid w:val="004B29B6"/>
    <w:rsid w:val="004B2E82"/>
    <w:rsid w:val="004B312A"/>
    <w:rsid w:val="004B37A7"/>
    <w:rsid w:val="004B38FE"/>
    <w:rsid w:val="004B4E70"/>
    <w:rsid w:val="004B4F76"/>
    <w:rsid w:val="004B68F6"/>
    <w:rsid w:val="004B6AF7"/>
    <w:rsid w:val="004B7040"/>
    <w:rsid w:val="004B7788"/>
    <w:rsid w:val="004B7A0D"/>
    <w:rsid w:val="004B7DFA"/>
    <w:rsid w:val="004C03C2"/>
    <w:rsid w:val="004C1613"/>
    <w:rsid w:val="004C1C5D"/>
    <w:rsid w:val="004C26EB"/>
    <w:rsid w:val="004C2F79"/>
    <w:rsid w:val="004C3BED"/>
    <w:rsid w:val="004C4532"/>
    <w:rsid w:val="004C48A7"/>
    <w:rsid w:val="004C4F1A"/>
    <w:rsid w:val="004C5292"/>
    <w:rsid w:val="004C5B97"/>
    <w:rsid w:val="004C5CEF"/>
    <w:rsid w:val="004C5E92"/>
    <w:rsid w:val="004C645D"/>
    <w:rsid w:val="004C677F"/>
    <w:rsid w:val="004C6CDA"/>
    <w:rsid w:val="004C6E07"/>
    <w:rsid w:val="004D0374"/>
    <w:rsid w:val="004D042A"/>
    <w:rsid w:val="004D07AE"/>
    <w:rsid w:val="004D091D"/>
    <w:rsid w:val="004D15BE"/>
    <w:rsid w:val="004D1955"/>
    <w:rsid w:val="004D2537"/>
    <w:rsid w:val="004D287E"/>
    <w:rsid w:val="004D3596"/>
    <w:rsid w:val="004D3E24"/>
    <w:rsid w:val="004D3FD7"/>
    <w:rsid w:val="004D4311"/>
    <w:rsid w:val="004D4B55"/>
    <w:rsid w:val="004D4C99"/>
    <w:rsid w:val="004D4D07"/>
    <w:rsid w:val="004D4D66"/>
    <w:rsid w:val="004D57A8"/>
    <w:rsid w:val="004D5B75"/>
    <w:rsid w:val="004D5E41"/>
    <w:rsid w:val="004D5F76"/>
    <w:rsid w:val="004D60CD"/>
    <w:rsid w:val="004D67EB"/>
    <w:rsid w:val="004D6EC7"/>
    <w:rsid w:val="004D712C"/>
    <w:rsid w:val="004D75DE"/>
    <w:rsid w:val="004D780C"/>
    <w:rsid w:val="004D79E3"/>
    <w:rsid w:val="004D7D25"/>
    <w:rsid w:val="004E0F67"/>
    <w:rsid w:val="004E1194"/>
    <w:rsid w:val="004E1EF1"/>
    <w:rsid w:val="004E219F"/>
    <w:rsid w:val="004E256B"/>
    <w:rsid w:val="004E261E"/>
    <w:rsid w:val="004E26E2"/>
    <w:rsid w:val="004E368C"/>
    <w:rsid w:val="004E3806"/>
    <w:rsid w:val="004E4077"/>
    <w:rsid w:val="004E43B5"/>
    <w:rsid w:val="004E48E3"/>
    <w:rsid w:val="004E4F05"/>
    <w:rsid w:val="004E503A"/>
    <w:rsid w:val="004E50E5"/>
    <w:rsid w:val="004E52F3"/>
    <w:rsid w:val="004E5C9A"/>
    <w:rsid w:val="004E6288"/>
    <w:rsid w:val="004E6A94"/>
    <w:rsid w:val="004E712B"/>
    <w:rsid w:val="004E7249"/>
    <w:rsid w:val="004E7454"/>
    <w:rsid w:val="004E781B"/>
    <w:rsid w:val="004E7D9F"/>
    <w:rsid w:val="004F01E8"/>
    <w:rsid w:val="004F1B68"/>
    <w:rsid w:val="004F1BFA"/>
    <w:rsid w:val="004F226C"/>
    <w:rsid w:val="004F2E4B"/>
    <w:rsid w:val="004F3645"/>
    <w:rsid w:val="004F3B10"/>
    <w:rsid w:val="004F45A9"/>
    <w:rsid w:val="004F4862"/>
    <w:rsid w:val="004F4D74"/>
    <w:rsid w:val="004F54A5"/>
    <w:rsid w:val="004F593F"/>
    <w:rsid w:val="004F677B"/>
    <w:rsid w:val="004F6DB0"/>
    <w:rsid w:val="004F6E4E"/>
    <w:rsid w:val="004F77E6"/>
    <w:rsid w:val="004F7973"/>
    <w:rsid w:val="004F79D2"/>
    <w:rsid w:val="004F7AC2"/>
    <w:rsid w:val="004F7BCA"/>
    <w:rsid w:val="00500170"/>
    <w:rsid w:val="0050085C"/>
    <w:rsid w:val="00500C60"/>
    <w:rsid w:val="00501785"/>
    <w:rsid w:val="00501E37"/>
    <w:rsid w:val="00502130"/>
    <w:rsid w:val="0050226A"/>
    <w:rsid w:val="005029D3"/>
    <w:rsid w:val="00502C2C"/>
    <w:rsid w:val="005034CB"/>
    <w:rsid w:val="005035E5"/>
    <w:rsid w:val="00503A69"/>
    <w:rsid w:val="00503C8E"/>
    <w:rsid w:val="00503D05"/>
    <w:rsid w:val="00504274"/>
    <w:rsid w:val="00504C4F"/>
    <w:rsid w:val="005054BC"/>
    <w:rsid w:val="005067F6"/>
    <w:rsid w:val="00506B30"/>
    <w:rsid w:val="00506EF6"/>
    <w:rsid w:val="005071CF"/>
    <w:rsid w:val="005074DE"/>
    <w:rsid w:val="0050777E"/>
    <w:rsid w:val="005077E6"/>
    <w:rsid w:val="0050784C"/>
    <w:rsid w:val="00511423"/>
    <w:rsid w:val="0051242D"/>
    <w:rsid w:val="005128E1"/>
    <w:rsid w:val="005129F4"/>
    <w:rsid w:val="00512B42"/>
    <w:rsid w:val="00512F27"/>
    <w:rsid w:val="005134ED"/>
    <w:rsid w:val="005142D0"/>
    <w:rsid w:val="005146F3"/>
    <w:rsid w:val="005147C5"/>
    <w:rsid w:val="00515128"/>
    <w:rsid w:val="00515800"/>
    <w:rsid w:val="00515A41"/>
    <w:rsid w:val="005161A5"/>
    <w:rsid w:val="0051636D"/>
    <w:rsid w:val="00516E0C"/>
    <w:rsid w:val="0051770E"/>
    <w:rsid w:val="00520020"/>
    <w:rsid w:val="00520362"/>
    <w:rsid w:val="005207F3"/>
    <w:rsid w:val="0052141E"/>
    <w:rsid w:val="00521C83"/>
    <w:rsid w:val="00521F4A"/>
    <w:rsid w:val="005221DC"/>
    <w:rsid w:val="0052226B"/>
    <w:rsid w:val="005231D5"/>
    <w:rsid w:val="00523586"/>
    <w:rsid w:val="00523744"/>
    <w:rsid w:val="00524147"/>
    <w:rsid w:val="005242CA"/>
    <w:rsid w:val="00525E7E"/>
    <w:rsid w:val="005260CB"/>
    <w:rsid w:val="005263B6"/>
    <w:rsid w:val="00526784"/>
    <w:rsid w:val="005267DA"/>
    <w:rsid w:val="00526B1A"/>
    <w:rsid w:val="00527189"/>
    <w:rsid w:val="0052757B"/>
    <w:rsid w:val="00527936"/>
    <w:rsid w:val="005303AE"/>
    <w:rsid w:val="005305D0"/>
    <w:rsid w:val="005307D0"/>
    <w:rsid w:val="00530C58"/>
    <w:rsid w:val="00530DF4"/>
    <w:rsid w:val="005311C3"/>
    <w:rsid w:val="0053135F"/>
    <w:rsid w:val="00531390"/>
    <w:rsid w:val="005319F0"/>
    <w:rsid w:val="00531AD8"/>
    <w:rsid w:val="00531D9E"/>
    <w:rsid w:val="00531EF3"/>
    <w:rsid w:val="005320CC"/>
    <w:rsid w:val="00532BC2"/>
    <w:rsid w:val="00532F4E"/>
    <w:rsid w:val="005332E5"/>
    <w:rsid w:val="005338CE"/>
    <w:rsid w:val="00534319"/>
    <w:rsid w:val="00534832"/>
    <w:rsid w:val="00534ACF"/>
    <w:rsid w:val="00535599"/>
    <w:rsid w:val="005357C1"/>
    <w:rsid w:val="00535C99"/>
    <w:rsid w:val="00535D29"/>
    <w:rsid w:val="00536DFF"/>
    <w:rsid w:val="005371C0"/>
    <w:rsid w:val="00537471"/>
    <w:rsid w:val="005376BC"/>
    <w:rsid w:val="00537887"/>
    <w:rsid w:val="0053793B"/>
    <w:rsid w:val="005408EC"/>
    <w:rsid w:val="00540B35"/>
    <w:rsid w:val="00540D35"/>
    <w:rsid w:val="0054127E"/>
    <w:rsid w:val="005412EA"/>
    <w:rsid w:val="00541C0B"/>
    <w:rsid w:val="00541E4C"/>
    <w:rsid w:val="00542D2D"/>
    <w:rsid w:val="00542E7F"/>
    <w:rsid w:val="00542F57"/>
    <w:rsid w:val="005438EA"/>
    <w:rsid w:val="0054398F"/>
    <w:rsid w:val="005442CF"/>
    <w:rsid w:val="00544783"/>
    <w:rsid w:val="0054496E"/>
    <w:rsid w:val="00544ABE"/>
    <w:rsid w:val="0054519F"/>
    <w:rsid w:val="00545652"/>
    <w:rsid w:val="005457A8"/>
    <w:rsid w:val="0054596A"/>
    <w:rsid w:val="005461D9"/>
    <w:rsid w:val="00546228"/>
    <w:rsid w:val="00546722"/>
    <w:rsid w:val="0054711B"/>
    <w:rsid w:val="00547675"/>
    <w:rsid w:val="00547A32"/>
    <w:rsid w:val="00550106"/>
    <w:rsid w:val="0055097F"/>
    <w:rsid w:val="00550B7A"/>
    <w:rsid w:val="00550CAB"/>
    <w:rsid w:val="005513BE"/>
    <w:rsid w:val="005523AB"/>
    <w:rsid w:val="00553288"/>
    <w:rsid w:val="0055360D"/>
    <w:rsid w:val="00553ABD"/>
    <w:rsid w:val="00553CAE"/>
    <w:rsid w:val="00554396"/>
    <w:rsid w:val="0055462E"/>
    <w:rsid w:val="0055466A"/>
    <w:rsid w:val="00554A48"/>
    <w:rsid w:val="005559D0"/>
    <w:rsid w:val="00556388"/>
    <w:rsid w:val="00556BE9"/>
    <w:rsid w:val="00557020"/>
    <w:rsid w:val="00557C0B"/>
    <w:rsid w:val="00557F65"/>
    <w:rsid w:val="005609C6"/>
    <w:rsid w:val="00560DB2"/>
    <w:rsid w:val="005610DA"/>
    <w:rsid w:val="00561EF9"/>
    <w:rsid w:val="00561F2C"/>
    <w:rsid w:val="00561FBD"/>
    <w:rsid w:val="0056219B"/>
    <w:rsid w:val="00562B89"/>
    <w:rsid w:val="00562CA7"/>
    <w:rsid w:val="00562E5A"/>
    <w:rsid w:val="00564613"/>
    <w:rsid w:val="005651E0"/>
    <w:rsid w:val="005652D0"/>
    <w:rsid w:val="00565B65"/>
    <w:rsid w:val="00565BB9"/>
    <w:rsid w:val="00565D23"/>
    <w:rsid w:val="00566055"/>
    <w:rsid w:val="005660EA"/>
    <w:rsid w:val="00566165"/>
    <w:rsid w:val="0056677B"/>
    <w:rsid w:val="0056741B"/>
    <w:rsid w:val="005675FC"/>
    <w:rsid w:val="005678F5"/>
    <w:rsid w:val="00570310"/>
    <w:rsid w:val="00570E09"/>
    <w:rsid w:val="0057125F"/>
    <w:rsid w:val="0057149D"/>
    <w:rsid w:val="0057153C"/>
    <w:rsid w:val="00571AED"/>
    <w:rsid w:val="00571CDC"/>
    <w:rsid w:val="005723DC"/>
    <w:rsid w:val="005725BE"/>
    <w:rsid w:val="005727A1"/>
    <w:rsid w:val="005727BD"/>
    <w:rsid w:val="0057287E"/>
    <w:rsid w:val="00572BE0"/>
    <w:rsid w:val="0057341E"/>
    <w:rsid w:val="00573D95"/>
    <w:rsid w:val="005742AD"/>
    <w:rsid w:val="0057545D"/>
    <w:rsid w:val="005755E3"/>
    <w:rsid w:val="00575684"/>
    <w:rsid w:val="00576067"/>
    <w:rsid w:val="005764B7"/>
    <w:rsid w:val="005766DB"/>
    <w:rsid w:val="00576E2A"/>
    <w:rsid w:val="005771E7"/>
    <w:rsid w:val="0057745A"/>
    <w:rsid w:val="00577468"/>
    <w:rsid w:val="005774CA"/>
    <w:rsid w:val="00577951"/>
    <w:rsid w:val="005779D7"/>
    <w:rsid w:val="00577C6F"/>
    <w:rsid w:val="005801AB"/>
    <w:rsid w:val="005809B1"/>
    <w:rsid w:val="00580E5F"/>
    <w:rsid w:val="00580EC1"/>
    <w:rsid w:val="00581CAA"/>
    <w:rsid w:val="00581D66"/>
    <w:rsid w:val="005824FD"/>
    <w:rsid w:val="00583545"/>
    <w:rsid w:val="00583A71"/>
    <w:rsid w:val="00583D9E"/>
    <w:rsid w:val="00583FEB"/>
    <w:rsid w:val="00584546"/>
    <w:rsid w:val="00584A4B"/>
    <w:rsid w:val="00584EDC"/>
    <w:rsid w:val="00585279"/>
    <w:rsid w:val="005853B3"/>
    <w:rsid w:val="00585B0B"/>
    <w:rsid w:val="005867C6"/>
    <w:rsid w:val="00586B2D"/>
    <w:rsid w:val="00586CBE"/>
    <w:rsid w:val="005873CA"/>
    <w:rsid w:val="00587643"/>
    <w:rsid w:val="00587E3A"/>
    <w:rsid w:val="00587EFE"/>
    <w:rsid w:val="00590141"/>
    <w:rsid w:val="00590372"/>
    <w:rsid w:val="00591201"/>
    <w:rsid w:val="00591225"/>
    <w:rsid w:val="0059125C"/>
    <w:rsid w:val="00591501"/>
    <w:rsid w:val="005915EE"/>
    <w:rsid w:val="00591ED7"/>
    <w:rsid w:val="0059220B"/>
    <w:rsid w:val="005924E8"/>
    <w:rsid w:val="0059252F"/>
    <w:rsid w:val="00593081"/>
    <w:rsid w:val="0059348C"/>
    <w:rsid w:val="0059360C"/>
    <w:rsid w:val="005944EF"/>
    <w:rsid w:val="00594602"/>
    <w:rsid w:val="005949C9"/>
    <w:rsid w:val="00594CCD"/>
    <w:rsid w:val="0059527B"/>
    <w:rsid w:val="00595402"/>
    <w:rsid w:val="00595452"/>
    <w:rsid w:val="00595B21"/>
    <w:rsid w:val="00595DB5"/>
    <w:rsid w:val="00595E1B"/>
    <w:rsid w:val="0059716F"/>
    <w:rsid w:val="00597AB1"/>
    <w:rsid w:val="005A0544"/>
    <w:rsid w:val="005A1072"/>
    <w:rsid w:val="005A17A5"/>
    <w:rsid w:val="005A1B9D"/>
    <w:rsid w:val="005A1DC0"/>
    <w:rsid w:val="005A23B1"/>
    <w:rsid w:val="005A2D44"/>
    <w:rsid w:val="005A384C"/>
    <w:rsid w:val="005A384F"/>
    <w:rsid w:val="005A3BC7"/>
    <w:rsid w:val="005A42F2"/>
    <w:rsid w:val="005A46B5"/>
    <w:rsid w:val="005A5115"/>
    <w:rsid w:val="005A5970"/>
    <w:rsid w:val="005A5DB1"/>
    <w:rsid w:val="005A5DDB"/>
    <w:rsid w:val="005A61BB"/>
    <w:rsid w:val="005A62F3"/>
    <w:rsid w:val="005A6BAD"/>
    <w:rsid w:val="005A7BEE"/>
    <w:rsid w:val="005B0592"/>
    <w:rsid w:val="005B1004"/>
    <w:rsid w:val="005B1367"/>
    <w:rsid w:val="005B18F6"/>
    <w:rsid w:val="005B19E6"/>
    <w:rsid w:val="005B20A2"/>
    <w:rsid w:val="005B2268"/>
    <w:rsid w:val="005B289B"/>
    <w:rsid w:val="005B2D9F"/>
    <w:rsid w:val="005B2EAC"/>
    <w:rsid w:val="005B3732"/>
    <w:rsid w:val="005B3E46"/>
    <w:rsid w:val="005B4471"/>
    <w:rsid w:val="005B4899"/>
    <w:rsid w:val="005B58CC"/>
    <w:rsid w:val="005B5AD9"/>
    <w:rsid w:val="005B5C0B"/>
    <w:rsid w:val="005B5C9B"/>
    <w:rsid w:val="005B5D06"/>
    <w:rsid w:val="005B71B0"/>
    <w:rsid w:val="005B7A2E"/>
    <w:rsid w:val="005B7CC9"/>
    <w:rsid w:val="005B7EE9"/>
    <w:rsid w:val="005C04B5"/>
    <w:rsid w:val="005C04BE"/>
    <w:rsid w:val="005C0539"/>
    <w:rsid w:val="005C1302"/>
    <w:rsid w:val="005C1826"/>
    <w:rsid w:val="005C1850"/>
    <w:rsid w:val="005C1B3B"/>
    <w:rsid w:val="005C28BA"/>
    <w:rsid w:val="005C2A1A"/>
    <w:rsid w:val="005C2AC8"/>
    <w:rsid w:val="005C387E"/>
    <w:rsid w:val="005C38D9"/>
    <w:rsid w:val="005C3AC4"/>
    <w:rsid w:val="005C3D6B"/>
    <w:rsid w:val="005C412F"/>
    <w:rsid w:val="005C481D"/>
    <w:rsid w:val="005C4DBA"/>
    <w:rsid w:val="005C5622"/>
    <w:rsid w:val="005C5843"/>
    <w:rsid w:val="005C5EDA"/>
    <w:rsid w:val="005C601B"/>
    <w:rsid w:val="005C6317"/>
    <w:rsid w:val="005C6664"/>
    <w:rsid w:val="005C67A4"/>
    <w:rsid w:val="005C69ED"/>
    <w:rsid w:val="005C797A"/>
    <w:rsid w:val="005C7A17"/>
    <w:rsid w:val="005C7D1B"/>
    <w:rsid w:val="005C7DAA"/>
    <w:rsid w:val="005D0436"/>
    <w:rsid w:val="005D0513"/>
    <w:rsid w:val="005D06B7"/>
    <w:rsid w:val="005D08B0"/>
    <w:rsid w:val="005D0D02"/>
    <w:rsid w:val="005D13D7"/>
    <w:rsid w:val="005D21AD"/>
    <w:rsid w:val="005D2678"/>
    <w:rsid w:val="005D2684"/>
    <w:rsid w:val="005D272C"/>
    <w:rsid w:val="005D2FEE"/>
    <w:rsid w:val="005D385E"/>
    <w:rsid w:val="005D3A0F"/>
    <w:rsid w:val="005D3D72"/>
    <w:rsid w:val="005D3D7A"/>
    <w:rsid w:val="005D4639"/>
    <w:rsid w:val="005D548F"/>
    <w:rsid w:val="005D5758"/>
    <w:rsid w:val="005D57E9"/>
    <w:rsid w:val="005D5967"/>
    <w:rsid w:val="005D5F8E"/>
    <w:rsid w:val="005D651D"/>
    <w:rsid w:val="005D697B"/>
    <w:rsid w:val="005D6C96"/>
    <w:rsid w:val="005D7270"/>
    <w:rsid w:val="005D7662"/>
    <w:rsid w:val="005D7B08"/>
    <w:rsid w:val="005E019A"/>
    <w:rsid w:val="005E0AA9"/>
    <w:rsid w:val="005E1378"/>
    <w:rsid w:val="005E1AE7"/>
    <w:rsid w:val="005E2165"/>
    <w:rsid w:val="005E232D"/>
    <w:rsid w:val="005E363C"/>
    <w:rsid w:val="005E451F"/>
    <w:rsid w:val="005E4B91"/>
    <w:rsid w:val="005E54B4"/>
    <w:rsid w:val="005E55EA"/>
    <w:rsid w:val="005E6375"/>
    <w:rsid w:val="005E6A8F"/>
    <w:rsid w:val="005E7834"/>
    <w:rsid w:val="005F0BAF"/>
    <w:rsid w:val="005F0E33"/>
    <w:rsid w:val="005F1AE1"/>
    <w:rsid w:val="005F1E7D"/>
    <w:rsid w:val="005F2345"/>
    <w:rsid w:val="005F23DB"/>
    <w:rsid w:val="005F284A"/>
    <w:rsid w:val="005F2A3D"/>
    <w:rsid w:val="005F2DB8"/>
    <w:rsid w:val="005F30F8"/>
    <w:rsid w:val="005F3137"/>
    <w:rsid w:val="005F34D1"/>
    <w:rsid w:val="005F36FA"/>
    <w:rsid w:val="005F38F8"/>
    <w:rsid w:val="005F39AE"/>
    <w:rsid w:val="005F43E6"/>
    <w:rsid w:val="005F4B67"/>
    <w:rsid w:val="005F4F99"/>
    <w:rsid w:val="005F57A5"/>
    <w:rsid w:val="005F5A3C"/>
    <w:rsid w:val="005F5C9F"/>
    <w:rsid w:val="005F6A64"/>
    <w:rsid w:val="005F7095"/>
    <w:rsid w:val="005F73EB"/>
    <w:rsid w:val="005F7967"/>
    <w:rsid w:val="005F7DEC"/>
    <w:rsid w:val="006002F7"/>
    <w:rsid w:val="006016BF"/>
    <w:rsid w:val="00601B8D"/>
    <w:rsid w:val="00601FCD"/>
    <w:rsid w:val="00602322"/>
    <w:rsid w:val="00602505"/>
    <w:rsid w:val="0060265C"/>
    <w:rsid w:val="0060273D"/>
    <w:rsid w:val="006034D1"/>
    <w:rsid w:val="00603916"/>
    <w:rsid w:val="00603A53"/>
    <w:rsid w:val="00604C7A"/>
    <w:rsid w:val="00604D51"/>
    <w:rsid w:val="00605134"/>
    <w:rsid w:val="0060558C"/>
    <w:rsid w:val="00605670"/>
    <w:rsid w:val="006058A6"/>
    <w:rsid w:val="00605F4E"/>
    <w:rsid w:val="00606107"/>
    <w:rsid w:val="0060676C"/>
    <w:rsid w:val="006068C6"/>
    <w:rsid w:val="00606B4E"/>
    <w:rsid w:val="00606E24"/>
    <w:rsid w:val="00607DB8"/>
    <w:rsid w:val="00610A23"/>
    <w:rsid w:val="0061105D"/>
    <w:rsid w:val="0061161A"/>
    <w:rsid w:val="006119E3"/>
    <w:rsid w:val="00611B33"/>
    <w:rsid w:val="00612BC8"/>
    <w:rsid w:val="00614F51"/>
    <w:rsid w:val="0061518F"/>
    <w:rsid w:val="006157EA"/>
    <w:rsid w:val="00615C3F"/>
    <w:rsid w:val="00615E7F"/>
    <w:rsid w:val="006164AD"/>
    <w:rsid w:val="0061669D"/>
    <w:rsid w:val="00620348"/>
    <w:rsid w:val="00620420"/>
    <w:rsid w:val="006204E3"/>
    <w:rsid w:val="00621122"/>
    <w:rsid w:val="0062147B"/>
    <w:rsid w:val="006215DB"/>
    <w:rsid w:val="00621D7B"/>
    <w:rsid w:val="006227F5"/>
    <w:rsid w:val="0062298D"/>
    <w:rsid w:val="00623216"/>
    <w:rsid w:val="006238E9"/>
    <w:rsid w:val="00623FDF"/>
    <w:rsid w:val="00623FE3"/>
    <w:rsid w:val="00624188"/>
    <w:rsid w:val="006243F7"/>
    <w:rsid w:val="00624D0A"/>
    <w:rsid w:val="006253D8"/>
    <w:rsid w:val="00626311"/>
    <w:rsid w:val="006265A5"/>
    <w:rsid w:val="00626611"/>
    <w:rsid w:val="0062693F"/>
    <w:rsid w:val="00627FDB"/>
    <w:rsid w:val="006300BF"/>
    <w:rsid w:val="00630ABD"/>
    <w:rsid w:val="00630D94"/>
    <w:rsid w:val="0063130D"/>
    <w:rsid w:val="006314F7"/>
    <w:rsid w:val="006319E7"/>
    <w:rsid w:val="00631B2A"/>
    <w:rsid w:val="00631D75"/>
    <w:rsid w:val="00631DEE"/>
    <w:rsid w:val="00632102"/>
    <w:rsid w:val="00632597"/>
    <w:rsid w:val="006331FA"/>
    <w:rsid w:val="0063323D"/>
    <w:rsid w:val="00633E49"/>
    <w:rsid w:val="0063403E"/>
    <w:rsid w:val="0063413C"/>
    <w:rsid w:val="006341B1"/>
    <w:rsid w:val="006342D7"/>
    <w:rsid w:val="00634CDB"/>
    <w:rsid w:val="00635238"/>
    <w:rsid w:val="0063548C"/>
    <w:rsid w:val="00635792"/>
    <w:rsid w:val="00636214"/>
    <w:rsid w:val="00636736"/>
    <w:rsid w:val="006367C8"/>
    <w:rsid w:val="00636DFD"/>
    <w:rsid w:val="00637B5D"/>
    <w:rsid w:val="00637C9F"/>
    <w:rsid w:val="00640791"/>
    <w:rsid w:val="006407A1"/>
    <w:rsid w:val="00640A4D"/>
    <w:rsid w:val="00640F4C"/>
    <w:rsid w:val="00641DFD"/>
    <w:rsid w:val="00641E73"/>
    <w:rsid w:val="00642825"/>
    <w:rsid w:val="00643140"/>
    <w:rsid w:val="00643376"/>
    <w:rsid w:val="0064361C"/>
    <w:rsid w:val="00643C97"/>
    <w:rsid w:val="00643E76"/>
    <w:rsid w:val="006443AE"/>
    <w:rsid w:val="006454B3"/>
    <w:rsid w:val="006454FB"/>
    <w:rsid w:val="00645AC6"/>
    <w:rsid w:val="00645E96"/>
    <w:rsid w:val="006466B1"/>
    <w:rsid w:val="0064755C"/>
    <w:rsid w:val="00647B61"/>
    <w:rsid w:val="0065010B"/>
    <w:rsid w:val="00650CA2"/>
    <w:rsid w:val="00651020"/>
    <w:rsid w:val="00651AE2"/>
    <w:rsid w:val="00651C57"/>
    <w:rsid w:val="00651D05"/>
    <w:rsid w:val="00652089"/>
    <w:rsid w:val="00652091"/>
    <w:rsid w:val="006522F5"/>
    <w:rsid w:val="00653333"/>
    <w:rsid w:val="00653C5F"/>
    <w:rsid w:val="00653D4D"/>
    <w:rsid w:val="00653F58"/>
    <w:rsid w:val="006545EC"/>
    <w:rsid w:val="006547FF"/>
    <w:rsid w:val="00654B22"/>
    <w:rsid w:val="00654BB8"/>
    <w:rsid w:val="00654C45"/>
    <w:rsid w:val="0065532E"/>
    <w:rsid w:val="006557ED"/>
    <w:rsid w:val="00656457"/>
    <w:rsid w:val="00656640"/>
    <w:rsid w:val="00656848"/>
    <w:rsid w:val="00656E29"/>
    <w:rsid w:val="00656EBC"/>
    <w:rsid w:val="006579F2"/>
    <w:rsid w:val="00660229"/>
    <w:rsid w:val="00661785"/>
    <w:rsid w:val="00661A32"/>
    <w:rsid w:val="006621DF"/>
    <w:rsid w:val="00662746"/>
    <w:rsid w:val="0066386A"/>
    <w:rsid w:val="00664311"/>
    <w:rsid w:val="00664398"/>
    <w:rsid w:val="00664C1F"/>
    <w:rsid w:val="0066508A"/>
    <w:rsid w:val="006653BC"/>
    <w:rsid w:val="006655C8"/>
    <w:rsid w:val="00665727"/>
    <w:rsid w:val="00665D5A"/>
    <w:rsid w:val="00665D8C"/>
    <w:rsid w:val="00665E01"/>
    <w:rsid w:val="006667F9"/>
    <w:rsid w:val="00667042"/>
    <w:rsid w:val="006676A1"/>
    <w:rsid w:val="00667E36"/>
    <w:rsid w:val="00670221"/>
    <w:rsid w:val="00671611"/>
    <w:rsid w:val="00671625"/>
    <w:rsid w:val="006716B5"/>
    <w:rsid w:val="0067170E"/>
    <w:rsid w:val="00671756"/>
    <w:rsid w:val="006720AE"/>
    <w:rsid w:val="00672112"/>
    <w:rsid w:val="00672267"/>
    <w:rsid w:val="0067226F"/>
    <w:rsid w:val="00672FBF"/>
    <w:rsid w:val="006730AD"/>
    <w:rsid w:val="006734E0"/>
    <w:rsid w:val="00673C65"/>
    <w:rsid w:val="00673F7F"/>
    <w:rsid w:val="006743CF"/>
    <w:rsid w:val="0067498A"/>
    <w:rsid w:val="006749B9"/>
    <w:rsid w:val="00674C4C"/>
    <w:rsid w:val="00674D0B"/>
    <w:rsid w:val="00674F06"/>
    <w:rsid w:val="006757CB"/>
    <w:rsid w:val="00675A22"/>
    <w:rsid w:val="0067625A"/>
    <w:rsid w:val="006764AC"/>
    <w:rsid w:val="006766D5"/>
    <w:rsid w:val="0067737A"/>
    <w:rsid w:val="006777EC"/>
    <w:rsid w:val="00677CD1"/>
    <w:rsid w:val="0068088F"/>
    <w:rsid w:val="00680A94"/>
    <w:rsid w:val="00680B36"/>
    <w:rsid w:val="00680C15"/>
    <w:rsid w:val="0068161E"/>
    <w:rsid w:val="006818A7"/>
    <w:rsid w:val="00681D94"/>
    <w:rsid w:val="006821ED"/>
    <w:rsid w:val="006826CF"/>
    <w:rsid w:val="00683671"/>
    <w:rsid w:val="00683AB0"/>
    <w:rsid w:val="00683C7F"/>
    <w:rsid w:val="00683F55"/>
    <w:rsid w:val="006843FF"/>
    <w:rsid w:val="006844BC"/>
    <w:rsid w:val="00684CBF"/>
    <w:rsid w:val="006850F3"/>
    <w:rsid w:val="006853E6"/>
    <w:rsid w:val="00685A78"/>
    <w:rsid w:val="00685CB7"/>
    <w:rsid w:val="0068715E"/>
    <w:rsid w:val="006872BD"/>
    <w:rsid w:val="006875F8"/>
    <w:rsid w:val="00687658"/>
    <w:rsid w:val="006903A3"/>
    <w:rsid w:val="00690CCF"/>
    <w:rsid w:val="006911E8"/>
    <w:rsid w:val="006915B9"/>
    <w:rsid w:val="00692723"/>
    <w:rsid w:val="00692A64"/>
    <w:rsid w:val="00692E0C"/>
    <w:rsid w:val="00693078"/>
    <w:rsid w:val="00693877"/>
    <w:rsid w:val="00693F02"/>
    <w:rsid w:val="006942E2"/>
    <w:rsid w:val="0069457A"/>
    <w:rsid w:val="0069562C"/>
    <w:rsid w:val="00696561"/>
    <w:rsid w:val="0069681E"/>
    <w:rsid w:val="00697402"/>
    <w:rsid w:val="00697F96"/>
    <w:rsid w:val="00697FC1"/>
    <w:rsid w:val="006A0111"/>
    <w:rsid w:val="006A0542"/>
    <w:rsid w:val="006A0918"/>
    <w:rsid w:val="006A0D07"/>
    <w:rsid w:val="006A0FC3"/>
    <w:rsid w:val="006A1197"/>
    <w:rsid w:val="006A1406"/>
    <w:rsid w:val="006A187B"/>
    <w:rsid w:val="006A1E9E"/>
    <w:rsid w:val="006A3160"/>
    <w:rsid w:val="006A330A"/>
    <w:rsid w:val="006A3877"/>
    <w:rsid w:val="006A560C"/>
    <w:rsid w:val="006A595F"/>
    <w:rsid w:val="006A6389"/>
    <w:rsid w:val="006A64DD"/>
    <w:rsid w:val="006A6E52"/>
    <w:rsid w:val="006A6F0F"/>
    <w:rsid w:val="006A7340"/>
    <w:rsid w:val="006A749F"/>
    <w:rsid w:val="006A7AFA"/>
    <w:rsid w:val="006A7D20"/>
    <w:rsid w:val="006A7EA5"/>
    <w:rsid w:val="006A7FBF"/>
    <w:rsid w:val="006B0944"/>
    <w:rsid w:val="006B0D23"/>
    <w:rsid w:val="006B120E"/>
    <w:rsid w:val="006B23CA"/>
    <w:rsid w:val="006B2555"/>
    <w:rsid w:val="006B29DE"/>
    <w:rsid w:val="006B2B53"/>
    <w:rsid w:val="006B2C63"/>
    <w:rsid w:val="006B30DB"/>
    <w:rsid w:val="006B3411"/>
    <w:rsid w:val="006B4DFE"/>
    <w:rsid w:val="006B5220"/>
    <w:rsid w:val="006B5630"/>
    <w:rsid w:val="006B704E"/>
    <w:rsid w:val="006B73F8"/>
    <w:rsid w:val="006B7B77"/>
    <w:rsid w:val="006B7DFF"/>
    <w:rsid w:val="006B7EFD"/>
    <w:rsid w:val="006C0348"/>
    <w:rsid w:val="006C0474"/>
    <w:rsid w:val="006C08CF"/>
    <w:rsid w:val="006C0DA4"/>
    <w:rsid w:val="006C128C"/>
    <w:rsid w:val="006C1435"/>
    <w:rsid w:val="006C1D36"/>
    <w:rsid w:val="006C1F73"/>
    <w:rsid w:val="006C2098"/>
    <w:rsid w:val="006C26F5"/>
    <w:rsid w:val="006C3667"/>
    <w:rsid w:val="006C3862"/>
    <w:rsid w:val="006C44D6"/>
    <w:rsid w:val="006C455D"/>
    <w:rsid w:val="006C45CA"/>
    <w:rsid w:val="006C4911"/>
    <w:rsid w:val="006C4CAE"/>
    <w:rsid w:val="006C561F"/>
    <w:rsid w:val="006C579E"/>
    <w:rsid w:val="006C6383"/>
    <w:rsid w:val="006C6FFD"/>
    <w:rsid w:val="006C7868"/>
    <w:rsid w:val="006C78B6"/>
    <w:rsid w:val="006C7AA3"/>
    <w:rsid w:val="006D0BC8"/>
    <w:rsid w:val="006D0DE3"/>
    <w:rsid w:val="006D1518"/>
    <w:rsid w:val="006D16CB"/>
    <w:rsid w:val="006D2253"/>
    <w:rsid w:val="006D29E1"/>
    <w:rsid w:val="006D2C7B"/>
    <w:rsid w:val="006D3C39"/>
    <w:rsid w:val="006D3D33"/>
    <w:rsid w:val="006D439E"/>
    <w:rsid w:val="006D44EF"/>
    <w:rsid w:val="006D4ACF"/>
    <w:rsid w:val="006D55A2"/>
    <w:rsid w:val="006D5BF3"/>
    <w:rsid w:val="006D5E3F"/>
    <w:rsid w:val="006D67D5"/>
    <w:rsid w:val="006D6E9F"/>
    <w:rsid w:val="006D74E7"/>
    <w:rsid w:val="006D76C9"/>
    <w:rsid w:val="006D77F4"/>
    <w:rsid w:val="006D7B47"/>
    <w:rsid w:val="006E01B7"/>
    <w:rsid w:val="006E083C"/>
    <w:rsid w:val="006E0E0B"/>
    <w:rsid w:val="006E1318"/>
    <w:rsid w:val="006E1636"/>
    <w:rsid w:val="006E18DC"/>
    <w:rsid w:val="006E1B91"/>
    <w:rsid w:val="006E2F6D"/>
    <w:rsid w:val="006E32BD"/>
    <w:rsid w:val="006E41C5"/>
    <w:rsid w:val="006E4522"/>
    <w:rsid w:val="006E45D3"/>
    <w:rsid w:val="006E4F54"/>
    <w:rsid w:val="006E512A"/>
    <w:rsid w:val="006E54CD"/>
    <w:rsid w:val="006E5942"/>
    <w:rsid w:val="006E62A4"/>
    <w:rsid w:val="006E676A"/>
    <w:rsid w:val="006E68E5"/>
    <w:rsid w:val="006E69B7"/>
    <w:rsid w:val="006E726D"/>
    <w:rsid w:val="006E7FD4"/>
    <w:rsid w:val="006F0FBC"/>
    <w:rsid w:val="006F129C"/>
    <w:rsid w:val="006F17CF"/>
    <w:rsid w:val="006F17EB"/>
    <w:rsid w:val="006F1BD1"/>
    <w:rsid w:val="006F2A88"/>
    <w:rsid w:val="006F2B94"/>
    <w:rsid w:val="006F2DB4"/>
    <w:rsid w:val="006F3359"/>
    <w:rsid w:val="006F3421"/>
    <w:rsid w:val="006F364F"/>
    <w:rsid w:val="006F3F85"/>
    <w:rsid w:val="006F4142"/>
    <w:rsid w:val="006F5388"/>
    <w:rsid w:val="006F5847"/>
    <w:rsid w:val="006F5A65"/>
    <w:rsid w:val="006F5B8E"/>
    <w:rsid w:val="006F5CC2"/>
    <w:rsid w:val="006F6354"/>
    <w:rsid w:val="006F65D9"/>
    <w:rsid w:val="006F6C0E"/>
    <w:rsid w:val="006F6D0D"/>
    <w:rsid w:val="006F6F25"/>
    <w:rsid w:val="006F779A"/>
    <w:rsid w:val="006F7B6C"/>
    <w:rsid w:val="006F7D27"/>
    <w:rsid w:val="007002F1"/>
    <w:rsid w:val="00700457"/>
    <w:rsid w:val="00700787"/>
    <w:rsid w:val="00700A6B"/>
    <w:rsid w:val="00701F91"/>
    <w:rsid w:val="0070227C"/>
    <w:rsid w:val="00702344"/>
    <w:rsid w:val="007026DB"/>
    <w:rsid w:val="00702981"/>
    <w:rsid w:val="007031EA"/>
    <w:rsid w:val="007039B7"/>
    <w:rsid w:val="0070475E"/>
    <w:rsid w:val="007048AE"/>
    <w:rsid w:val="00704CCF"/>
    <w:rsid w:val="0070504E"/>
    <w:rsid w:val="007060D9"/>
    <w:rsid w:val="007063E6"/>
    <w:rsid w:val="0070679D"/>
    <w:rsid w:val="00706818"/>
    <w:rsid w:val="00706837"/>
    <w:rsid w:val="00706C0D"/>
    <w:rsid w:val="00706C21"/>
    <w:rsid w:val="00706DC8"/>
    <w:rsid w:val="00707158"/>
    <w:rsid w:val="0070753D"/>
    <w:rsid w:val="00707676"/>
    <w:rsid w:val="00710054"/>
    <w:rsid w:val="00710647"/>
    <w:rsid w:val="0071098A"/>
    <w:rsid w:val="00710D6B"/>
    <w:rsid w:val="00710EAF"/>
    <w:rsid w:val="0071116B"/>
    <w:rsid w:val="00711A37"/>
    <w:rsid w:val="00712E5F"/>
    <w:rsid w:val="0071323C"/>
    <w:rsid w:val="00713746"/>
    <w:rsid w:val="007146EA"/>
    <w:rsid w:val="007148C2"/>
    <w:rsid w:val="00714CCD"/>
    <w:rsid w:val="00714E10"/>
    <w:rsid w:val="00715E45"/>
    <w:rsid w:val="00715F6C"/>
    <w:rsid w:val="00716C36"/>
    <w:rsid w:val="00716C67"/>
    <w:rsid w:val="0071701F"/>
    <w:rsid w:val="00717980"/>
    <w:rsid w:val="00717BCF"/>
    <w:rsid w:val="0072004D"/>
    <w:rsid w:val="00720862"/>
    <w:rsid w:val="00720BDD"/>
    <w:rsid w:val="0072102A"/>
    <w:rsid w:val="0072125C"/>
    <w:rsid w:val="00721C8B"/>
    <w:rsid w:val="00721CC4"/>
    <w:rsid w:val="00722312"/>
    <w:rsid w:val="00722871"/>
    <w:rsid w:val="00722AE4"/>
    <w:rsid w:val="00722DCB"/>
    <w:rsid w:val="00722E5C"/>
    <w:rsid w:val="00723090"/>
    <w:rsid w:val="0072361A"/>
    <w:rsid w:val="007238A7"/>
    <w:rsid w:val="00723916"/>
    <w:rsid w:val="0072392A"/>
    <w:rsid w:val="00724494"/>
    <w:rsid w:val="0072466E"/>
    <w:rsid w:val="00724829"/>
    <w:rsid w:val="00725026"/>
    <w:rsid w:val="00725226"/>
    <w:rsid w:val="00725DB2"/>
    <w:rsid w:val="00725F09"/>
    <w:rsid w:val="00726778"/>
    <w:rsid w:val="00726A35"/>
    <w:rsid w:val="00726A67"/>
    <w:rsid w:val="00726A6A"/>
    <w:rsid w:val="00726B27"/>
    <w:rsid w:val="0072725A"/>
    <w:rsid w:val="00727363"/>
    <w:rsid w:val="00727C45"/>
    <w:rsid w:val="0073028E"/>
    <w:rsid w:val="0073083E"/>
    <w:rsid w:val="00730C39"/>
    <w:rsid w:val="00731138"/>
    <w:rsid w:val="00731892"/>
    <w:rsid w:val="00731979"/>
    <w:rsid w:val="00732806"/>
    <w:rsid w:val="00732DD3"/>
    <w:rsid w:val="00733097"/>
    <w:rsid w:val="0073337B"/>
    <w:rsid w:val="00733764"/>
    <w:rsid w:val="00733A3F"/>
    <w:rsid w:val="00733EE5"/>
    <w:rsid w:val="00734080"/>
    <w:rsid w:val="007342C7"/>
    <w:rsid w:val="007344B7"/>
    <w:rsid w:val="007348B0"/>
    <w:rsid w:val="00734911"/>
    <w:rsid w:val="00734CB9"/>
    <w:rsid w:val="00735101"/>
    <w:rsid w:val="0073548F"/>
    <w:rsid w:val="00735525"/>
    <w:rsid w:val="0073582F"/>
    <w:rsid w:val="0073588F"/>
    <w:rsid w:val="00735B04"/>
    <w:rsid w:val="00735D7E"/>
    <w:rsid w:val="00735FAE"/>
    <w:rsid w:val="00736378"/>
    <w:rsid w:val="00736BB2"/>
    <w:rsid w:val="00736D5D"/>
    <w:rsid w:val="00736E33"/>
    <w:rsid w:val="00737256"/>
    <w:rsid w:val="007372C6"/>
    <w:rsid w:val="007376D9"/>
    <w:rsid w:val="00737B77"/>
    <w:rsid w:val="00737C40"/>
    <w:rsid w:val="0074089C"/>
    <w:rsid w:val="00741028"/>
    <w:rsid w:val="00741077"/>
    <w:rsid w:val="00741388"/>
    <w:rsid w:val="0074203F"/>
    <w:rsid w:val="007425F6"/>
    <w:rsid w:val="00742B6A"/>
    <w:rsid w:val="00742BB2"/>
    <w:rsid w:val="00743827"/>
    <w:rsid w:val="007438DD"/>
    <w:rsid w:val="00744507"/>
    <w:rsid w:val="00744B04"/>
    <w:rsid w:val="00745575"/>
    <w:rsid w:val="007461F5"/>
    <w:rsid w:val="0074669B"/>
    <w:rsid w:val="007466CF"/>
    <w:rsid w:val="0074717E"/>
    <w:rsid w:val="007477A6"/>
    <w:rsid w:val="0074784F"/>
    <w:rsid w:val="00747EF2"/>
    <w:rsid w:val="00750150"/>
    <w:rsid w:val="00750260"/>
    <w:rsid w:val="00750E4F"/>
    <w:rsid w:val="00751437"/>
    <w:rsid w:val="007518BC"/>
    <w:rsid w:val="00751A0E"/>
    <w:rsid w:val="0075250B"/>
    <w:rsid w:val="0075333E"/>
    <w:rsid w:val="007535A9"/>
    <w:rsid w:val="00753A6B"/>
    <w:rsid w:val="00753D9C"/>
    <w:rsid w:val="00753E8C"/>
    <w:rsid w:val="0075459B"/>
    <w:rsid w:val="007558AD"/>
    <w:rsid w:val="00756177"/>
    <w:rsid w:val="007566C6"/>
    <w:rsid w:val="00756BC0"/>
    <w:rsid w:val="00756CBA"/>
    <w:rsid w:val="00756F02"/>
    <w:rsid w:val="007570B0"/>
    <w:rsid w:val="00757523"/>
    <w:rsid w:val="00757551"/>
    <w:rsid w:val="0076078F"/>
    <w:rsid w:val="00760ABD"/>
    <w:rsid w:val="00761715"/>
    <w:rsid w:val="00761772"/>
    <w:rsid w:val="0076177E"/>
    <w:rsid w:val="007626D2"/>
    <w:rsid w:val="007628F5"/>
    <w:rsid w:val="00762985"/>
    <w:rsid w:val="007629E9"/>
    <w:rsid w:val="00763090"/>
    <w:rsid w:val="007631C6"/>
    <w:rsid w:val="00763517"/>
    <w:rsid w:val="007639ED"/>
    <w:rsid w:val="00763A86"/>
    <w:rsid w:val="00763AB8"/>
    <w:rsid w:val="00763E10"/>
    <w:rsid w:val="00764723"/>
    <w:rsid w:val="007648BF"/>
    <w:rsid w:val="00764DD9"/>
    <w:rsid w:val="00764E32"/>
    <w:rsid w:val="00766077"/>
    <w:rsid w:val="00766681"/>
    <w:rsid w:val="00766C57"/>
    <w:rsid w:val="00767B73"/>
    <w:rsid w:val="00770C16"/>
    <w:rsid w:val="00771640"/>
    <w:rsid w:val="00771858"/>
    <w:rsid w:val="00772399"/>
    <w:rsid w:val="00772484"/>
    <w:rsid w:val="007725EB"/>
    <w:rsid w:val="00772636"/>
    <w:rsid w:val="007726BD"/>
    <w:rsid w:val="00772D82"/>
    <w:rsid w:val="007733CC"/>
    <w:rsid w:val="00773C69"/>
    <w:rsid w:val="00774283"/>
    <w:rsid w:val="00774362"/>
    <w:rsid w:val="007745BF"/>
    <w:rsid w:val="00774655"/>
    <w:rsid w:val="00774AAF"/>
    <w:rsid w:val="00776765"/>
    <w:rsid w:val="0077699A"/>
    <w:rsid w:val="00777E8D"/>
    <w:rsid w:val="007806D3"/>
    <w:rsid w:val="00780CBB"/>
    <w:rsid w:val="00780E8A"/>
    <w:rsid w:val="00780F96"/>
    <w:rsid w:val="00781075"/>
    <w:rsid w:val="007818A4"/>
    <w:rsid w:val="00781999"/>
    <w:rsid w:val="00781A3A"/>
    <w:rsid w:val="00782131"/>
    <w:rsid w:val="007828D8"/>
    <w:rsid w:val="00782C17"/>
    <w:rsid w:val="00782EB4"/>
    <w:rsid w:val="00782ED5"/>
    <w:rsid w:val="00783036"/>
    <w:rsid w:val="0078324C"/>
    <w:rsid w:val="0078386B"/>
    <w:rsid w:val="00783C8A"/>
    <w:rsid w:val="007851AB"/>
    <w:rsid w:val="00785522"/>
    <w:rsid w:val="007858A8"/>
    <w:rsid w:val="00786AFB"/>
    <w:rsid w:val="00786CC2"/>
    <w:rsid w:val="0078787B"/>
    <w:rsid w:val="00787D2F"/>
    <w:rsid w:val="007900FE"/>
    <w:rsid w:val="00790101"/>
    <w:rsid w:val="0079061B"/>
    <w:rsid w:val="00790DC8"/>
    <w:rsid w:val="00790F75"/>
    <w:rsid w:val="00790F92"/>
    <w:rsid w:val="00791ABF"/>
    <w:rsid w:val="00791ED0"/>
    <w:rsid w:val="00792640"/>
    <w:rsid w:val="00792698"/>
    <w:rsid w:val="00793013"/>
    <w:rsid w:val="0079309B"/>
    <w:rsid w:val="007935FF"/>
    <w:rsid w:val="00793702"/>
    <w:rsid w:val="00793948"/>
    <w:rsid w:val="0079496D"/>
    <w:rsid w:val="00794FBF"/>
    <w:rsid w:val="00795570"/>
    <w:rsid w:val="007955C1"/>
    <w:rsid w:val="007958EA"/>
    <w:rsid w:val="00795A7A"/>
    <w:rsid w:val="007960E5"/>
    <w:rsid w:val="007966BF"/>
    <w:rsid w:val="00796AE5"/>
    <w:rsid w:val="00797054"/>
    <w:rsid w:val="0079715B"/>
    <w:rsid w:val="007974E5"/>
    <w:rsid w:val="00797732"/>
    <w:rsid w:val="00797933"/>
    <w:rsid w:val="00797E7C"/>
    <w:rsid w:val="00797FD4"/>
    <w:rsid w:val="00797FEC"/>
    <w:rsid w:val="007A00D8"/>
    <w:rsid w:val="007A032C"/>
    <w:rsid w:val="007A0718"/>
    <w:rsid w:val="007A0C1B"/>
    <w:rsid w:val="007A1BF8"/>
    <w:rsid w:val="007A2E9F"/>
    <w:rsid w:val="007A377B"/>
    <w:rsid w:val="007A3BAD"/>
    <w:rsid w:val="007A3D80"/>
    <w:rsid w:val="007A3F5E"/>
    <w:rsid w:val="007A3FE2"/>
    <w:rsid w:val="007A4088"/>
    <w:rsid w:val="007A42B7"/>
    <w:rsid w:val="007A46DC"/>
    <w:rsid w:val="007A46F3"/>
    <w:rsid w:val="007A66EF"/>
    <w:rsid w:val="007A6E66"/>
    <w:rsid w:val="007A7065"/>
    <w:rsid w:val="007A73C3"/>
    <w:rsid w:val="007A75A0"/>
    <w:rsid w:val="007A7B24"/>
    <w:rsid w:val="007B07F1"/>
    <w:rsid w:val="007B0F1D"/>
    <w:rsid w:val="007B102C"/>
    <w:rsid w:val="007B1154"/>
    <w:rsid w:val="007B1698"/>
    <w:rsid w:val="007B1B48"/>
    <w:rsid w:val="007B1E4C"/>
    <w:rsid w:val="007B2909"/>
    <w:rsid w:val="007B2D86"/>
    <w:rsid w:val="007B34AE"/>
    <w:rsid w:val="007B384D"/>
    <w:rsid w:val="007B3FC4"/>
    <w:rsid w:val="007B4932"/>
    <w:rsid w:val="007B499A"/>
    <w:rsid w:val="007B4AF2"/>
    <w:rsid w:val="007B5B93"/>
    <w:rsid w:val="007B5E4E"/>
    <w:rsid w:val="007B66A1"/>
    <w:rsid w:val="007B6F5A"/>
    <w:rsid w:val="007B7286"/>
    <w:rsid w:val="007C0301"/>
    <w:rsid w:val="007C06FE"/>
    <w:rsid w:val="007C0894"/>
    <w:rsid w:val="007C0FB4"/>
    <w:rsid w:val="007C1BF8"/>
    <w:rsid w:val="007C1C06"/>
    <w:rsid w:val="007C2C89"/>
    <w:rsid w:val="007C3225"/>
    <w:rsid w:val="007C344C"/>
    <w:rsid w:val="007C34B9"/>
    <w:rsid w:val="007C3A96"/>
    <w:rsid w:val="007C3ACA"/>
    <w:rsid w:val="007C3AFE"/>
    <w:rsid w:val="007C44AA"/>
    <w:rsid w:val="007C44BD"/>
    <w:rsid w:val="007C4DC8"/>
    <w:rsid w:val="007C4F88"/>
    <w:rsid w:val="007C57B9"/>
    <w:rsid w:val="007C57F6"/>
    <w:rsid w:val="007C5D4A"/>
    <w:rsid w:val="007C5FBF"/>
    <w:rsid w:val="007C689E"/>
    <w:rsid w:val="007C6DAF"/>
    <w:rsid w:val="007C7206"/>
    <w:rsid w:val="007C7711"/>
    <w:rsid w:val="007C7A29"/>
    <w:rsid w:val="007C7E5E"/>
    <w:rsid w:val="007C7F75"/>
    <w:rsid w:val="007D00B5"/>
    <w:rsid w:val="007D0598"/>
    <w:rsid w:val="007D066C"/>
    <w:rsid w:val="007D1A44"/>
    <w:rsid w:val="007D23BC"/>
    <w:rsid w:val="007D34B4"/>
    <w:rsid w:val="007D380C"/>
    <w:rsid w:val="007D386B"/>
    <w:rsid w:val="007D3CE0"/>
    <w:rsid w:val="007D403A"/>
    <w:rsid w:val="007D44DD"/>
    <w:rsid w:val="007D4725"/>
    <w:rsid w:val="007D4796"/>
    <w:rsid w:val="007D51E4"/>
    <w:rsid w:val="007D5B45"/>
    <w:rsid w:val="007D5DD0"/>
    <w:rsid w:val="007D68EF"/>
    <w:rsid w:val="007D7714"/>
    <w:rsid w:val="007D7BA5"/>
    <w:rsid w:val="007E0B7D"/>
    <w:rsid w:val="007E0FBA"/>
    <w:rsid w:val="007E12A5"/>
    <w:rsid w:val="007E140A"/>
    <w:rsid w:val="007E142F"/>
    <w:rsid w:val="007E2C40"/>
    <w:rsid w:val="007E2F6C"/>
    <w:rsid w:val="007E302C"/>
    <w:rsid w:val="007E3165"/>
    <w:rsid w:val="007E37CB"/>
    <w:rsid w:val="007E3A04"/>
    <w:rsid w:val="007E3C4F"/>
    <w:rsid w:val="007E4028"/>
    <w:rsid w:val="007E4288"/>
    <w:rsid w:val="007E49D8"/>
    <w:rsid w:val="007E54F6"/>
    <w:rsid w:val="007E588C"/>
    <w:rsid w:val="007E5D03"/>
    <w:rsid w:val="007E65E7"/>
    <w:rsid w:val="007E6803"/>
    <w:rsid w:val="007E6B14"/>
    <w:rsid w:val="007E6BB6"/>
    <w:rsid w:val="007E70CE"/>
    <w:rsid w:val="007E72A2"/>
    <w:rsid w:val="007E74B0"/>
    <w:rsid w:val="007E7CA2"/>
    <w:rsid w:val="007F04B8"/>
    <w:rsid w:val="007F0F0B"/>
    <w:rsid w:val="007F1C53"/>
    <w:rsid w:val="007F2688"/>
    <w:rsid w:val="007F2EDC"/>
    <w:rsid w:val="007F3234"/>
    <w:rsid w:val="007F4C08"/>
    <w:rsid w:val="007F4C12"/>
    <w:rsid w:val="007F50FF"/>
    <w:rsid w:val="007F5F87"/>
    <w:rsid w:val="007F6250"/>
    <w:rsid w:val="007F6B4F"/>
    <w:rsid w:val="007F768A"/>
    <w:rsid w:val="00800AFC"/>
    <w:rsid w:val="00800E4E"/>
    <w:rsid w:val="0080106F"/>
    <w:rsid w:val="0080113A"/>
    <w:rsid w:val="008012F4"/>
    <w:rsid w:val="008013C9"/>
    <w:rsid w:val="00802154"/>
    <w:rsid w:val="00802291"/>
    <w:rsid w:val="00802B68"/>
    <w:rsid w:val="008030FE"/>
    <w:rsid w:val="00803AD1"/>
    <w:rsid w:val="0080580B"/>
    <w:rsid w:val="00805C1F"/>
    <w:rsid w:val="008061A5"/>
    <w:rsid w:val="0080641E"/>
    <w:rsid w:val="0080689A"/>
    <w:rsid w:val="00807209"/>
    <w:rsid w:val="008074FD"/>
    <w:rsid w:val="00807A90"/>
    <w:rsid w:val="0081081D"/>
    <w:rsid w:val="00810B3C"/>
    <w:rsid w:val="00810C76"/>
    <w:rsid w:val="00810F6D"/>
    <w:rsid w:val="00811117"/>
    <w:rsid w:val="0081167E"/>
    <w:rsid w:val="00811B6D"/>
    <w:rsid w:val="00811DF3"/>
    <w:rsid w:val="008120B2"/>
    <w:rsid w:val="00812672"/>
    <w:rsid w:val="00812B90"/>
    <w:rsid w:val="008135C9"/>
    <w:rsid w:val="00813E67"/>
    <w:rsid w:val="00813FC3"/>
    <w:rsid w:val="008143E1"/>
    <w:rsid w:val="0081495E"/>
    <w:rsid w:val="008161C4"/>
    <w:rsid w:val="00816CA4"/>
    <w:rsid w:val="00816CFC"/>
    <w:rsid w:val="00817779"/>
    <w:rsid w:val="0081782C"/>
    <w:rsid w:val="00817D91"/>
    <w:rsid w:val="00817DAD"/>
    <w:rsid w:val="008203B4"/>
    <w:rsid w:val="0082081B"/>
    <w:rsid w:val="00821128"/>
    <w:rsid w:val="0082116A"/>
    <w:rsid w:val="0082137B"/>
    <w:rsid w:val="00822026"/>
    <w:rsid w:val="00822932"/>
    <w:rsid w:val="008229B0"/>
    <w:rsid w:val="008229B2"/>
    <w:rsid w:val="00822A08"/>
    <w:rsid w:val="00822C4B"/>
    <w:rsid w:val="00822D80"/>
    <w:rsid w:val="00823177"/>
    <w:rsid w:val="008235AB"/>
    <w:rsid w:val="00823F06"/>
    <w:rsid w:val="00823FA1"/>
    <w:rsid w:val="00823FB9"/>
    <w:rsid w:val="00824553"/>
    <w:rsid w:val="0082507C"/>
    <w:rsid w:val="00825123"/>
    <w:rsid w:val="00825309"/>
    <w:rsid w:val="00825F98"/>
    <w:rsid w:val="00825FF7"/>
    <w:rsid w:val="00826193"/>
    <w:rsid w:val="008262A5"/>
    <w:rsid w:val="00826325"/>
    <w:rsid w:val="00826347"/>
    <w:rsid w:val="008264BF"/>
    <w:rsid w:val="00826648"/>
    <w:rsid w:val="00826B2F"/>
    <w:rsid w:val="008276ED"/>
    <w:rsid w:val="00827E1E"/>
    <w:rsid w:val="00830C20"/>
    <w:rsid w:val="0083177E"/>
    <w:rsid w:val="00831BB5"/>
    <w:rsid w:val="00832D71"/>
    <w:rsid w:val="008330B4"/>
    <w:rsid w:val="0083311F"/>
    <w:rsid w:val="00833971"/>
    <w:rsid w:val="00833D3B"/>
    <w:rsid w:val="008341EF"/>
    <w:rsid w:val="00834468"/>
    <w:rsid w:val="00834D00"/>
    <w:rsid w:val="00834D97"/>
    <w:rsid w:val="00834E44"/>
    <w:rsid w:val="008355F3"/>
    <w:rsid w:val="0083651A"/>
    <w:rsid w:val="008366A5"/>
    <w:rsid w:val="0083680B"/>
    <w:rsid w:val="00836B89"/>
    <w:rsid w:val="00836C2F"/>
    <w:rsid w:val="008370D6"/>
    <w:rsid w:val="008372B1"/>
    <w:rsid w:val="00837478"/>
    <w:rsid w:val="00837A83"/>
    <w:rsid w:val="008402D7"/>
    <w:rsid w:val="008405AF"/>
    <w:rsid w:val="0084075E"/>
    <w:rsid w:val="00840A1E"/>
    <w:rsid w:val="00840B18"/>
    <w:rsid w:val="00841C21"/>
    <w:rsid w:val="008447D9"/>
    <w:rsid w:val="00844B4F"/>
    <w:rsid w:val="00844F7F"/>
    <w:rsid w:val="0084558A"/>
    <w:rsid w:val="00845AD9"/>
    <w:rsid w:val="00846123"/>
    <w:rsid w:val="00846747"/>
    <w:rsid w:val="00846E33"/>
    <w:rsid w:val="00846EDE"/>
    <w:rsid w:val="00847048"/>
    <w:rsid w:val="00847691"/>
    <w:rsid w:val="00847F6E"/>
    <w:rsid w:val="008504A3"/>
    <w:rsid w:val="008504CF"/>
    <w:rsid w:val="008505B9"/>
    <w:rsid w:val="008506B3"/>
    <w:rsid w:val="0085082E"/>
    <w:rsid w:val="00850F11"/>
    <w:rsid w:val="00851DAF"/>
    <w:rsid w:val="0085239D"/>
    <w:rsid w:val="008524FE"/>
    <w:rsid w:val="008530E1"/>
    <w:rsid w:val="00853679"/>
    <w:rsid w:val="00853F59"/>
    <w:rsid w:val="0085413F"/>
    <w:rsid w:val="008546B2"/>
    <w:rsid w:val="00854D43"/>
    <w:rsid w:val="008555D2"/>
    <w:rsid w:val="00855619"/>
    <w:rsid w:val="00855DAC"/>
    <w:rsid w:val="00855E54"/>
    <w:rsid w:val="008568BD"/>
    <w:rsid w:val="00856E52"/>
    <w:rsid w:val="00857236"/>
    <w:rsid w:val="00857E90"/>
    <w:rsid w:val="00857F3B"/>
    <w:rsid w:val="00860043"/>
    <w:rsid w:val="0086046B"/>
    <w:rsid w:val="008627E7"/>
    <w:rsid w:val="00862B73"/>
    <w:rsid w:val="00862E2E"/>
    <w:rsid w:val="00862E7D"/>
    <w:rsid w:val="008632F8"/>
    <w:rsid w:val="00863672"/>
    <w:rsid w:val="008640AF"/>
    <w:rsid w:val="00864BC5"/>
    <w:rsid w:val="00864DEE"/>
    <w:rsid w:val="00864F68"/>
    <w:rsid w:val="008655E2"/>
    <w:rsid w:val="00866146"/>
    <w:rsid w:val="00866296"/>
    <w:rsid w:val="008670A6"/>
    <w:rsid w:val="008679A5"/>
    <w:rsid w:val="00867D47"/>
    <w:rsid w:val="00867D73"/>
    <w:rsid w:val="00870530"/>
    <w:rsid w:val="008707F0"/>
    <w:rsid w:val="008719BC"/>
    <w:rsid w:val="00872751"/>
    <w:rsid w:val="0087296D"/>
    <w:rsid w:val="00872ECD"/>
    <w:rsid w:val="0087308F"/>
    <w:rsid w:val="0087312D"/>
    <w:rsid w:val="00873B15"/>
    <w:rsid w:val="00873EBF"/>
    <w:rsid w:val="0087458E"/>
    <w:rsid w:val="0087469B"/>
    <w:rsid w:val="00874E30"/>
    <w:rsid w:val="00875CC4"/>
    <w:rsid w:val="00875D96"/>
    <w:rsid w:val="00875DDF"/>
    <w:rsid w:val="008765AE"/>
    <w:rsid w:val="00876C8F"/>
    <w:rsid w:val="00876D51"/>
    <w:rsid w:val="00877143"/>
    <w:rsid w:val="0087748C"/>
    <w:rsid w:val="00877873"/>
    <w:rsid w:val="00877A9E"/>
    <w:rsid w:val="00877C4B"/>
    <w:rsid w:val="008804C5"/>
    <w:rsid w:val="00880561"/>
    <w:rsid w:val="00880F97"/>
    <w:rsid w:val="00881129"/>
    <w:rsid w:val="008813FF"/>
    <w:rsid w:val="0088188F"/>
    <w:rsid w:val="00882053"/>
    <w:rsid w:val="00882510"/>
    <w:rsid w:val="0088256E"/>
    <w:rsid w:val="0088341E"/>
    <w:rsid w:val="0088419D"/>
    <w:rsid w:val="008847A6"/>
    <w:rsid w:val="0088491E"/>
    <w:rsid w:val="008851A4"/>
    <w:rsid w:val="00885655"/>
    <w:rsid w:val="00885AAA"/>
    <w:rsid w:val="008864EA"/>
    <w:rsid w:val="0088654F"/>
    <w:rsid w:val="00886AA8"/>
    <w:rsid w:val="008876AD"/>
    <w:rsid w:val="00887B8F"/>
    <w:rsid w:val="00890087"/>
    <w:rsid w:val="0089077C"/>
    <w:rsid w:val="00890D2F"/>
    <w:rsid w:val="0089117F"/>
    <w:rsid w:val="008919BA"/>
    <w:rsid w:val="00891F9F"/>
    <w:rsid w:val="00892F22"/>
    <w:rsid w:val="0089337C"/>
    <w:rsid w:val="0089389C"/>
    <w:rsid w:val="00893B02"/>
    <w:rsid w:val="008944DC"/>
    <w:rsid w:val="008956CC"/>
    <w:rsid w:val="008956FE"/>
    <w:rsid w:val="00895736"/>
    <w:rsid w:val="00895CF0"/>
    <w:rsid w:val="008963D7"/>
    <w:rsid w:val="0089642E"/>
    <w:rsid w:val="008965CE"/>
    <w:rsid w:val="00896748"/>
    <w:rsid w:val="00896B02"/>
    <w:rsid w:val="00896D48"/>
    <w:rsid w:val="0089748A"/>
    <w:rsid w:val="0089777F"/>
    <w:rsid w:val="00897B6F"/>
    <w:rsid w:val="008A01AC"/>
    <w:rsid w:val="008A03C8"/>
    <w:rsid w:val="008A05A3"/>
    <w:rsid w:val="008A063E"/>
    <w:rsid w:val="008A0779"/>
    <w:rsid w:val="008A0C6F"/>
    <w:rsid w:val="008A1737"/>
    <w:rsid w:val="008A2A4B"/>
    <w:rsid w:val="008A2E7D"/>
    <w:rsid w:val="008A3029"/>
    <w:rsid w:val="008A325C"/>
    <w:rsid w:val="008A35D3"/>
    <w:rsid w:val="008A3924"/>
    <w:rsid w:val="008A39B7"/>
    <w:rsid w:val="008A3B51"/>
    <w:rsid w:val="008A3C9E"/>
    <w:rsid w:val="008A41D7"/>
    <w:rsid w:val="008A6287"/>
    <w:rsid w:val="008A63A8"/>
    <w:rsid w:val="008A6D0B"/>
    <w:rsid w:val="008A6F05"/>
    <w:rsid w:val="008A7831"/>
    <w:rsid w:val="008A7A23"/>
    <w:rsid w:val="008A7CB9"/>
    <w:rsid w:val="008B0563"/>
    <w:rsid w:val="008B06BC"/>
    <w:rsid w:val="008B126F"/>
    <w:rsid w:val="008B13D0"/>
    <w:rsid w:val="008B1D6C"/>
    <w:rsid w:val="008B34E6"/>
    <w:rsid w:val="008B39B0"/>
    <w:rsid w:val="008B41AE"/>
    <w:rsid w:val="008B4BA4"/>
    <w:rsid w:val="008B5A8A"/>
    <w:rsid w:val="008B616D"/>
    <w:rsid w:val="008B6797"/>
    <w:rsid w:val="008B6862"/>
    <w:rsid w:val="008B6D36"/>
    <w:rsid w:val="008B7087"/>
    <w:rsid w:val="008B78DF"/>
    <w:rsid w:val="008B7DEB"/>
    <w:rsid w:val="008C022C"/>
    <w:rsid w:val="008C0289"/>
    <w:rsid w:val="008C02AC"/>
    <w:rsid w:val="008C0379"/>
    <w:rsid w:val="008C110D"/>
    <w:rsid w:val="008C12B8"/>
    <w:rsid w:val="008C1564"/>
    <w:rsid w:val="008C1DA2"/>
    <w:rsid w:val="008C207F"/>
    <w:rsid w:val="008C4317"/>
    <w:rsid w:val="008C43DE"/>
    <w:rsid w:val="008C4CBC"/>
    <w:rsid w:val="008C4D04"/>
    <w:rsid w:val="008C509A"/>
    <w:rsid w:val="008C5364"/>
    <w:rsid w:val="008C66C0"/>
    <w:rsid w:val="008C723E"/>
    <w:rsid w:val="008C72FA"/>
    <w:rsid w:val="008C76BE"/>
    <w:rsid w:val="008D0097"/>
    <w:rsid w:val="008D02FA"/>
    <w:rsid w:val="008D06CC"/>
    <w:rsid w:val="008D0796"/>
    <w:rsid w:val="008D097C"/>
    <w:rsid w:val="008D0BC2"/>
    <w:rsid w:val="008D0DB9"/>
    <w:rsid w:val="008D0F18"/>
    <w:rsid w:val="008D11C4"/>
    <w:rsid w:val="008D135D"/>
    <w:rsid w:val="008D16E3"/>
    <w:rsid w:val="008D1C05"/>
    <w:rsid w:val="008D1EAD"/>
    <w:rsid w:val="008D1EC3"/>
    <w:rsid w:val="008D295E"/>
    <w:rsid w:val="008D2DDB"/>
    <w:rsid w:val="008D3880"/>
    <w:rsid w:val="008D3990"/>
    <w:rsid w:val="008D3B32"/>
    <w:rsid w:val="008D3B45"/>
    <w:rsid w:val="008D4466"/>
    <w:rsid w:val="008D467D"/>
    <w:rsid w:val="008D4CA9"/>
    <w:rsid w:val="008D5466"/>
    <w:rsid w:val="008D55A6"/>
    <w:rsid w:val="008D5658"/>
    <w:rsid w:val="008D59A4"/>
    <w:rsid w:val="008D5CBD"/>
    <w:rsid w:val="008D5F75"/>
    <w:rsid w:val="008D600C"/>
    <w:rsid w:val="008D6433"/>
    <w:rsid w:val="008D64E3"/>
    <w:rsid w:val="008D650C"/>
    <w:rsid w:val="008D65D4"/>
    <w:rsid w:val="008D65E3"/>
    <w:rsid w:val="008D742E"/>
    <w:rsid w:val="008E0016"/>
    <w:rsid w:val="008E017C"/>
    <w:rsid w:val="008E0C9C"/>
    <w:rsid w:val="008E11A5"/>
    <w:rsid w:val="008E14F5"/>
    <w:rsid w:val="008E1B1D"/>
    <w:rsid w:val="008E2209"/>
    <w:rsid w:val="008E2B58"/>
    <w:rsid w:val="008E2B8F"/>
    <w:rsid w:val="008E3843"/>
    <w:rsid w:val="008E3AA5"/>
    <w:rsid w:val="008E3FFE"/>
    <w:rsid w:val="008E44EF"/>
    <w:rsid w:val="008E46D6"/>
    <w:rsid w:val="008E482A"/>
    <w:rsid w:val="008E5559"/>
    <w:rsid w:val="008E55B4"/>
    <w:rsid w:val="008E621D"/>
    <w:rsid w:val="008E6364"/>
    <w:rsid w:val="008E660A"/>
    <w:rsid w:val="008E67D3"/>
    <w:rsid w:val="008E727E"/>
    <w:rsid w:val="008E7566"/>
    <w:rsid w:val="008E7679"/>
    <w:rsid w:val="008E7F04"/>
    <w:rsid w:val="008F0419"/>
    <w:rsid w:val="008F0D54"/>
    <w:rsid w:val="008F0FDE"/>
    <w:rsid w:val="008F19C1"/>
    <w:rsid w:val="008F24A0"/>
    <w:rsid w:val="008F29F1"/>
    <w:rsid w:val="008F4545"/>
    <w:rsid w:val="008F52F3"/>
    <w:rsid w:val="008F5634"/>
    <w:rsid w:val="008F59EE"/>
    <w:rsid w:val="008F6179"/>
    <w:rsid w:val="008F683F"/>
    <w:rsid w:val="008F6E72"/>
    <w:rsid w:val="008F70F6"/>
    <w:rsid w:val="008F7335"/>
    <w:rsid w:val="008F753E"/>
    <w:rsid w:val="008F7A23"/>
    <w:rsid w:val="009002A6"/>
    <w:rsid w:val="009002FF"/>
    <w:rsid w:val="0090032F"/>
    <w:rsid w:val="009004AF"/>
    <w:rsid w:val="00900FDE"/>
    <w:rsid w:val="009020F8"/>
    <w:rsid w:val="00902AC9"/>
    <w:rsid w:val="00903095"/>
    <w:rsid w:val="0090348B"/>
    <w:rsid w:val="00903E0E"/>
    <w:rsid w:val="00903E73"/>
    <w:rsid w:val="00903F2D"/>
    <w:rsid w:val="00903FD8"/>
    <w:rsid w:val="00904066"/>
    <w:rsid w:val="00904661"/>
    <w:rsid w:val="009046D9"/>
    <w:rsid w:val="009047C1"/>
    <w:rsid w:val="00904A0B"/>
    <w:rsid w:val="009057B2"/>
    <w:rsid w:val="0090588A"/>
    <w:rsid w:val="00905C95"/>
    <w:rsid w:val="00905CB1"/>
    <w:rsid w:val="00905D61"/>
    <w:rsid w:val="0090647D"/>
    <w:rsid w:val="00906758"/>
    <w:rsid w:val="009069C7"/>
    <w:rsid w:val="00906ED4"/>
    <w:rsid w:val="009070A2"/>
    <w:rsid w:val="009076DF"/>
    <w:rsid w:val="00910330"/>
    <w:rsid w:val="0091035A"/>
    <w:rsid w:val="009109D7"/>
    <w:rsid w:val="0091112F"/>
    <w:rsid w:val="00911658"/>
    <w:rsid w:val="00912F11"/>
    <w:rsid w:val="009131A9"/>
    <w:rsid w:val="00913C65"/>
    <w:rsid w:val="00913DFC"/>
    <w:rsid w:val="0091409A"/>
    <w:rsid w:val="009141F5"/>
    <w:rsid w:val="00914554"/>
    <w:rsid w:val="0091469E"/>
    <w:rsid w:val="00914733"/>
    <w:rsid w:val="00915006"/>
    <w:rsid w:val="00915402"/>
    <w:rsid w:val="0091631D"/>
    <w:rsid w:val="00916598"/>
    <w:rsid w:val="009166F7"/>
    <w:rsid w:val="009175AB"/>
    <w:rsid w:val="009177B7"/>
    <w:rsid w:val="0092025D"/>
    <w:rsid w:val="009215B4"/>
    <w:rsid w:val="00921E22"/>
    <w:rsid w:val="00922144"/>
    <w:rsid w:val="00923C9B"/>
    <w:rsid w:val="00925154"/>
    <w:rsid w:val="009252DD"/>
    <w:rsid w:val="00925BE9"/>
    <w:rsid w:val="0092612B"/>
    <w:rsid w:val="00926654"/>
    <w:rsid w:val="00926C39"/>
    <w:rsid w:val="0092725E"/>
    <w:rsid w:val="00927722"/>
    <w:rsid w:val="00927EFE"/>
    <w:rsid w:val="00930113"/>
    <w:rsid w:val="00930185"/>
    <w:rsid w:val="00930DC5"/>
    <w:rsid w:val="009311F7"/>
    <w:rsid w:val="00931A55"/>
    <w:rsid w:val="00931E8E"/>
    <w:rsid w:val="00932693"/>
    <w:rsid w:val="0093313E"/>
    <w:rsid w:val="0093327A"/>
    <w:rsid w:val="0093346E"/>
    <w:rsid w:val="00934DAC"/>
    <w:rsid w:val="00935207"/>
    <w:rsid w:val="00935B98"/>
    <w:rsid w:val="00935ED5"/>
    <w:rsid w:val="00935FE4"/>
    <w:rsid w:val="0093612D"/>
    <w:rsid w:val="00936440"/>
    <w:rsid w:val="00936FA6"/>
    <w:rsid w:val="00937546"/>
    <w:rsid w:val="0093780B"/>
    <w:rsid w:val="00937F4D"/>
    <w:rsid w:val="0094020C"/>
    <w:rsid w:val="009402D1"/>
    <w:rsid w:val="0094104D"/>
    <w:rsid w:val="0094109E"/>
    <w:rsid w:val="00941B33"/>
    <w:rsid w:val="00942AB5"/>
    <w:rsid w:val="00942ABC"/>
    <w:rsid w:val="00942B14"/>
    <w:rsid w:val="0094339C"/>
    <w:rsid w:val="0094404E"/>
    <w:rsid w:val="009449D6"/>
    <w:rsid w:val="00944C06"/>
    <w:rsid w:val="009456FE"/>
    <w:rsid w:val="00945AD6"/>
    <w:rsid w:val="00945C1F"/>
    <w:rsid w:val="0094620A"/>
    <w:rsid w:val="00946357"/>
    <w:rsid w:val="0094758B"/>
    <w:rsid w:val="009479C7"/>
    <w:rsid w:val="00947B07"/>
    <w:rsid w:val="00947B0F"/>
    <w:rsid w:val="00947FD1"/>
    <w:rsid w:val="009505E7"/>
    <w:rsid w:val="00950767"/>
    <w:rsid w:val="00950B14"/>
    <w:rsid w:val="00951164"/>
    <w:rsid w:val="00951205"/>
    <w:rsid w:val="00951757"/>
    <w:rsid w:val="009517E7"/>
    <w:rsid w:val="00951A06"/>
    <w:rsid w:val="00951B96"/>
    <w:rsid w:val="00951D3F"/>
    <w:rsid w:val="00951FD6"/>
    <w:rsid w:val="00952A71"/>
    <w:rsid w:val="00952E2E"/>
    <w:rsid w:val="00953434"/>
    <w:rsid w:val="009535D0"/>
    <w:rsid w:val="00953634"/>
    <w:rsid w:val="00953674"/>
    <w:rsid w:val="00953C82"/>
    <w:rsid w:val="00953D2B"/>
    <w:rsid w:val="00953FEE"/>
    <w:rsid w:val="00954134"/>
    <w:rsid w:val="0095467F"/>
    <w:rsid w:val="00954AE4"/>
    <w:rsid w:val="00954BF3"/>
    <w:rsid w:val="00955208"/>
    <w:rsid w:val="00955250"/>
    <w:rsid w:val="009554EE"/>
    <w:rsid w:val="00955976"/>
    <w:rsid w:val="009562D0"/>
    <w:rsid w:val="009566F3"/>
    <w:rsid w:val="0095682A"/>
    <w:rsid w:val="00956851"/>
    <w:rsid w:val="009569B0"/>
    <w:rsid w:val="009571A5"/>
    <w:rsid w:val="009579DA"/>
    <w:rsid w:val="00960509"/>
    <w:rsid w:val="00960600"/>
    <w:rsid w:val="00960AED"/>
    <w:rsid w:val="00960F4D"/>
    <w:rsid w:val="0096165B"/>
    <w:rsid w:val="0096186B"/>
    <w:rsid w:val="00961A3E"/>
    <w:rsid w:val="00962CA5"/>
    <w:rsid w:val="00963299"/>
    <w:rsid w:val="009633FC"/>
    <w:rsid w:val="00963B6A"/>
    <w:rsid w:val="00963CDD"/>
    <w:rsid w:val="009646E9"/>
    <w:rsid w:val="00964C37"/>
    <w:rsid w:val="009658CD"/>
    <w:rsid w:val="00965D28"/>
    <w:rsid w:val="009661EC"/>
    <w:rsid w:val="00966367"/>
    <w:rsid w:val="0096637B"/>
    <w:rsid w:val="00966409"/>
    <w:rsid w:val="009667BF"/>
    <w:rsid w:val="00966951"/>
    <w:rsid w:val="00966A8B"/>
    <w:rsid w:val="009671B5"/>
    <w:rsid w:val="009671DC"/>
    <w:rsid w:val="009674E1"/>
    <w:rsid w:val="00967E7B"/>
    <w:rsid w:val="009705FC"/>
    <w:rsid w:val="009708BF"/>
    <w:rsid w:val="00971362"/>
    <w:rsid w:val="00971CB7"/>
    <w:rsid w:val="0097263D"/>
    <w:rsid w:val="0097272B"/>
    <w:rsid w:val="009727F0"/>
    <w:rsid w:val="009728BE"/>
    <w:rsid w:val="009738E6"/>
    <w:rsid w:val="00973A99"/>
    <w:rsid w:val="009741E5"/>
    <w:rsid w:val="009742FB"/>
    <w:rsid w:val="00974408"/>
    <w:rsid w:val="00974969"/>
    <w:rsid w:val="009755F8"/>
    <w:rsid w:val="00975C67"/>
    <w:rsid w:val="00976644"/>
    <w:rsid w:val="00976881"/>
    <w:rsid w:val="0097695C"/>
    <w:rsid w:val="00976FD0"/>
    <w:rsid w:val="0097702A"/>
    <w:rsid w:val="009776A2"/>
    <w:rsid w:val="00980128"/>
    <w:rsid w:val="009802ED"/>
    <w:rsid w:val="00980932"/>
    <w:rsid w:val="00980DCD"/>
    <w:rsid w:val="0098115A"/>
    <w:rsid w:val="009811A2"/>
    <w:rsid w:val="00981528"/>
    <w:rsid w:val="00981769"/>
    <w:rsid w:val="0098245A"/>
    <w:rsid w:val="00982D48"/>
    <w:rsid w:val="00983290"/>
    <w:rsid w:val="0098334D"/>
    <w:rsid w:val="0098356A"/>
    <w:rsid w:val="00983F61"/>
    <w:rsid w:val="009842B6"/>
    <w:rsid w:val="009849EC"/>
    <w:rsid w:val="00984B22"/>
    <w:rsid w:val="009850C6"/>
    <w:rsid w:val="00985688"/>
    <w:rsid w:val="009867ED"/>
    <w:rsid w:val="00986A43"/>
    <w:rsid w:val="00987366"/>
    <w:rsid w:val="0098760B"/>
    <w:rsid w:val="009903CD"/>
    <w:rsid w:val="00990C51"/>
    <w:rsid w:val="00991450"/>
    <w:rsid w:val="0099180D"/>
    <w:rsid w:val="00991B5A"/>
    <w:rsid w:val="00991F4B"/>
    <w:rsid w:val="009920B8"/>
    <w:rsid w:val="0099268F"/>
    <w:rsid w:val="00992702"/>
    <w:rsid w:val="00993028"/>
    <w:rsid w:val="009935A7"/>
    <w:rsid w:val="00993625"/>
    <w:rsid w:val="00993940"/>
    <w:rsid w:val="00993FE3"/>
    <w:rsid w:val="0099445C"/>
    <w:rsid w:val="00995153"/>
    <w:rsid w:val="0099535F"/>
    <w:rsid w:val="00995369"/>
    <w:rsid w:val="009956E5"/>
    <w:rsid w:val="0099573C"/>
    <w:rsid w:val="009960B1"/>
    <w:rsid w:val="009962E9"/>
    <w:rsid w:val="009964EA"/>
    <w:rsid w:val="009965A3"/>
    <w:rsid w:val="009969B0"/>
    <w:rsid w:val="0099710B"/>
    <w:rsid w:val="0099723F"/>
    <w:rsid w:val="0099747F"/>
    <w:rsid w:val="0099799B"/>
    <w:rsid w:val="00997A02"/>
    <w:rsid w:val="00997DC1"/>
    <w:rsid w:val="009A02A8"/>
    <w:rsid w:val="009A04BD"/>
    <w:rsid w:val="009A0598"/>
    <w:rsid w:val="009A0657"/>
    <w:rsid w:val="009A090F"/>
    <w:rsid w:val="009A0B1A"/>
    <w:rsid w:val="009A1C7A"/>
    <w:rsid w:val="009A23AC"/>
    <w:rsid w:val="009A26D2"/>
    <w:rsid w:val="009A27CB"/>
    <w:rsid w:val="009A2A6A"/>
    <w:rsid w:val="009A2B01"/>
    <w:rsid w:val="009A2FA5"/>
    <w:rsid w:val="009A3412"/>
    <w:rsid w:val="009A4475"/>
    <w:rsid w:val="009A4647"/>
    <w:rsid w:val="009A46DE"/>
    <w:rsid w:val="009A48A4"/>
    <w:rsid w:val="009A495A"/>
    <w:rsid w:val="009A4A9A"/>
    <w:rsid w:val="009A4C4A"/>
    <w:rsid w:val="009A5348"/>
    <w:rsid w:val="009A6366"/>
    <w:rsid w:val="009A78FC"/>
    <w:rsid w:val="009B0D75"/>
    <w:rsid w:val="009B103B"/>
    <w:rsid w:val="009B19C5"/>
    <w:rsid w:val="009B1BF6"/>
    <w:rsid w:val="009B23BD"/>
    <w:rsid w:val="009B28BA"/>
    <w:rsid w:val="009B2A54"/>
    <w:rsid w:val="009B2FBF"/>
    <w:rsid w:val="009B3B9E"/>
    <w:rsid w:val="009B44F9"/>
    <w:rsid w:val="009B45D6"/>
    <w:rsid w:val="009B4E76"/>
    <w:rsid w:val="009B528A"/>
    <w:rsid w:val="009B6214"/>
    <w:rsid w:val="009B62DE"/>
    <w:rsid w:val="009B6564"/>
    <w:rsid w:val="009B6D2F"/>
    <w:rsid w:val="009B7216"/>
    <w:rsid w:val="009B7572"/>
    <w:rsid w:val="009B7EE6"/>
    <w:rsid w:val="009C029F"/>
    <w:rsid w:val="009C0938"/>
    <w:rsid w:val="009C108F"/>
    <w:rsid w:val="009C1B75"/>
    <w:rsid w:val="009C4090"/>
    <w:rsid w:val="009C41A1"/>
    <w:rsid w:val="009C4B3A"/>
    <w:rsid w:val="009C54F4"/>
    <w:rsid w:val="009C63F2"/>
    <w:rsid w:val="009C674C"/>
    <w:rsid w:val="009C690A"/>
    <w:rsid w:val="009C75BC"/>
    <w:rsid w:val="009C7718"/>
    <w:rsid w:val="009D1026"/>
    <w:rsid w:val="009D10BF"/>
    <w:rsid w:val="009D14B9"/>
    <w:rsid w:val="009D1507"/>
    <w:rsid w:val="009D1CCA"/>
    <w:rsid w:val="009D287D"/>
    <w:rsid w:val="009D2AE4"/>
    <w:rsid w:val="009D2B9C"/>
    <w:rsid w:val="009D3A76"/>
    <w:rsid w:val="009D3F4F"/>
    <w:rsid w:val="009D4687"/>
    <w:rsid w:val="009D524B"/>
    <w:rsid w:val="009D540B"/>
    <w:rsid w:val="009D54EA"/>
    <w:rsid w:val="009D5ED0"/>
    <w:rsid w:val="009D6180"/>
    <w:rsid w:val="009D6200"/>
    <w:rsid w:val="009D68B3"/>
    <w:rsid w:val="009D6A4B"/>
    <w:rsid w:val="009D6D6A"/>
    <w:rsid w:val="009D6E99"/>
    <w:rsid w:val="009D72A4"/>
    <w:rsid w:val="009D7C75"/>
    <w:rsid w:val="009E08BA"/>
    <w:rsid w:val="009E1B58"/>
    <w:rsid w:val="009E1F48"/>
    <w:rsid w:val="009E1F51"/>
    <w:rsid w:val="009E217B"/>
    <w:rsid w:val="009E21E6"/>
    <w:rsid w:val="009E26EF"/>
    <w:rsid w:val="009E2BE5"/>
    <w:rsid w:val="009E351E"/>
    <w:rsid w:val="009E353D"/>
    <w:rsid w:val="009E3B93"/>
    <w:rsid w:val="009E3E6C"/>
    <w:rsid w:val="009E3F25"/>
    <w:rsid w:val="009E4EB1"/>
    <w:rsid w:val="009E53B7"/>
    <w:rsid w:val="009E551E"/>
    <w:rsid w:val="009E5563"/>
    <w:rsid w:val="009E5DE5"/>
    <w:rsid w:val="009E62BA"/>
    <w:rsid w:val="009E6BAB"/>
    <w:rsid w:val="009E6EF5"/>
    <w:rsid w:val="009E6F7E"/>
    <w:rsid w:val="009E71D7"/>
    <w:rsid w:val="009E73CF"/>
    <w:rsid w:val="009E7CE3"/>
    <w:rsid w:val="009F07F9"/>
    <w:rsid w:val="009F08AD"/>
    <w:rsid w:val="009F09D1"/>
    <w:rsid w:val="009F09DD"/>
    <w:rsid w:val="009F0E73"/>
    <w:rsid w:val="009F105B"/>
    <w:rsid w:val="009F1437"/>
    <w:rsid w:val="009F1445"/>
    <w:rsid w:val="009F1E28"/>
    <w:rsid w:val="009F2284"/>
    <w:rsid w:val="009F23AA"/>
    <w:rsid w:val="009F26AC"/>
    <w:rsid w:val="009F27FD"/>
    <w:rsid w:val="009F327F"/>
    <w:rsid w:val="009F37F5"/>
    <w:rsid w:val="009F3A88"/>
    <w:rsid w:val="009F3D2F"/>
    <w:rsid w:val="009F3E80"/>
    <w:rsid w:val="009F49A2"/>
    <w:rsid w:val="009F4EAA"/>
    <w:rsid w:val="009F5357"/>
    <w:rsid w:val="009F57C3"/>
    <w:rsid w:val="009F5D98"/>
    <w:rsid w:val="009F6477"/>
    <w:rsid w:val="009F670A"/>
    <w:rsid w:val="009F7118"/>
    <w:rsid w:val="009F7187"/>
    <w:rsid w:val="009F71A0"/>
    <w:rsid w:val="009F7AFB"/>
    <w:rsid w:val="009F7F98"/>
    <w:rsid w:val="00A003A7"/>
    <w:rsid w:val="00A00B68"/>
    <w:rsid w:val="00A00C9D"/>
    <w:rsid w:val="00A00D39"/>
    <w:rsid w:val="00A01D87"/>
    <w:rsid w:val="00A01E85"/>
    <w:rsid w:val="00A02633"/>
    <w:rsid w:val="00A02AF0"/>
    <w:rsid w:val="00A034B4"/>
    <w:rsid w:val="00A03EFD"/>
    <w:rsid w:val="00A04272"/>
    <w:rsid w:val="00A044A6"/>
    <w:rsid w:val="00A04856"/>
    <w:rsid w:val="00A04D92"/>
    <w:rsid w:val="00A05309"/>
    <w:rsid w:val="00A056F6"/>
    <w:rsid w:val="00A05D80"/>
    <w:rsid w:val="00A06823"/>
    <w:rsid w:val="00A06AA6"/>
    <w:rsid w:val="00A06E53"/>
    <w:rsid w:val="00A06F00"/>
    <w:rsid w:val="00A0773A"/>
    <w:rsid w:val="00A07DCE"/>
    <w:rsid w:val="00A103AA"/>
    <w:rsid w:val="00A10613"/>
    <w:rsid w:val="00A10D82"/>
    <w:rsid w:val="00A11773"/>
    <w:rsid w:val="00A1188F"/>
    <w:rsid w:val="00A1254E"/>
    <w:rsid w:val="00A125EA"/>
    <w:rsid w:val="00A12BBC"/>
    <w:rsid w:val="00A132BB"/>
    <w:rsid w:val="00A13708"/>
    <w:rsid w:val="00A13E1D"/>
    <w:rsid w:val="00A14231"/>
    <w:rsid w:val="00A1433C"/>
    <w:rsid w:val="00A144B5"/>
    <w:rsid w:val="00A14C4F"/>
    <w:rsid w:val="00A14DA1"/>
    <w:rsid w:val="00A150AE"/>
    <w:rsid w:val="00A157BF"/>
    <w:rsid w:val="00A15C48"/>
    <w:rsid w:val="00A15FE8"/>
    <w:rsid w:val="00A16226"/>
    <w:rsid w:val="00A16458"/>
    <w:rsid w:val="00A164D1"/>
    <w:rsid w:val="00A16C60"/>
    <w:rsid w:val="00A17502"/>
    <w:rsid w:val="00A1787C"/>
    <w:rsid w:val="00A20195"/>
    <w:rsid w:val="00A2074E"/>
    <w:rsid w:val="00A20AF4"/>
    <w:rsid w:val="00A2138E"/>
    <w:rsid w:val="00A21F0A"/>
    <w:rsid w:val="00A22422"/>
    <w:rsid w:val="00A227CC"/>
    <w:rsid w:val="00A22AD6"/>
    <w:rsid w:val="00A22DD6"/>
    <w:rsid w:val="00A23D06"/>
    <w:rsid w:val="00A241F2"/>
    <w:rsid w:val="00A245B9"/>
    <w:rsid w:val="00A2475F"/>
    <w:rsid w:val="00A25130"/>
    <w:rsid w:val="00A25353"/>
    <w:rsid w:val="00A25D9F"/>
    <w:rsid w:val="00A26287"/>
    <w:rsid w:val="00A263E7"/>
    <w:rsid w:val="00A27A47"/>
    <w:rsid w:val="00A27A99"/>
    <w:rsid w:val="00A30380"/>
    <w:rsid w:val="00A3196C"/>
    <w:rsid w:val="00A31E43"/>
    <w:rsid w:val="00A31FE5"/>
    <w:rsid w:val="00A32766"/>
    <w:rsid w:val="00A3282D"/>
    <w:rsid w:val="00A3315C"/>
    <w:rsid w:val="00A33DDE"/>
    <w:rsid w:val="00A34B80"/>
    <w:rsid w:val="00A351D9"/>
    <w:rsid w:val="00A35289"/>
    <w:rsid w:val="00A364B9"/>
    <w:rsid w:val="00A36BE4"/>
    <w:rsid w:val="00A36D73"/>
    <w:rsid w:val="00A36E2C"/>
    <w:rsid w:val="00A36EF0"/>
    <w:rsid w:val="00A37093"/>
    <w:rsid w:val="00A37632"/>
    <w:rsid w:val="00A379B5"/>
    <w:rsid w:val="00A37D67"/>
    <w:rsid w:val="00A37E2F"/>
    <w:rsid w:val="00A37FF1"/>
    <w:rsid w:val="00A4059E"/>
    <w:rsid w:val="00A40677"/>
    <w:rsid w:val="00A40A72"/>
    <w:rsid w:val="00A40E4E"/>
    <w:rsid w:val="00A4115D"/>
    <w:rsid w:val="00A41D88"/>
    <w:rsid w:val="00A41DB7"/>
    <w:rsid w:val="00A41ED3"/>
    <w:rsid w:val="00A424CF"/>
    <w:rsid w:val="00A42646"/>
    <w:rsid w:val="00A43618"/>
    <w:rsid w:val="00A448B8"/>
    <w:rsid w:val="00A449B3"/>
    <w:rsid w:val="00A44DF0"/>
    <w:rsid w:val="00A44E25"/>
    <w:rsid w:val="00A4584B"/>
    <w:rsid w:val="00A458A5"/>
    <w:rsid w:val="00A467D0"/>
    <w:rsid w:val="00A47135"/>
    <w:rsid w:val="00A477BC"/>
    <w:rsid w:val="00A47872"/>
    <w:rsid w:val="00A5001A"/>
    <w:rsid w:val="00A50A8E"/>
    <w:rsid w:val="00A50CCC"/>
    <w:rsid w:val="00A50D9C"/>
    <w:rsid w:val="00A50EF3"/>
    <w:rsid w:val="00A510A6"/>
    <w:rsid w:val="00A513E5"/>
    <w:rsid w:val="00A5180B"/>
    <w:rsid w:val="00A519C2"/>
    <w:rsid w:val="00A51AC6"/>
    <w:rsid w:val="00A51D9C"/>
    <w:rsid w:val="00A51F32"/>
    <w:rsid w:val="00A5250A"/>
    <w:rsid w:val="00A541C4"/>
    <w:rsid w:val="00A55005"/>
    <w:rsid w:val="00A5538D"/>
    <w:rsid w:val="00A55419"/>
    <w:rsid w:val="00A5580D"/>
    <w:rsid w:val="00A55A23"/>
    <w:rsid w:val="00A55FB6"/>
    <w:rsid w:val="00A56145"/>
    <w:rsid w:val="00A56E82"/>
    <w:rsid w:val="00A5761C"/>
    <w:rsid w:val="00A57894"/>
    <w:rsid w:val="00A57C63"/>
    <w:rsid w:val="00A60424"/>
    <w:rsid w:val="00A60B1B"/>
    <w:rsid w:val="00A6154D"/>
    <w:rsid w:val="00A61CC3"/>
    <w:rsid w:val="00A61D27"/>
    <w:rsid w:val="00A6208F"/>
    <w:rsid w:val="00A625B8"/>
    <w:rsid w:val="00A63867"/>
    <w:rsid w:val="00A63FC3"/>
    <w:rsid w:val="00A64306"/>
    <w:rsid w:val="00A646B6"/>
    <w:rsid w:val="00A64D56"/>
    <w:rsid w:val="00A65059"/>
    <w:rsid w:val="00A650E3"/>
    <w:rsid w:val="00A653EF"/>
    <w:rsid w:val="00A65885"/>
    <w:rsid w:val="00A65C73"/>
    <w:rsid w:val="00A661AE"/>
    <w:rsid w:val="00A66F69"/>
    <w:rsid w:val="00A67240"/>
    <w:rsid w:val="00A6751E"/>
    <w:rsid w:val="00A675EC"/>
    <w:rsid w:val="00A7187F"/>
    <w:rsid w:val="00A71919"/>
    <w:rsid w:val="00A71ACA"/>
    <w:rsid w:val="00A71C03"/>
    <w:rsid w:val="00A71DE4"/>
    <w:rsid w:val="00A72556"/>
    <w:rsid w:val="00A72886"/>
    <w:rsid w:val="00A72D88"/>
    <w:rsid w:val="00A73E83"/>
    <w:rsid w:val="00A73FA6"/>
    <w:rsid w:val="00A74130"/>
    <w:rsid w:val="00A749C3"/>
    <w:rsid w:val="00A74EE7"/>
    <w:rsid w:val="00A75225"/>
    <w:rsid w:val="00A756C8"/>
    <w:rsid w:val="00A7574D"/>
    <w:rsid w:val="00A76398"/>
    <w:rsid w:val="00A769B7"/>
    <w:rsid w:val="00A76CEE"/>
    <w:rsid w:val="00A771B3"/>
    <w:rsid w:val="00A77493"/>
    <w:rsid w:val="00A774AE"/>
    <w:rsid w:val="00A774EA"/>
    <w:rsid w:val="00A77812"/>
    <w:rsid w:val="00A77BDD"/>
    <w:rsid w:val="00A77F77"/>
    <w:rsid w:val="00A8008E"/>
    <w:rsid w:val="00A8032D"/>
    <w:rsid w:val="00A80441"/>
    <w:rsid w:val="00A80A6F"/>
    <w:rsid w:val="00A81435"/>
    <w:rsid w:val="00A81AD4"/>
    <w:rsid w:val="00A82235"/>
    <w:rsid w:val="00A82B1E"/>
    <w:rsid w:val="00A82EDF"/>
    <w:rsid w:val="00A84649"/>
    <w:rsid w:val="00A8527D"/>
    <w:rsid w:val="00A8574A"/>
    <w:rsid w:val="00A85E23"/>
    <w:rsid w:val="00A86BB4"/>
    <w:rsid w:val="00A872B3"/>
    <w:rsid w:val="00A87798"/>
    <w:rsid w:val="00A905F9"/>
    <w:rsid w:val="00A90872"/>
    <w:rsid w:val="00A91458"/>
    <w:rsid w:val="00A91472"/>
    <w:rsid w:val="00A9147C"/>
    <w:rsid w:val="00A91CA4"/>
    <w:rsid w:val="00A91D5E"/>
    <w:rsid w:val="00A9236C"/>
    <w:rsid w:val="00A93298"/>
    <w:rsid w:val="00A94A77"/>
    <w:rsid w:val="00A953F7"/>
    <w:rsid w:val="00A9556E"/>
    <w:rsid w:val="00A9575E"/>
    <w:rsid w:val="00A95B71"/>
    <w:rsid w:val="00A960E5"/>
    <w:rsid w:val="00A96411"/>
    <w:rsid w:val="00A964CE"/>
    <w:rsid w:val="00A96A06"/>
    <w:rsid w:val="00A96A49"/>
    <w:rsid w:val="00A96F18"/>
    <w:rsid w:val="00A9737F"/>
    <w:rsid w:val="00A97408"/>
    <w:rsid w:val="00AA043C"/>
    <w:rsid w:val="00AA0484"/>
    <w:rsid w:val="00AA0CF0"/>
    <w:rsid w:val="00AA102A"/>
    <w:rsid w:val="00AA14A7"/>
    <w:rsid w:val="00AA1B84"/>
    <w:rsid w:val="00AA2A68"/>
    <w:rsid w:val="00AA2D49"/>
    <w:rsid w:val="00AA3138"/>
    <w:rsid w:val="00AA31C6"/>
    <w:rsid w:val="00AA3354"/>
    <w:rsid w:val="00AA36DD"/>
    <w:rsid w:val="00AA3D79"/>
    <w:rsid w:val="00AA4214"/>
    <w:rsid w:val="00AA4449"/>
    <w:rsid w:val="00AA47CD"/>
    <w:rsid w:val="00AA4AC8"/>
    <w:rsid w:val="00AA5436"/>
    <w:rsid w:val="00AA560C"/>
    <w:rsid w:val="00AA5726"/>
    <w:rsid w:val="00AA575A"/>
    <w:rsid w:val="00AA589B"/>
    <w:rsid w:val="00AA5A41"/>
    <w:rsid w:val="00AA5F32"/>
    <w:rsid w:val="00AA5F6F"/>
    <w:rsid w:val="00AA7115"/>
    <w:rsid w:val="00AA71B0"/>
    <w:rsid w:val="00AA74F7"/>
    <w:rsid w:val="00AA7B25"/>
    <w:rsid w:val="00AA7D8F"/>
    <w:rsid w:val="00AB088D"/>
    <w:rsid w:val="00AB08FB"/>
    <w:rsid w:val="00AB0FEF"/>
    <w:rsid w:val="00AB12A7"/>
    <w:rsid w:val="00AB1568"/>
    <w:rsid w:val="00AB1BB3"/>
    <w:rsid w:val="00AB1C89"/>
    <w:rsid w:val="00AB1C97"/>
    <w:rsid w:val="00AB284F"/>
    <w:rsid w:val="00AB2FCF"/>
    <w:rsid w:val="00AB3F16"/>
    <w:rsid w:val="00AB3FA3"/>
    <w:rsid w:val="00AB40B5"/>
    <w:rsid w:val="00AB497A"/>
    <w:rsid w:val="00AB4ED3"/>
    <w:rsid w:val="00AB544B"/>
    <w:rsid w:val="00AB5928"/>
    <w:rsid w:val="00AB59E4"/>
    <w:rsid w:val="00AB5DF6"/>
    <w:rsid w:val="00AB61FF"/>
    <w:rsid w:val="00AB621F"/>
    <w:rsid w:val="00AB6D40"/>
    <w:rsid w:val="00AB6D65"/>
    <w:rsid w:val="00AB70F8"/>
    <w:rsid w:val="00AB7206"/>
    <w:rsid w:val="00AB7267"/>
    <w:rsid w:val="00AC0061"/>
    <w:rsid w:val="00AC0170"/>
    <w:rsid w:val="00AC01BE"/>
    <w:rsid w:val="00AC044F"/>
    <w:rsid w:val="00AC048F"/>
    <w:rsid w:val="00AC06AC"/>
    <w:rsid w:val="00AC1089"/>
    <w:rsid w:val="00AC1C8D"/>
    <w:rsid w:val="00AC1E4F"/>
    <w:rsid w:val="00AC2306"/>
    <w:rsid w:val="00AC24C0"/>
    <w:rsid w:val="00AC2543"/>
    <w:rsid w:val="00AC26D2"/>
    <w:rsid w:val="00AC3077"/>
    <w:rsid w:val="00AC3532"/>
    <w:rsid w:val="00AC3558"/>
    <w:rsid w:val="00AC389B"/>
    <w:rsid w:val="00AC392A"/>
    <w:rsid w:val="00AC3A82"/>
    <w:rsid w:val="00AC3A93"/>
    <w:rsid w:val="00AC4C3A"/>
    <w:rsid w:val="00AC569F"/>
    <w:rsid w:val="00AC5AD2"/>
    <w:rsid w:val="00AC64A4"/>
    <w:rsid w:val="00AC75FC"/>
    <w:rsid w:val="00AC7EFC"/>
    <w:rsid w:val="00AD0B1C"/>
    <w:rsid w:val="00AD0F64"/>
    <w:rsid w:val="00AD1C7B"/>
    <w:rsid w:val="00AD1F53"/>
    <w:rsid w:val="00AD22D6"/>
    <w:rsid w:val="00AD2BAA"/>
    <w:rsid w:val="00AD2DBB"/>
    <w:rsid w:val="00AD2F5A"/>
    <w:rsid w:val="00AD40CD"/>
    <w:rsid w:val="00AD41CE"/>
    <w:rsid w:val="00AD43F5"/>
    <w:rsid w:val="00AD46FD"/>
    <w:rsid w:val="00AD483D"/>
    <w:rsid w:val="00AD4B01"/>
    <w:rsid w:val="00AD5117"/>
    <w:rsid w:val="00AD5DAB"/>
    <w:rsid w:val="00AD5FB2"/>
    <w:rsid w:val="00AD606F"/>
    <w:rsid w:val="00AD60BD"/>
    <w:rsid w:val="00AD65FA"/>
    <w:rsid w:val="00AD6A19"/>
    <w:rsid w:val="00AD7081"/>
    <w:rsid w:val="00AD7CFB"/>
    <w:rsid w:val="00AE00BE"/>
    <w:rsid w:val="00AE01A3"/>
    <w:rsid w:val="00AE1B47"/>
    <w:rsid w:val="00AE1F8F"/>
    <w:rsid w:val="00AE21B4"/>
    <w:rsid w:val="00AE23D4"/>
    <w:rsid w:val="00AE249D"/>
    <w:rsid w:val="00AE2D61"/>
    <w:rsid w:val="00AE2ECD"/>
    <w:rsid w:val="00AE3586"/>
    <w:rsid w:val="00AE442E"/>
    <w:rsid w:val="00AE45E0"/>
    <w:rsid w:val="00AE4955"/>
    <w:rsid w:val="00AE4A82"/>
    <w:rsid w:val="00AE4E57"/>
    <w:rsid w:val="00AE5941"/>
    <w:rsid w:val="00AE5A9C"/>
    <w:rsid w:val="00AE5F30"/>
    <w:rsid w:val="00AE61A2"/>
    <w:rsid w:val="00AE66EB"/>
    <w:rsid w:val="00AE67C4"/>
    <w:rsid w:val="00AE73E7"/>
    <w:rsid w:val="00AE75AD"/>
    <w:rsid w:val="00AE7D4B"/>
    <w:rsid w:val="00AF0D29"/>
    <w:rsid w:val="00AF0F91"/>
    <w:rsid w:val="00AF1899"/>
    <w:rsid w:val="00AF23D7"/>
    <w:rsid w:val="00AF2F05"/>
    <w:rsid w:val="00AF3743"/>
    <w:rsid w:val="00AF3935"/>
    <w:rsid w:val="00AF44FC"/>
    <w:rsid w:val="00AF590C"/>
    <w:rsid w:val="00AF62A6"/>
    <w:rsid w:val="00AF7724"/>
    <w:rsid w:val="00B00193"/>
    <w:rsid w:val="00B01014"/>
    <w:rsid w:val="00B012E9"/>
    <w:rsid w:val="00B020DD"/>
    <w:rsid w:val="00B02E7E"/>
    <w:rsid w:val="00B0366F"/>
    <w:rsid w:val="00B03B04"/>
    <w:rsid w:val="00B03CBC"/>
    <w:rsid w:val="00B04C64"/>
    <w:rsid w:val="00B04D44"/>
    <w:rsid w:val="00B053DB"/>
    <w:rsid w:val="00B06087"/>
    <w:rsid w:val="00B06750"/>
    <w:rsid w:val="00B06A4B"/>
    <w:rsid w:val="00B073A7"/>
    <w:rsid w:val="00B073D7"/>
    <w:rsid w:val="00B07614"/>
    <w:rsid w:val="00B10281"/>
    <w:rsid w:val="00B102F8"/>
    <w:rsid w:val="00B10B21"/>
    <w:rsid w:val="00B10B96"/>
    <w:rsid w:val="00B114D1"/>
    <w:rsid w:val="00B123EE"/>
    <w:rsid w:val="00B126C7"/>
    <w:rsid w:val="00B12B95"/>
    <w:rsid w:val="00B12EB9"/>
    <w:rsid w:val="00B13031"/>
    <w:rsid w:val="00B13D08"/>
    <w:rsid w:val="00B143CF"/>
    <w:rsid w:val="00B14950"/>
    <w:rsid w:val="00B14EC1"/>
    <w:rsid w:val="00B14EED"/>
    <w:rsid w:val="00B151D8"/>
    <w:rsid w:val="00B155C6"/>
    <w:rsid w:val="00B15952"/>
    <w:rsid w:val="00B16E0A"/>
    <w:rsid w:val="00B16EFF"/>
    <w:rsid w:val="00B16F7D"/>
    <w:rsid w:val="00B171DB"/>
    <w:rsid w:val="00B1731D"/>
    <w:rsid w:val="00B2086E"/>
    <w:rsid w:val="00B20D8A"/>
    <w:rsid w:val="00B211B4"/>
    <w:rsid w:val="00B21239"/>
    <w:rsid w:val="00B2146A"/>
    <w:rsid w:val="00B21981"/>
    <w:rsid w:val="00B21C91"/>
    <w:rsid w:val="00B21E99"/>
    <w:rsid w:val="00B22073"/>
    <w:rsid w:val="00B22551"/>
    <w:rsid w:val="00B22991"/>
    <w:rsid w:val="00B233DF"/>
    <w:rsid w:val="00B23C7F"/>
    <w:rsid w:val="00B23C83"/>
    <w:rsid w:val="00B23DC9"/>
    <w:rsid w:val="00B249DE"/>
    <w:rsid w:val="00B25844"/>
    <w:rsid w:val="00B26708"/>
    <w:rsid w:val="00B26A0E"/>
    <w:rsid w:val="00B2732F"/>
    <w:rsid w:val="00B27E7C"/>
    <w:rsid w:val="00B27FE9"/>
    <w:rsid w:val="00B3095B"/>
    <w:rsid w:val="00B30FFC"/>
    <w:rsid w:val="00B31370"/>
    <w:rsid w:val="00B317A5"/>
    <w:rsid w:val="00B32388"/>
    <w:rsid w:val="00B323D4"/>
    <w:rsid w:val="00B32E81"/>
    <w:rsid w:val="00B32F0D"/>
    <w:rsid w:val="00B33798"/>
    <w:rsid w:val="00B339E4"/>
    <w:rsid w:val="00B33DCC"/>
    <w:rsid w:val="00B3444B"/>
    <w:rsid w:val="00B345B3"/>
    <w:rsid w:val="00B34A4C"/>
    <w:rsid w:val="00B3511F"/>
    <w:rsid w:val="00B35479"/>
    <w:rsid w:val="00B35A64"/>
    <w:rsid w:val="00B366DC"/>
    <w:rsid w:val="00B37637"/>
    <w:rsid w:val="00B377A0"/>
    <w:rsid w:val="00B37DC5"/>
    <w:rsid w:val="00B4006B"/>
    <w:rsid w:val="00B4054D"/>
    <w:rsid w:val="00B405E8"/>
    <w:rsid w:val="00B40611"/>
    <w:rsid w:val="00B40BC5"/>
    <w:rsid w:val="00B40DC4"/>
    <w:rsid w:val="00B40FDA"/>
    <w:rsid w:val="00B413C1"/>
    <w:rsid w:val="00B4268A"/>
    <w:rsid w:val="00B434C9"/>
    <w:rsid w:val="00B439E7"/>
    <w:rsid w:val="00B444DE"/>
    <w:rsid w:val="00B45088"/>
    <w:rsid w:val="00B45C80"/>
    <w:rsid w:val="00B45E76"/>
    <w:rsid w:val="00B45E7A"/>
    <w:rsid w:val="00B4632C"/>
    <w:rsid w:val="00B46682"/>
    <w:rsid w:val="00B4717B"/>
    <w:rsid w:val="00B47208"/>
    <w:rsid w:val="00B473E6"/>
    <w:rsid w:val="00B47448"/>
    <w:rsid w:val="00B50072"/>
    <w:rsid w:val="00B502A6"/>
    <w:rsid w:val="00B5034E"/>
    <w:rsid w:val="00B50527"/>
    <w:rsid w:val="00B50603"/>
    <w:rsid w:val="00B50D70"/>
    <w:rsid w:val="00B51CC0"/>
    <w:rsid w:val="00B52645"/>
    <w:rsid w:val="00B5308A"/>
    <w:rsid w:val="00B533A6"/>
    <w:rsid w:val="00B540D1"/>
    <w:rsid w:val="00B54F56"/>
    <w:rsid w:val="00B553F1"/>
    <w:rsid w:val="00B55488"/>
    <w:rsid w:val="00B55595"/>
    <w:rsid w:val="00B55BE0"/>
    <w:rsid w:val="00B55FDC"/>
    <w:rsid w:val="00B562D0"/>
    <w:rsid w:val="00B56CCA"/>
    <w:rsid w:val="00B5742F"/>
    <w:rsid w:val="00B60BE7"/>
    <w:rsid w:val="00B60BF9"/>
    <w:rsid w:val="00B61265"/>
    <w:rsid w:val="00B617B6"/>
    <w:rsid w:val="00B622CF"/>
    <w:rsid w:val="00B624C2"/>
    <w:rsid w:val="00B6257E"/>
    <w:rsid w:val="00B62FAF"/>
    <w:rsid w:val="00B63615"/>
    <w:rsid w:val="00B63DA8"/>
    <w:rsid w:val="00B63EC8"/>
    <w:rsid w:val="00B64071"/>
    <w:rsid w:val="00B64077"/>
    <w:rsid w:val="00B64298"/>
    <w:rsid w:val="00B645DA"/>
    <w:rsid w:val="00B64F70"/>
    <w:rsid w:val="00B652BD"/>
    <w:rsid w:val="00B65869"/>
    <w:rsid w:val="00B6592A"/>
    <w:rsid w:val="00B66886"/>
    <w:rsid w:val="00B66EAC"/>
    <w:rsid w:val="00B67893"/>
    <w:rsid w:val="00B67939"/>
    <w:rsid w:val="00B679B0"/>
    <w:rsid w:val="00B67E0D"/>
    <w:rsid w:val="00B7001B"/>
    <w:rsid w:val="00B7005B"/>
    <w:rsid w:val="00B704D1"/>
    <w:rsid w:val="00B70DEA"/>
    <w:rsid w:val="00B70E92"/>
    <w:rsid w:val="00B70EA8"/>
    <w:rsid w:val="00B70F26"/>
    <w:rsid w:val="00B717B0"/>
    <w:rsid w:val="00B723A5"/>
    <w:rsid w:val="00B72D03"/>
    <w:rsid w:val="00B733B1"/>
    <w:rsid w:val="00B7392C"/>
    <w:rsid w:val="00B73B68"/>
    <w:rsid w:val="00B73C82"/>
    <w:rsid w:val="00B73DD5"/>
    <w:rsid w:val="00B73EC7"/>
    <w:rsid w:val="00B7479F"/>
    <w:rsid w:val="00B7515B"/>
    <w:rsid w:val="00B752B2"/>
    <w:rsid w:val="00B7561B"/>
    <w:rsid w:val="00B75D3D"/>
    <w:rsid w:val="00B76DBF"/>
    <w:rsid w:val="00B773AD"/>
    <w:rsid w:val="00B77478"/>
    <w:rsid w:val="00B807D6"/>
    <w:rsid w:val="00B80EEE"/>
    <w:rsid w:val="00B81147"/>
    <w:rsid w:val="00B817DC"/>
    <w:rsid w:val="00B8196D"/>
    <w:rsid w:val="00B819F5"/>
    <w:rsid w:val="00B81F5C"/>
    <w:rsid w:val="00B82256"/>
    <w:rsid w:val="00B82598"/>
    <w:rsid w:val="00B826C4"/>
    <w:rsid w:val="00B82B7C"/>
    <w:rsid w:val="00B8312C"/>
    <w:rsid w:val="00B832FB"/>
    <w:rsid w:val="00B836C8"/>
    <w:rsid w:val="00B83891"/>
    <w:rsid w:val="00B83ED9"/>
    <w:rsid w:val="00B841D4"/>
    <w:rsid w:val="00B84739"/>
    <w:rsid w:val="00B85116"/>
    <w:rsid w:val="00B85846"/>
    <w:rsid w:val="00B859E8"/>
    <w:rsid w:val="00B85A74"/>
    <w:rsid w:val="00B85C31"/>
    <w:rsid w:val="00B860B1"/>
    <w:rsid w:val="00B86223"/>
    <w:rsid w:val="00B86E16"/>
    <w:rsid w:val="00B90B9F"/>
    <w:rsid w:val="00B91059"/>
    <w:rsid w:val="00B9229D"/>
    <w:rsid w:val="00B92422"/>
    <w:rsid w:val="00B92E1F"/>
    <w:rsid w:val="00B93517"/>
    <w:rsid w:val="00B93528"/>
    <w:rsid w:val="00B94657"/>
    <w:rsid w:val="00B94924"/>
    <w:rsid w:val="00B94B58"/>
    <w:rsid w:val="00B94B72"/>
    <w:rsid w:val="00B94BD8"/>
    <w:rsid w:val="00B95111"/>
    <w:rsid w:val="00B95139"/>
    <w:rsid w:val="00B95196"/>
    <w:rsid w:val="00B954C8"/>
    <w:rsid w:val="00B96280"/>
    <w:rsid w:val="00B96571"/>
    <w:rsid w:val="00B96C3F"/>
    <w:rsid w:val="00B96D0C"/>
    <w:rsid w:val="00B96D41"/>
    <w:rsid w:val="00B9793C"/>
    <w:rsid w:val="00B97952"/>
    <w:rsid w:val="00BA0E71"/>
    <w:rsid w:val="00BA1BC1"/>
    <w:rsid w:val="00BA1C78"/>
    <w:rsid w:val="00BA218F"/>
    <w:rsid w:val="00BA2546"/>
    <w:rsid w:val="00BA256A"/>
    <w:rsid w:val="00BA288A"/>
    <w:rsid w:val="00BA2CAE"/>
    <w:rsid w:val="00BA3B84"/>
    <w:rsid w:val="00BA3BBA"/>
    <w:rsid w:val="00BA446D"/>
    <w:rsid w:val="00BA50B6"/>
    <w:rsid w:val="00BA5235"/>
    <w:rsid w:val="00BA5513"/>
    <w:rsid w:val="00BA5A1E"/>
    <w:rsid w:val="00BA5DB2"/>
    <w:rsid w:val="00BA649B"/>
    <w:rsid w:val="00BA6C59"/>
    <w:rsid w:val="00BA6CF9"/>
    <w:rsid w:val="00BA6D4D"/>
    <w:rsid w:val="00BA79B3"/>
    <w:rsid w:val="00BA7AD2"/>
    <w:rsid w:val="00BA7ECC"/>
    <w:rsid w:val="00BB057B"/>
    <w:rsid w:val="00BB08D2"/>
    <w:rsid w:val="00BB120C"/>
    <w:rsid w:val="00BB1603"/>
    <w:rsid w:val="00BB1DC9"/>
    <w:rsid w:val="00BB2F69"/>
    <w:rsid w:val="00BB3528"/>
    <w:rsid w:val="00BB37F6"/>
    <w:rsid w:val="00BB39B7"/>
    <w:rsid w:val="00BB45B8"/>
    <w:rsid w:val="00BB4BCE"/>
    <w:rsid w:val="00BB5151"/>
    <w:rsid w:val="00BB52C8"/>
    <w:rsid w:val="00BB5A40"/>
    <w:rsid w:val="00BB5A49"/>
    <w:rsid w:val="00BB5A5E"/>
    <w:rsid w:val="00BB5BC2"/>
    <w:rsid w:val="00BB5E80"/>
    <w:rsid w:val="00BB6067"/>
    <w:rsid w:val="00BB621E"/>
    <w:rsid w:val="00BB6860"/>
    <w:rsid w:val="00BB696B"/>
    <w:rsid w:val="00BB76AD"/>
    <w:rsid w:val="00BB7B1F"/>
    <w:rsid w:val="00BB7E61"/>
    <w:rsid w:val="00BC023D"/>
    <w:rsid w:val="00BC02BA"/>
    <w:rsid w:val="00BC02D4"/>
    <w:rsid w:val="00BC09AE"/>
    <w:rsid w:val="00BC0FE4"/>
    <w:rsid w:val="00BC1051"/>
    <w:rsid w:val="00BC1155"/>
    <w:rsid w:val="00BC1968"/>
    <w:rsid w:val="00BC1B7F"/>
    <w:rsid w:val="00BC211B"/>
    <w:rsid w:val="00BC2430"/>
    <w:rsid w:val="00BC25F1"/>
    <w:rsid w:val="00BC26F8"/>
    <w:rsid w:val="00BC28F7"/>
    <w:rsid w:val="00BC2951"/>
    <w:rsid w:val="00BC2B09"/>
    <w:rsid w:val="00BC2BE0"/>
    <w:rsid w:val="00BC39C6"/>
    <w:rsid w:val="00BC3FFF"/>
    <w:rsid w:val="00BC40AB"/>
    <w:rsid w:val="00BC4317"/>
    <w:rsid w:val="00BC4629"/>
    <w:rsid w:val="00BC491E"/>
    <w:rsid w:val="00BC495B"/>
    <w:rsid w:val="00BC4A9B"/>
    <w:rsid w:val="00BC4B23"/>
    <w:rsid w:val="00BC4C74"/>
    <w:rsid w:val="00BC53E7"/>
    <w:rsid w:val="00BC549F"/>
    <w:rsid w:val="00BC6026"/>
    <w:rsid w:val="00BC6399"/>
    <w:rsid w:val="00BC6919"/>
    <w:rsid w:val="00BC6E16"/>
    <w:rsid w:val="00BC6EC2"/>
    <w:rsid w:val="00BC747F"/>
    <w:rsid w:val="00BC7E64"/>
    <w:rsid w:val="00BC7FD0"/>
    <w:rsid w:val="00BD03A9"/>
    <w:rsid w:val="00BD06A5"/>
    <w:rsid w:val="00BD0EA2"/>
    <w:rsid w:val="00BD1087"/>
    <w:rsid w:val="00BD10CA"/>
    <w:rsid w:val="00BD1D92"/>
    <w:rsid w:val="00BD2380"/>
    <w:rsid w:val="00BD2BAB"/>
    <w:rsid w:val="00BD2E92"/>
    <w:rsid w:val="00BD3819"/>
    <w:rsid w:val="00BD3EB9"/>
    <w:rsid w:val="00BD404C"/>
    <w:rsid w:val="00BD4938"/>
    <w:rsid w:val="00BD4CD1"/>
    <w:rsid w:val="00BD4D5B"/>
    <w:rsid w:val="00BD5251"/>
    <w:rsid w:val="00BD59CF"/>
    <w:rsid w:val="00BD65C4"/>
    <w:rsid w:val="00BD6C19"/>
    <w:rsid w:val="00BD6EA7"/>
    <w:rsid w:val="00BD71EB"/>
    <w:rsid w:val="00BD7301"/>
    <w:rsid w:val="00BD7536"/>
    <w:rsid w:val="00BD79E6"/>
    <w:rsid w:val="00BD7AA7"/>
    <w:rsid w:val="00BD7BA9"/>
    <w:rsid w:val="00BD7DE2"/>
    <w:rsid w:val="00BD7DF0"/>
    <w:rsid w:val="00BD7E4C"/>
    <w:rsid w:val="00BD7EAA"/>
    <w:rsid w:val="00BD7EF7"/>
    <w:rsid w:val="00BE00D3"/>
    <w:rsid w:val="00BE0165"/>
    <w:rsid w:val="00BE13A6"/>
    <w:rsid w:val="00BE1896"/>
    <w:rsid w:val="00BE1AC8"/>
    <w:rsid w:val="00BE2098"/>
    <w:rsid w:val="00BE259F"/>
    <w:rsid w:val="00BE2653"/>
    <w:rsid w:val="00BE272F"/>
    <w:rsid w:val="00BE2C76"/>
    <w:rsid w:val="00BE3B7B"/>
    <w:rsid w:val="00BE42FB"/>
    <w:rsid w:val="00BE5185"/>
    <w:rsid w:val="00BE5420"/>
    <w:rsid w:val="00BE5997"/>
    <w:rsid w:val="00BE60D4"/>
    <w:rsid w:val="00BE60E3"/>
    <w:rsid w:val="00BE6DB0"/>
    <w:rsid w:val="00BE6EA9"/>
    <w:rsid w:val="00BE73C8"/>
    <w:rsid w:val="00BE7BE6"/>
    <w:rsid w:val="00BF00EF"/>
    <w:rsid w:val="00BF05D1"/>
    <w:rsid w:val="00BF0692"/>
    <w:rsid w:val="00BF0790"/>
    <w:rsid w:val="00BF0B6D"/>
    <w:rsid w:val="00BF11B4"/>
    <w:rsid w:val="00BF172D"/>
    <w:rsid w:val="00BF1E19"/>
    <w:rsid w:val="00BF1F18"/>
    <w:rsid w:val="00BF2060"/>
    <w:rsid w:val="00BF23B3"/>
    <w:rsid w:val="00BF3208"/>
    <w:rsid w:val="00BF3478"/>
    <w:rsid w:val="00BF443E"/>
    <w:rsid w:val="00BF4748"/>
    <w:rsid w:val="00BF4CA2"/>
    <w:rsid w:val="00BF5455"/>
    <w:rsid w:val="00BF5D7D"/>
    <w:rsid w:val="00BF6283"/>
    <w:rsid w:val="00BF6FBC"/>
    <w:rsid w:val="00BF76C9"/>
    <w:rsid w:val="00BF7D0E"/>
    <w:rsid w:val="00C00142"/>
    <w:rsid w:val="00C006B1"/>
    <w:rsid w:val="00C009D2"/>
    <w:rsid w:val="00C00E0C"/>
    <w:rsid w:val="00C01AF4"/>
    <w:rsid w:val="00C01EEF"/>
    <w:rsid w:val="00C01FB7"/>
    <w:rsid w:val="00C031B0"/>
    <w:rsid w:val="00C03C21"/>
    <w:rsid w:val="00C040C9"/>
    <w:rsid w:val="00C042CE"/>
    <w:rsid w:val="00C04327"/>
    <w:rsid w:val="00C04476"/>
    <w:rsid w:val="00C0464B"/>
    <w:rsid w:val="00C04E59"/>
    <w:rsid w:val="00C056ED"/>
    <w:rsid w:val="00C05C1A"/>
    <w:rsid w:val="00C05CC8"/>
    <w:rsid w:val="00C061CD"/>
    <w:rsid w:val="00C06E72"/>
    <w:rsid w:val="00C07537"/>
    <w:rsid w:val="00C07DD9"/>
    <w:rsid w:val="00C106E8"/>
    <w:rsid w:val="00C109F4"/>
    <w:rsid w:val="00C113F8"/>
    <w:rsid w:val="00C11770"/>
    <w:rsid w:val="00C11A63"/>
    <w:rsid w:val="00C12975"/>
    <w:rsid w:val="00C12A80"/>
    <w:rsid w:val="00C12B81"/>
    <w:rsid w:val="00C13371"/>
    <w:rsid w:val="00C13AEC"/>
    <w:rsid w:val="00C145B0"/>
    <w:rsid w:val="00C155E9"/>
    <w:rsid w:val="00C1564C"/>
    <w:rsid w:val="00C1575D"/>
    <w:rsid w:val="00C15B50"/>
    <w:rsid w:val="00C15E14"/>
    <w:rsid w:val="00C16154"/>
    <w:rsid w:val="00C16B88"/>
    <w:rsid w:val="00C16FA0"/>
    <w:rsid w:val="00C209C6"/>
    <w:rsid w:val="00C20C56"/>
    <w:rsid w:val="00C20C68"/>
    <w:rsid w:val="00C20E89"/>
    <w:rsid w:val="00C210D4"/>
    <w:rsid w:val="00C219EC"/>
    <w:rsid w:val="00C2228B"/>
    <w:rsid w:val="00C22461"/>
    <w:rsid w:val="00C22819"/>
    <w:rsid w:val="00C23226"/>
    <w:rsid w:val="00C23599"/>
    <w:rsid w:val="00C2432F"/>
    <w:rsid w:val="00C24F1E"/>
    <w:rsid w:val="00C25195"/>
    <w:rsid w:val="00C253E4"/>
    <w:rsid w:val="00C25761"/>
    <w:rsid w:val="00C26253"/>
    <w:rsid w:val="00C27052"/>
    <w:rsid w:val="00C300EC"/>
    <w:rsid w:val="00C30E3F"/>
    <w:rsid w:val="00C31274"/>
    <w:rsid w:val="00C319DF"/>
    <w:rsid w:val="00C32439"/>
    <w:rsid w:val="00C32BB1"/>
    <w:rsid w:val="00C332B1"/>
    <w:rsid w:val="00C338F6"/>
    <w:rsid w:val="00C33AB5"/>
    <w:rsid w:val="00C345AD"/>
    <w:rsid w:val="00C34C49"/>
    <w:rsid w:val="00C354DE"/>
    <w:rsid w:val="00C35D5D"/>
    <w:rsid w:val="00C366DB"/>
    <w:rsid w:val="00C36DEF"/>
    <w:rsid w:val="00C3734C"/>
    <w:rsid w:val="00C375E7"/>
    <w:rsid w:val="00C37C3B"/>
    <w:rsid w:val="00C40473"/>
    <w:rsid w:val="00C404B3"/>
    <w:rsid w:val="00C404D9"/>
    <w:rsid w:val="00C40A21"/>
    <w:rsid w:val="00C417E5"/>
    <w:rsid w:val="00C41A48"/>
    <w:rsid w:val="00C41CC9"/>
    <w:rsid w:val="00C42851"/>
    <w:rsid w:val="00C429A2"/>
    <w:rsid w:val="00C42ECF"/>
    <w:rsid w:val="00C42FCB"/>
    <w:rsid w:val="00C43402"/>
    <w:rsid w:val="00C43869"/>
    <w:rsid w:val="00C438B8"/>
    <w:rsid w:val="00C4429A"/>
    <w:rsid w:val="00C44A29"/>
    <w:rsid w:val="00C45546"/>
    <w:rsid w:val="00C45AA4"/>
    <w:rsid w:val="00C4647A"/>
    <w:rsid w:val="00C46610"/>
    <w:rsid w:val="00C46DEC"/>
    <w:rsid w:val="00C47A85"/>
    <w:rsid w:val="00C47C8D"/>
    <w:rsid w:val="00C47D84"/>
    <w:rsid w:val="00C47E01"/>
    <w:rsid w:val="00C5004B"/>
    <w:rsid w:val="00C50A83"/>
    <w:rsid w:val="00C50E97"/>
    <w:rsid w:val="00C517FE"/>
    <w:rsid w:val="00C51BA5"/>
    <w:rsid w:val="00C520A8"/>
    <w:rsid w:val="00C52376"/>
    <w:rsid w:val="00C523F3"/>
    <w:rsid w:val="00C5248A"/>
    <w:rsid w:val="00C52832"/>
    <w:rsid w:val="00C52D66"/>
    <w:rsid w:val="00C52EF6"/>
    <w:rsid w:val="00C5381C"/>
    <w:rsid w:val="00C53D87"/>
    <w:rsid w:val="00C53DEC"/>
    <w:rsid w:val="00C54160"/>
    <w:rsid w:val="00C54BA8"/>
    <w:rsid w:val="00C54C09"/>
    <w:rsid w:val="00C55047"/>
    <w:rsid w:val="00C55393"/>
    <w:rsid w:val="00C55B6F"/>
    <w:rsid w:val="00C55D73"/>
    <w:rsid w:val="00C55DF6"/>
    <w:rsid w:val="00C56334"/>
    <w:rsid w:val="00C56967"/>
    <w:rsid w:val="00C57544"/>
    <w:rsid w:val="00C57715"/>
    <w:rsid w:val="00C57F48"/>
    <w:rsid w:val="00C60111"/>
    <w:rsid w:val="00C60D18"/>
    <w:rsid w:val="00C61119"/>
    <w:rsid w:val="00C61BDB"/>
    <w:rsid w:val="00C61F2C"/>
    <w:rsid w:val="00C62580"/>
    <w:rsid w:val="00C6298D"/>
    <w:rsid w:val="00C6338A"/>
    <w:rsid w:val="00C63688"/>
    <w:rsid w:val="00C639AE"/>
    <w:rsid w:val="00C64348"/>
    <w:rsid w:val="00C644B4"/>
    <w:rsid w:val="00C64BDA"/>
    <w:rsid w:val="00C64CC3"/>
    <w:rsid w:val="00C64DC9"/>
    <w:rsid w:val="00C64E4A"/>
    <w:rsid w:val="00C65001"/>
    <w:rsid w:val="00C6511C"/>
    <w:rsid w:val="00C653C4"/>
    <w:rsid w:val="00C65595"/>
    <w:rsid w:val="00C65A55"/>
    <w:rsid w:val="00C65D3E"/>
    <w:rsid w:val="00C65E53"/>
    <w:rsid w:val="00C661AE"/>
    <w:rsid w:val="00C66408"/>
    <w:rsid w:val="00C66513"/>
    <w:rsid w:val="00C67092"/>
    <w:rsid w:val="00C676D8"/>
    <w:rsid w:val="00C67BA0"/>
    <w:rsid w:val="00C67BFE"/>
    <w:rsid w:val="00C702A0"/>
    <w:rsid w:val="00C705EA"/>
    <w:rsid w:val="00C7064A"/>
    <w:rsid w:val="00C70D02"/>
    <w:rsid w:val="00C70EE7"/>
    <w:rsid w:val="00C717EA"/>
    <w:rsid w:val="00C71ABF"/>
    <w:rsid w:val="00C71D65"/>
    <w:rsid w:val="00C71ED9"/>
    <w:rsid w:val="00C7212A"/>
    <w:rsid w:val="00C72A6C"/>
    <w:rsid w:val="00C72C28"/>
    <w:rsid w:val="00C73926"/>
    <w:rsid w:val="00C73C71"/>
    <w:rsid w:val="00C7449E"/>
    <w:rsid w:val="00C74C15"/>
    <w:rsid w:val="00C751C3"/>
    <w:rsid w:val="00C75668"/>
    <w:rsid w:val="00C75C97"/>
    <w:rsid w:val="00C75FC5"/>
    <w:rsid w:val="00C76327"/>
    <w:rsid w:val="00C7643F"/>
    <w:rsid w:val="00C7734D"/>
    <w:rsid w:val="00C801AF"/>
    <w:rsid w:val="00C807F1"/>
    <w:rsid w:val="00C808E4"/>
    <w:rsid w:val="00C80AAC"/>
    <w:rsid w:val="00C80D9B"/>
    <w:rsid w:val="00C810FF"/>
    <w:rsid w:val="00C8144A"/>
    <w:rsid w:val="00C81561"/>
    <w:rsid w:val="00C81840"/>
    <w:rsid w:val="00C81968"/>
    <w:rsid w:val="00C81A51"/>
    <w:rsid w:val="00C81BDF"/>
    <w:rsid w:val="00C81DB4"/>
    <w:rsid w:val="00C8265E"/>
    <w:rsid w:val="00C8267C"/>
    <w:rsid w:val="00C82C06"/>
    <w:rsid w:val="00C82CF3"/>
    <w:rsid w:val="00C830D4"/>
    <w:rsid w:val="00C832E3"/>
    <w:rsid w:val="00C835B2"/>
    <w:rsid w:val="00C836CB"/>
    <w:rsid w:val="00C837B0"/>
    <w:rsid w:val="00C83AA3"/>
    <w:rsid w:val="00C83C83"/>
    <w:rsid w:val="00C83DAE"/>
    <w:rsid w:val="00C8489C"/>
    <w:rsid w:val="00C8580C"/>
    <w:rsid w:val="00C8612F"/>
    <w:rsid w:val="00C863CA"/>
    <w:rsid w:val="00C87824"/>
    <w:rsid w:val="00C879C6"/>
    <w:rsid w:val="00C9054C"/>
    <w:rsid w:val="00C90DF3"/>
    <w:rsid w:val="00C91248"/>
    <w:rsid w:val="00C9131B"/>
    <w:rsid w:val="00C9183B"/>
    <w:rsid w:val="00C92627"/>
    <w:rsid w:val="00C926CB"/>
    <w:rsid w:val="00C92749"/>
    <w:rsid w:val="00C92836"/>
    <w:rsid w:val="00C9324B"/>
    <w:rsid w:val="00C932FF"/>
    <w:rsid w:val="00C93305"/>
    <w:rsid w:val="00C940B9"/>
    <w:rsid w:val="00C943CE"/>
    <w:rsid w:val="00C94E4F"/>
    <w:rsid w:val="00C94F2A"/>
    <w:rsid w:val="00C950E3"/>
    <w:rsid w:val="00C95BC7"/>
    <w:rsid w:val="00C96427"/>
    <w:rsid w:val="00C9644E"/>
    <w:rsid w:val="00C96484"/>
    <w:rsid w:val="00C96D1E"/>
    <w:rsid w:val="00C9721E"/>
    <w:rsid w:val="00C97B05"/>
    <w:rsid w:val="00C97E85"/>
    <w:rsid w:val="00CA061C"/>
    <w:rsid w:val="00CA14AB"/>
    <w:rsid w:val="00CA186D"/>
    <w:rsid w:val="00CA1D67"/>
    <w:rsid w:val="00CA1E36"/>
    <w:rsid w:val="00CA2123"/>
    <w:rsid w:val="00CA2373"/>
    <w:rsid w:val="00CA2427"/>
    <w:rsid w:val="00CA2732"/>
    <w:rsid w:val="00CA278D"/>
    <w:rsid w:val="00CA2B74"/>
    <w:rsid w:val="00CA2CC8"/>
    <w:rsid w:val="00CA346D"/>
    <w:rsid w:val="00CA381A"/>
    <w:rsid w:val="00CA3FD0"/>
    <w:rsid w:val="00CA41FF"/>
    <w:rsid w:val="00CA461B"/>
    <w:rsid w:val="00CA472C"/>
    <w:rsid w:val="00CA48B5"/>
    <w:rsid w:val="00CA49AA"/>
    <w:rsid w:val="00CA5881"/>
    <w:rsid w:val="00CA5A0D"/>
    <w:rsid w:val="00CA5E45"/>
    <w:rsid w:val="00CA5ED9"/>
    <w:rsid w:val="00CA5F83"/>
    <w:rsid w:val="00CA68E1"/>
    <w:rsid w:val="00CA6E43"/>
    <w:rsid w:val="00CA7212"/>
    <w:rsid w:val="00CA761C"/>
    <w:rsid w:val="00CA7802"/>
    <w:rsid w:val="00CB0244"/>
    <w:rsid w:val="00CB0B7A"/>
    <w:rsid w:val="00CB1348"/>
    <w:rsid w:val="00CB1539"/>
    <w:rsid w:val="00CB17FC"/>
    <w:rsid w:val="00CB18D8"/>
    <w:rsid w:val="00CB1965"/>
    <w:rsid w:val="00CB21B7"/>
    <w:rsid w:val="00CB40A1"/>
    <w:rsid w:val="00CB4677"/>
    <w:rsid w:val="00CB5800"/>
    <w:rsid w:val="00CB5B36"/>
    <w:rsid w:val="00CB6161"/>
    <w:rsid w:val="00CB6218"/>
    <w:rsid w:val="00CB6D06"/>
    <w:rsid w:val="00CB6F53"/>
    <w:rsid w:val="00CB717A"/>
    <w:rsid w:val="00CB732D"/>
    <w:rsid w:val="00CB7A08"/>
    <w:rsid w:val="00CB7BD7"/>
    <w:rsid w:val="00CC06C2"/>
    <w:rsid w:val="00CC0DC4"/>
    <w:rsid w:val="00CC1073"/>
    <w:rsid w:val="00CC1181"/>
    <w:rsid w:val="00CC19C0"/>
    <w:rsid w:val="00CC214D"/>
    <w:rsid w:val="00CC2785"/>
    <w:rsid w:val="00CC28B4"/>
    <w:rsid w:val="00CC2B69"/>
    <w:rsid w:val="00CC3447"/>
    <w:rsid w:val="00CC347E"/>
    <w:rsid w:val="00CC39F3"/>
    <w:rsid w:val="00CC3DEA"/>
    <w:rsid w:val="00CC405E"/>
    <w:rsid w:val="00CC46B8"/>
    <w:rsid w:val="00CC49F5"/>
    <w:rsid w:val="00CC4A8A"/>
    <w:rsid w:val="00CC4D66"/>
    <w:rsid w:val="00CC4DFA"/>
    <w:rsid w:val="00CC54A4"/>
    <w:rsid w:val="00CC5BA1"/>
    <w:rsid w:val="00CC5E58"/>
    <w:rsid w:val="00CC5FE0"/>
    <w:rsid w:val="00CC6523"/>
    <w:rsid w:val="00CC66BC"/>
    <w:rsid w:val="00CC67B7"/>
    <w:rsid w:val="00CC6A3F"/>
    <w:rsid w:val="00CC6AC7"/>
    <w:rsid w:val="00CC6D84"/>
    <w:rsid w:val="00CC7517"/>
    <w:rsid w:val="00CD0960"/>
    <w:rsid w:val="00CD14C1"/>
    <w:rsid w:val="00CD1C33"/>
    <w:rsid w:val="00CD1D8A"/>
    <w:rsid w:val="00CD28A6"/>
    <w:rsid w:val="00CD2BF9"/>
    <w:rsid w:val="00CD30FF"/>
    <w:rsid w:val="00CD3388"/>
    <w:rsid w:val="00CD36AE"/>
    <w:rsid w:val="00CD3830"/>
    <w:rsid w:val="00CD3CE4"/>
    <w:rsid w:val="00CD41C3"/>
    <w:rsid w:val="00CD4593"/>
    <w:rsid w:val="00CD523A"/>
    <w:rsid w:val="00CD5B5E"/>
    <w:rsid w:val="00CD5CA2"/>
    <w:rsid w:val="00CD5D7B"/>
    <w:rsid w:val="00CD655B"/>
    <w:rsid w:val="00CD74F6"/>
    <w:rsid w:val="00CD7629"/>
    <w:rsid w:val="00CD77C0"/>
    <w:rsid w:val="00CD79C9"/>
    <w:rsid w:val="00CE0157"/>
    <w:rsid w:val="00CE1D2A"/>
    <w:rsid w:val="00CE22B2"/>
    <w:rsid w:val="00CE2834"/>
    <w:rsid w:val="00CE3086"/>
    <w:rsid w:val="00CE43DD"/>
    <w:rsid w:val="00CE44CB"/>
    <w:rsid w:val="00CE468F"/>
    <w:rsid w:val="00CE46BA"/>
    <w:rsid w:val="00CE4771"/>
    <w:rsid w:val="00CE4871"/>
    <w:rsid w:val="00CE5213"/>
    <w:rsid w:val="00CE62E3"/>
    <w:rsid w:val="00CE62E5"/>
    <w:rsid w:val="00CE62FE"/>
    <w:rsid w:val="00CE6872"/>
    <w:rsid w:val="00CE7153"/>
    <w:rsid w:val="00CE73CE"/>
    <w:rsid w:val="00CE768D"/>
    <w:rsid w:val="00CE7A7D"/>
    <w:rsid w:val="00CF045F"/>
    <w:rsid w:val="00CF066C"/>
    <w:rsid w:val="00CF07F1"/>
    <w:rsid w:val="00CF10D7"/>
    <w:rsid w:val="00CF123D"/>
    <w:rsid w:val="00CF1936"/>
    <w:rsid w:val="00CF1B13"/>
    <w:rsid w:val="00CF1C56"/>
    <w:rsid w:val="00CF1DF1"/>
    <w:rsid w:val="00CF2234"/>
    <w:rsid w:val="00CF25AB"/>
    <w:rsid w:val="00CF2E6B"/>
    <w:rsid w:val="00CF32E5"/>
    <w:rsid w:val="00CF35C4"/>
    <w:rsid w:val="00CF3FED"/>
    <w:rsid w:val="00CF4092"/>
    <w:rsid w:val="00CF4B16"/>
    <w:rsid w:val="00CF4BE7"/>
    <w:rsid w:val="00CF5058"/>
    <w:rsid w:val="00CF57BB"/>
    <w:rsid w:val="00CF5EC2"/>
    <w:rsid w:val="00CF60A0"/>
    <w:rsid w:val="00CF60CF"/>
    <w:rsid w:val="00CF631A"/>
    <w:rsid w:val="00CF673B"/>
    <w:rsid w:val="00CF73C2"/>
    <w:rsid w:val="00CF7855"/>
    <w:rsid w:val="00CF7E14"/>
    <w:rsid w:val="00D0024F"/>
    <w:rsid w:val="00D00280"/>
    <w:rsid w:val="00D00777"/>
    <w:rsid w:val="00D00C4E"/>
    <w:rsid w:val="00D01ADE"/>
    <w:rsid w:val="00D02F0E"/>
    <w:rsid w:val="00D03049"/>
    <w:rsid w:val="00D03256"/>
    <w:rsid w:val="00D032C9"/>
    <w:rsid w:val="00D03F51"/>
    <w:rsid w:val="00D0448B"/>
    <w:rsid w:val="00D051A3"/>
    <w:rsid w:val="00D05F5F"/>
    <w:rsid w:val="00D06210"/>
    <w:rsid w:val="00D064F0"/>
    <w:rsid w:val="00D06BC3"/>
    <w:rsid w:val="00D07068"/>
    <w:rsid w:val="00D07141"/>
    <w:rsid w:val="00D072C1"/>
    <w:rsid w:val="00D07F07"/>
    <w:rsid w:val="00D100E6"/>
    <w:rsid w:val="00D10584"/>
    <w:rsid w:val="00D10CDC"/>
    <w:rsid w:val="00D116FA"/>
    <w:rsid w:val="00D11994"/>
    <w:rsid w:val="00D11B01"/>
    <w:rsid w:val="00D11E6B"/>
    <w:rsid w:val="00D1218E"/>
    <w:rsid w:val="00D12241"/>
    <w:rsid w:val="00D1283E"/>
    <w:rsid w:val="00D1299E"/>
    <w:rsid w:val="00D12AC7"/>
    <w:rsid w:val="00D12CE0"/>
    <w:rsid w:val="00D12FF9"/>
    <w:rsid w:val="00D136F2"/>
    <w:rsid w:val="00D14072"/>
    <w:rsid w:val="00D14A5E"/>
    <w:rsid w:val="00D14C6B"/>
    <w:rsid w:val="00D15D28"/>
    <w:rsid w:val="00D15DF4"/>
    <w:rsid w:val="00D169D6"/>
    <w:rsid w:val="00D170E4"/>
    <w:rsid w:val="00D1720F"/>
    <w:rsid w:val="00D17443"/>
    <w:rsid w:val="00D17FE0"/>
    <w:rsid w:val="00D20293"/>
    <w:rsid w:val="00D20DCB"/>
    <w:rsid w:val="00D21232"/>
    <w:rsid w:val="00D2137C"/>
    <w:rsid w:val="00D213FA"/>
    <w:rsid w:val="00D2174F"/>
    <w:rsid w:val="00D2190F"/>
    <w:rsid w:val="00D21A3B"/>
    <w:rsid w:val="00D21D6E"/>
    <w:rsid w:val="00D21EE7"/>
    <w:rsid w:val="00D223AC"/>
    <w:rsid w:val="00D2278D"/>
    <w:rsid w:val="00D22857"/>
    <w:rsid w:val="00D229AE"/>
    <w:rsid w:val="00D23702"/>
    <w:rsid w:val="00D2381E"/>
    <w:rsid w:val="00D23C43"/>
    <w:rsid w:val="00D23DB4"/>
    <w:rsid w:val="00D246E7"/>
    <w:rsid w:val="00D2495B"/>
    <w:rsid w:val="00D249ED"/>
    <w:rsid w:val="00D253B7"/>
    <w:rsid w:val="00D25982"/>
    <w:rsid w:val="00D25B74"/>
    <w:rsid w:val="00D25DF2"/>
    <w:rsid w:val="00D261AA"/>
    <w:rsid w:val="00D263D8"/>
    <w:rsid w:val="00D26A8C"/>
    <w:rsid w:val="00D275BB"/>
    <w:rsid w:val="00D3051B"/>
    <w:rsid w:val="00D30E2E"/>
    <w:rsid w:val="00D30FA8"/>
    <w:rsid w:val="00D316D9"/>
    <w:rsid w:val="00D318A0"/>
    <w:rsid w:val="00D31EF5"/>
    <w:rsid w:val="00D320F5"/>
    <w:rsid w:val="00D3271A"/>
    <w:rsid w:val="00D32E6E"/>
    <w:rsid w:val="00D33279"/>
    <w:rsid w:val="00D339DB"/>
    <w:rsid w:val="00D33C7C"/>
    <w:rsid w:val="00D343AD"/>
    <w:rsid w:val="00D34492"/>
    <w:rsid w:val="00D344B4"/>
    <w:rsid w:val="00D345B5"/>
    <w:rsid w:val="00D34BAD"/>
    <w:rsid w:val="00D367CF"/>
    <w:rsid w:val="00D36833"/>
    <w:rsid w:val="00D369EC"/>
    <w:rsid w:val="00D36A31"/>
    <w:rsid w:val="00D36A54"/>
    <w:rsid w:val="00D36C2C"/>
    <w:rsid w:val="00D36D1D"/>
    <w:rsid w:val="00D36DF8"/>
    <w:rsid w:val="00D36EF2"/>
    <w:rsid w:val="00D371AF"/>
    <w:rsid w:val="00D3723C"/>
    <w:rsid w:val="00D3747D"/>
    <w:rsid w:val="00D37656"/>
    <w:rsid w:val="00D37CA6"/>
    <w:rsid w:val="00D37D3A"/>
    <w:rsid w:val="00D37D7D"/>
    <w:rsid w:val="00D40219"/>
    <w:rsid w:val="00D4065B"/>
    <w:rsid w:val="00D40CBA"/>
    <w:rsid w:val="00D42289"/>
    <w:rsid w:val="00D428DA"/>
    <w:rsid w:val="00D4293F"/>
    <w:rsid w:val="00D42A46"/>
    <w:rsid w:val="00D42C4F"/>
    <w:rsid w:val="00D42E8B"/>
    <w:rsid w:val="00D42F1F"/>
    <w:rsid w:val="00D43BAD"/>
    <w:rsid w:val="00D43F9A"/>
    <w:rsid w:val="00D44777"/>
    <w:rsid w:val="00D44A19"/>
    <w:rsid w:val="00D44B62"/>
    <w:rsid w:val="00D44D2B"/>
    <w:rsid w:val="00D45069"/>
    <w:rsid w:val="00D45AAC"/>
    <w:rsid w:val="00D4612F"/>
    <w:rsid w:val="00D465E1"/>
    <w:rsid w:val="00D4720F"/>
    <w:rsid w:val="00D4736F"/>
    <w:rsid w:val="00D47679"/>
    <w:rsid w:val="00D47796"/>
    <w:rsid w:val="00D501A3"/>
    <w:rsid w:val="00D50CE1"/>
    <w:rsid w:val="00D50D37"/>
    <w:rsid w:val="00D5152D"/>
    <w:rsid w:val="00D5203F"/>
    <w:rsid w:val="00D521F6"/>
    <w:rsid w:val="00D525B5"/>
    <w:rsid w:val="00D52A6C"/>
    <w:rsid w:val="00D52CDF"/>
    <w:rsid w:val="00D5306D"/>
    <w:rsid w:val="00D53E68"/>
    <w:rsid w:val="00D53E9C"/>
    <w:rsid w:val="00D54D0B"/>
    <w:rsid w:val="00D5502C"/>
    <w:rsid w:val="00D55636"/>
    <w:rsid w:val="00D55F01"/>
    <w:rsid w:val="00D55F13"/>
    <w:rsid w:val="00D56AA9"/>
    <w:rsid w:val="00D56C51"/>
    <w:rsid w:val="00D56D55"/>
    <w:rsid w:val="00D56FEA"/>
    <w:rsid w:val="00D5715D"/>
    <w:rsid w:val="00D5769F"/>
    <w:rsid w:val="00D57A03"/>
    <w:rsid w:val="00D57B90"/>
    <w:rsid w:val="00D57E56"/>
    <w:rsid w:val="00D60243"/>
    <w:rsid w:val="00D6038C"/>
    <w:rsid w:val="00D604C6"/>
    <w:rsid w:val="00D6086D"/>
    <w:rsid w:val="00D60AF7"/>
    <w:rsid w:val="00D60BFB"/>
    <w:rsid w:val="00D60C8C"/>
    <w:rsid w:val="00D6119F"/>
    <w:rsid w:val="00D618E8"/>
    <w:rsid w:val="00D61B68"/>
    <w:rsid w:val="00D61BDB"/>
    <w:rsid w:val="00D61EF2"/>
    <w:rsid w:val="00D61F10"/>
    <w:rsid w:val="00D622BA"/>
    <w:rsid w:val="00D6237F"/>
    <w:rsid w:val="00D62A5C"/>
    <w:rsid w:val="00D62D39"/>
    <w:rsid w:val="00D63310"/>
    <w:rsid w:val="00D636FC"/>
    <w:rsid w:val="00D639B5"/>
    <w:rsid w:val="00D64732"/>
    <w:rsid w:val="00D6484C"/>
    <w:rsid w:val="00D64AAA"/>
    <w:rsid w:val="00D64F10"/>
    <w:rsid w:val="00D65421"/>
    <w:rsid w:val="00D65559"/>
    <w:rsid w:val="00D65EC0"/>
    <w:rsid w:val="00D66296"/>
    <w:rsid w:val="00D664A6"/>
    <w:rsid w:val="00D66CB8"/>
    <w:rsid w:val="00D67380"/>
    <w:rsid w:val="00D673C2"/>
    <w:rsid w:val="00D67890"/>
    <w:rsid w:val="00D679BF"/>
    <w:rsid w:val="00D67D57"/>
    <w:rsid w:val="00D70616"/>
    <w:rsid w:val="00D70EB3"/>
    <w:rsid w:val="00D7108B"/>
    <w:rsid w:val="00D71C3C"/>
    <w:rsid w:val="00D71C3E"/>
    <w:rsid w:val="00D72713"/>
    <w:rsid w:val="00D729C4"/>
    <w:rsid w:val="00D72C7A"/>
    <w:rsid w:val="00D73012"/>
    <w:rsid w:val="00D7384E"/>
    <w:rsid w:val="00D73BA4"/>
    <w:rsid w:val="00D73D01"/>
    <w:rsid w:val="00D74A78"/>
    <w:rsid w:val="00D74B3B"/>
    <w:rsid w:val="00D74F86"/>
    <w:rsid w:val="00D75497"/>
    <w:rsid w:val="00D7595E"/>
    <w:rsid w:val="00D764EC"/>
    <w:rsid w:val="00D76C7F"/>
    <w:rsid w:val="00D77762"/>
    <w:rsid w:val="00D77B90"/>
    <w:rsid w:val="00D8007A"/>
    <w:rsid w:val="00D804FB"/>
    <w:rsid w:val="00D80FA4"/>
    <w:rsid w:val="00D815AE"/>
    <w:rsid w:val="00D817EF"/>
    <w:rsid w:val="00D81B91"/>
    <w:rsid w:val="00D81C62"/>
    <w:rsid w:val="00D82F88"/>
    <w:rsid w:val="00D83064"/>
    <w:rsid w:val="00D8313B"/>
    <w:rsid w:val="00D83BDF"/>
    <w:rsid w:val="00D83BE2"/>
    <w:rsid w:val="00D83CF7"/>
    <w:rsid w:val="00D83F44"/>
    <w:rsid w:val="00D853A5"/>
    <w:rsid w:val="00D8579C"/>
    <w:rsid w:val="00D86586"/>
    <w:rsid w:val="00D8741C"/>
    <w:rsid w:val="00D877C8"/>
    <w:rsid w:val="00D87DFF"/>
    <w:rsid w:val="00D901AF"/>
    <w:rsid w:val="00D90484"/>
    <w:rsid w:val="00D90A4E"/>
    <w:rsid w:val="00D90C0F"/>
    <w:rsid w:val="00D90E3C"/>
    <w:rsid w:val="00D91A03"/>
    <w:rsid w:val="00D93091"/>
    <w:rsid w:val="00D936A2"/>
    <w:rsid w:val="00D94379"/>
    <w:rsid w:val="00D956E2"/>
    <w:rsid w:val="00D95998"/>
    <w:rsid w:val="00D95E37"/>
    <w:rsid w:val="00D96580"/>
    <w:rsid w:val="00D96EB4"/>
    <w:rsid w:val="00D96F26"/>
    <w:rsid w:val="00D97141"/>
    <w:rsid w:val="00D9714E"/>
    <w:rsid w:val="00D97D8B"/>
    <w:rsid w:val="00DA0182"/>
    <w:rsid w:val="00DA06DC"/>
    <w:rsid w:val="00DA08FB"/>
    <w:rsid w:val="00DA0B57"/>
    <w:rsid w:val="00DA0C6C"/>
    <w:rsid w:val="00DA14DF"/>
    <w:rsid w:val="00DA16FF"/>
    <w:rsid w:val="00DA195D"/>
    <w:rsid w:val="00DA39A6"/>
    <w:rsid w:val="00DA39DD"/>
    <w:rsid w:val="00DA3E00"/>
    <w:rsid w:val="00DA4D6C"/>
    <w:rsid w:val="00DA54C5"/>
    <w:rsid w:val="00DA58F2"/>
    <w:rsid w:val="00DA60C9"/>
    <w:rsid w:val="00DA625B"/>
    <w:rsid w:val="00DA695E"/>
    <w:rsid w:val="00DA6E4A"/>
    <w:rsid w:val="00DB0222"/>
    <w:rsid w:val="00DB07FE"/>
    <w:rsid w:val="00DB1AFA"/>
    <w:rsid w:val="00DB1EA0"/>
    <w:rsid w:val="00DB2999"/>
    <w:rsid w:val="00DB32BD"/>
    <w:rsid w:val="00DB3873"/>
    <w:rsid w:val="00DB4071"/>
    <w:rsid w:val="00DB4235"/>
    <w:rsid w:val="00DB5211"/>
    <w:rsid w:val="00DB5376"/>
    <w:rsid w:val="00DB5CED"/>
    <w:rsid w:val="00DB64C6"/>
    <w:rsid w:val="00DB6758"/>
    <w:rsid w:val="00DB67C5"/>
    <w:rsid w:val="00DB6B4D"/>
    <w:rsid w:val="00DB6BAC"/>
    <w:rsid w:val="00DB75BA"/>
    <w:rsid w:val="00DB7C26"/>
    <w:rsid w:val="00DC0837"/>
    <w:rsid w:val="00DC1117"/>
    <w:rsid w:val="00DC1580"/>
    <w:rsid w:val="00DC1609"/>
    <w:rsid w:val="00DC333B"/>
    <w:rsid w:val="00DC3604"/>
    <w:rsid w:val="00DC3983"/>
    <w:rsid w:val="00DC3F76"/>
    <w:rsid w:val="00DC4406"/>
    <w:rsid w:val="00DC480D"/>
    <w:rsid w:val="00DC4AD9"/>
    <w:rsid w:val="00DC4D82"/>
    <w:rsid w:val="00DC4F17"/>
    <w:rsid w:val="00DC5063"/>
    <w:rsid w:val="00DC58B0"/>
    <w:rsid w:val="00DC59A2"/>
    <w:rsid w:val="00DC5A77"/>
    <w:rsid w:val="00DC6B30"/>
    <w:rsid w:val="00DC6C43"/>
    <w:rsid w:val="00DC6EA1"/>
    <w:rsid w:val="00DC6F20"/>
    <w:rsid w:val="00DC70FA"/>
    <w:rsid w:val="00DC7EBF"/>
    <w:rsid w:val="00DC7FD1"/>
    <w:rsid w:val="00DD03F6"/>
    <w:rsid w:val="00DD0FF6"/>
    <w:rsid w:val="00DD1C9C"/>
    <w:rsid w:val="00DD1FED"/>
    <w:rsid w:val="00DD24AC"/>
    <w:rsid w:val="00DD2596"/>
    <w:rsid w:val="00DD26F0"/>
    <w:rsid w:val="00DD2A06"/>
    <w:rsid w:val="00DD33E2"/>
    <w:rsid w:val="00DD3436"/>
    <w:rsid w:val="00DD41ED"/>
    <w:rsid w:val="00DD49C0"/>
    <w:rsid w:val="00DD4BF6"/>
    <w:rsid w:val="00DD4D74"/>
    <w:rsid w:val="00DD6070"/>
    <w:rsid w:val="00DD7052"/>
    <w:rsid w:val="00DD7142"/>
    <w:rsid w:val="00DD71E0"/>
    <w:rsid w:val="00DD7421"/>
    <w:rsid w:val="00DD74E3"/>
    <w:rsid w:val="00DD7679"/>
    <w:rsid w:val="00DD7F0B"/>
    <w:rsid w:val="00DD7FCD"/>
    <w:rsid w:val="00DE0124"/>
    <w:rsid w:val="00DE017D"/>
    <w:rsid w:val="00DE04AE"/>
    <w:rsid w:val="00DE1482"/>
    <w:rsid w:val="00DE15AD"/>
    <w:rsid w:val="00DE19F2"/>
    <w:rsid w:val="00DE208B"/>
    <w:rsid w:val="00DE2A11"/>
    <w:rsid w:val="00DE2C35"/>
    <w:rsid w:val="00DE31BF"/>
    <w:rsid w:val="00DE40D2"/>
    <w:rsid w:val="00DE43F3"/>
    <w:rsid w:val="00DE4467"/>
    <w:rsid w:val="00DE46AF"/>
    <w:rsid w:val="00DE4951"/>
    <w:rsid w:val="00DE4F5B"/>
    <w:rsid w:val="00DE5262"/>
    <w:rsid w:val="00DE6E2C"/>
    <w:rsid w:val="00DE6F2B"/>
    <w:rsid w:val="00DE728A"/>
    <w:rsid w:val="00DE7B9F"/>
    <w:rsid w:val="00DF0194"/>
    <w:rsid w:val="00DF04F4"/>
    <w:rsid w:val="00DF182E"/>
    <w:rsid w:val="00DF1E9F"/>
    <w:rsid w:val="00DF215A"/>
    <w:rsid w:val="00DF23F5"/>
    <w:rsid w:val="00DF25E3"/>
    <w:rsid w:val="00DF2B09"/>
    <w:rsid w:val="00DF2B18"/>
    <w:rsid w:val="00DF2B28"/>
    <w:rsid w:val="00DF2DB2"/>
    <w:rsid w:val="00DF2E85"/>
    <w:rsid w:val="00DF2E9F"/>
    <w:rsid w:val="00DF31F1"/>
    <w:rsid w:val="00DF3A76"/>
    <w:rsid w:val="00DF3F59"/>
    <w:rsid w:val="00DF572E"/>
    <w:rsid w:val="00DF5B1D"/>
    <w:rsid w:val="00DF5C53"/>
    <w:rsid w:val="00DF6FAD"/>
    <w:rsid w:val="00DF73EC"/>
    <w:rsid w:val="00DF762C"/>
    <w:rsid w:val="00DF7987"/>
    <w:rsid w:val="00DF7D37"/>
    <w:rsid w:val="00DF7E2C"/>
    <w:rsid w:val="00DF7F51"/>
    <w:rsid w:val="00E00312"/>
    <w:rsid w:val="00E00455"/>
    <w:rsid w:val="00E00506"/>
    <w:rsid w:val="00E00A8D"/>
    <w:rsid w:val="00E00BFB"/>
    <w:rsid w:val="00E00D7D"/>
    <w:rsid w:val="00E00DEC"/>
    <w:rsid w:val="00E00E80"/>
    <w:rsid w:val="00E011AC"/>
    <w:rsid w:val="00E01567"/>
    <w:rsid w:val="00E01929"/>
    <w:rsid w:val="00E0215D"/>
    <w:rsid w:val="00E021EA"/>
    <w:rsid w:val="00E023FB"/>
    <w:rsid w:val="00E02B31"/>
    <w:rsid w:val="00E02BE0"/>
    <w:rsid w:val="00E02E40"/>
    <w:rsid w:val="00E02ECB"/>
    <w:rsid w:val="00E02FEC"/>
    <w:rsid w:val="00E0359C"/>
    <w:rsid w:val="00E03AB6"/>
    <w:rsid w:val="00E045EE"/>
    <w:rsid w:val="00E0519A"/>
    <w:rsid w:val="00E055E2"/>
    <w:rsid w:val="00E05960"/>
    <w:rsid w:val="00E06745"/>
    <w:rsid w:val="00E069D2"/>
    <w:rsid w:val="00E06DB4"/>
    <w:rsid w:val="00E076FC"/>
    <w:rsid w:val="00E1097F"/>
    <w:rsid w:val="00E1146B"/>
    <w:rsid w:val="00E11C16"/>
    <w:rsid w:val="00E1318B"/>
    <w:rsid w:val="00E139C6"/>
    <w:rsid w:val="00E13B9A"/>
    <w:rsid w:val="00E13F5E"/>
    <w:rsid w:val="00E14399"/>
    <w:rsid w:val="00E1460A"/>
    <w:rsid w:val="00E154E4"/>
    <w:rsid w:val="00E159CC"/>
    <w:rsid w:val="00E161AE"/>
    <w:rsid w:val="00E17171"/>
    <w:rsid w:val="00E17295"/>
    <w:rsid w:val="00E206CB"/>
    <w:rsid w:val="00E20AF6"/>
    <w:rsid w:val="00E20E4D"/>
    <w:rsid w:val="00E20E5E"/>
    <w:rsid w:val="00E20E67"/>
    <w:rsid w:val="00E21552"/>
    <w:rsid w:val="00E21583"/>
    <w:rsid w:val="00E21DD2"/>
    <w:rsid w:val="00E21DEC"/>
    <w:rsid w:val="00E22187"/>
    <w:rsid w:val="00E224DA"/>
    <w:rsid w:val="00E22D2B"/>
    <w:rsid w:val="00E23B40"/>
    <w:rsid w:val="00E23BAE"/>
    <w:rsid w:val="00E23C1C"/>
    <w:rsid w:val="00E243C6"/>
    <w:rsid w:val="00E24AB7"/>
    <w:rsid w:val="00E252D5"/>
    <w:rsid w:val="00E258B6"/>
    <w:rsid w:val="00E25AA6"/>
    <w:rsid w:val="00E25F59"/>
    <w:rsid w:val="00E26313"/>
    <w:rsid w:val="00E26475"/>
    <w:rsid w:val="00E265FC"/>
    <w:rsid w:val="00E26A5E"/>
    <w:rsid w:val="00E26AC0"/>
    <w:rsid w:val="00E272E8"/>
    <w:rsid w:val="00E272F9"/>
    <w:rsid w:val="00E276C9"/>
    <w:rsid w:val="00E27767"/>
    <w:rsid w:val="00E27DAA"/>
    <w:rsid w:val="00E30194"/>
    <w:rsid w:val="00E306C1"/>
    <w:rsid w:val="00E31248"/>
    <w:rsid w:val="00E31580"/>
    <w:rsid w:val="00E32294"/>
    <w:rsid w:val="00E322E2"/>
    <w:rsid w:val="00E32C62"/>
    <w:rsid w:val="00E32D7D"/>
    <w:rsid w:val="00E3465A"/>
    <w:rsid w:val="00E352A9"/>
    <w:rsid w:val="00E36967"/>
    <w:rsid w:val="00E3698D"/>
    <w:rsid w:val="00E37321"/>
    <w:rsid w:val="00E40822"/>
    <w:rsid w:val="00E41066"/>
    <w:rsid w:val="00E41994"/>
    <w:rsid w:val="00E41A7F"/>
    <w:rsid w:val="00E41C75"/>
    <w:rsid w:val="00E41EB9"/>
    <w:rsid w:val="00E420C9"/>
    <w:rsid w:val="00E42345"/>
    <w:rsid w:val="00E423F5"/>
    <w:rsid w:val="00E426DE"/>
    <w:rsid w:val="00E42A2B"/>
    <w:rsid w:val="00E42BDF"/>
    <w:rsid w:val="00E42FE6"/>
    <w:rsid w:val="00E43047"/>
    <w:rsid w:val="00E432C1"/>
    <w:rsid w:val="00E43976"/>
    <w:rsid w:val="00E43F80"/>
    <w:rsid w:val="00E44A65"/>
    <w:rsid w:val="00E45231"/>
    <w:rsid w:val="00E452B2"/>
    <w:rsid w:val="00E45303"/>
    <w:rsid w:val="00E45B76"/>
    <w:rsid w:val="00E4625B"/>
    <w:rsid w:val="00E4664E"/>
    <w:rsid w:val="00E46A04"/>
    <w:rsid w:val="00E4702B"/>
    <w:rsid w:val="00E4749F"/>
    <w:rsid w:val="00E47712"/>
    <w:rsid w:val="00E50198"/>
    <w:rsid w:val="00E51083"/>
    <w:rsid w:val="00E519E0"/>
    <w:rsid w:val="00E51C19"/>
    <w:rsid w:val="00E51D74"/>
    <w:rsid w:val="00E5207C"/>
    <w:rsid w:val="00E523DD"/>
    <w:rsid w:val="00E526CB"/>
    <w:rsid w:val="00E5270A"/>
    <w:rsid w:val="00E5346E"/>
    <w:rsid w:val="00E534AE"/>
    <w:rsid w:val="00E540EE"/>
    <w:rsid w:val="00E54578"/>
    <w:rsid w:val="00E5474C"/>
    <w:rsid w:val="00E54B2D"/>
    <w:rsid w:val="00E54D42"/>
    <w:rsid w:val="00E54F96"/>
    <w:rsid w:val="00E550CA"/>
    <w:rsid w:val="00E55164"/>
    <w:rsid w:val="00E551D4"/>
    <w:rsid w:val="00E55709"/>
    <w:rsid w:val="00E55F15"/>
    <w:rsid w:val="00E563DE"/>
    <w:rsid w:val="00E56411"/>
    <w:rsid w:val="00E56AC2"/>
    <w:rsid w:val="00E56B90"/>
    <w:rsid w:val="00E5769A"/>
    <w:rsid w:val="00E576B6"/>
    <w:rsid w:val="00E57A1E"/>
    <w:rsid w:val="00E57A6B"/>
    <w:rsid w:val="00E60570"/>
    <w:rsid w:val="00E609A3"/>
    <w:rsid w:val="00E61157"/>
    <w:rsid w:val="00E6119A"/>
    <w:rsid w:val="00E61E1D"/>
    <w:rsid w:val="00E61E49"/>
    <w:rsid w:val="00E61EAE"/>
    <w:rsid w:val="00E62D59"/>
    <w:rsid w:val="00E62DFD"/>
    <w:rsid w:val="00E62F04"/>
    <w:rsid w:val="00E631FF"/>
    <w:rsid w:val="00E632F1"/>
    <w:rsid w:val="00E63DFE"/>
    <w:rsid w:val="00E6412E"/>
    <w:rsid w:val="00E6456C"/>
    <w:rsid w:val="00E645C6"/>
    <w:rsid w:val="00E6541B"/>
    <w:rsid w:val="00E6553D"/>
    <w:rsid w:val="00E6557E"/>
    <w:rsid w:val="00E6562C"/>
    <w:rsid w:val="00E657CA"/>
    <w:rsid w:val="00E65EBE"/>
    <w:rsid w:val="00E66431"/>
    <w:rsid w:val="00E6644E"/>
    <w:rsid w:val="00E66A89"/>
    <w:rsid w:val="00E66E56"/>
    <w:rsid w:val="00E66F43"/>
    <w:rsid w:val="00E67098"/>
    <w:rsid w:val="00E6728F"/>
    <w:rsid w:val="00E67D80"/>
    <w:rsid w:val="00E67EBA"/>
    <w:rsid w:val="00E700F4"/>
    <w:rsid w:val="00E70595"/>
    <w:rsid w:val="00E717A8"/>
    <w:rsid w:val="00E71819"/>
    <w:rsid w:val="00E71B09"/>
    <w:rsid w:val="00E71BC4"/>
    <w:rsid w:val="00E72215"/>
    <w:rsid w:val="00E72347"/>
    <w:rsid w:val="00E7265D"/>
    <w:rsid w:val="00E73BE1"/>
    <w:rsid w:val="00E73F05"/>
    <w:rsid w:val="00E744EF"/>
    <w:rsid w:val="00E74AAA"/>
    <w:rsid w:val="00E74B21"/>
    <w:rsid w:val="00E74B95"/>
    <w:rsid w:val="00E74DFD"/>
    <w:rsid w:val="00E75CB6"/>
    <w:rsid w:val="00E76244"/>
    <w:rsid w:val="00E765FB"/>
    <w:rsid w:val="00E76B20"/>
    <w:rsid w:val="00E76F16"/>
    <w:rsid w:val="00E76FD7"/>
    <w:rsid w:val="00E770FC"/>
    <w:rsid w:val="00E7722F"/>
    <w:rsid w:val="00E774E3"/>
    <w:rsid w:val="00E77904"/>
    <w:rsid w:val="00E77C23"/>
    <w:rsid w:val="00E80353"/>
    <w:rsid w:val="00E80786"/>
    <w:rsid w:val="00E815B6"/>
    <w:rsid w:val="00E816EF"/>
    <w:rsid w:val="00E81917"/>
    <w:rsid w:val="00E81AAD"/>
    <w:rsid w:val="00E81DE9"/>
    <w:rsid w:val="00E8210D"/>
    <w:rsid w:val="00E82113"/>
    <w:rsid w:val="00E823FA"/>
    <w:rsid w:val="00E825C3"/>
    <w:rsid w:val="00E825FF"/>
    <w:rsid w:val="00E828E5"/>
    <w:rsid w:val="00E8330B"/>
    <w:rsid w:val="00E840FB"/>
    <w:rsid w:val="00E84405"/>
    <w:rsid w:val="00E846AE"/>
    <w:rsid w:val="00E8472E"/>
    <w:rsid w:val="00E84DEE"/>
    <w:rsid w:val="00E85047"/>
    <w:rsid w:val="00E858AC"/>
    <w:rsid w:val="00E85C7A"/>
    <w:rsid w:val="00E87553"/>
    <w:rsid w:val="00E877E6"/>
    <w:rsid w:val="00E87D3D"/>
    <w:rsid w:val="00E907A4"/>
    <w:rsid w:val="00E90FC9"/>
    <w:rsid w:val="00E91040"/>
    <w:rsid w:val="00E91105"/>
    <w:rsid w:val="00E9143B"/>
    <w:rsid w:val="00E91458"/>
    <w:rsid w:val="00E91735"/>
    <w:rsid w:val="00E919E8"/>
    <w:rsid w:val="00E91AF0"/>
    <w:rsid w:val="00E91E38"/>
    <w:rsid w:val="00E92269"/>
    <w:rsid w:val="00E94753"/>
    <w:rsid w:val="00E95061"/>
    <w:rsid w:val="00E9532E"/>
    <w:rsid w:val="00E95620"/>
    <w:rsid w:val="00E95677"/>
    <w:rsid w:val="00E95A61"/>
    <w:rsid w:val="00E95AF3"/>
    <w:rsid w:val="00E95D92"/>
    <w:rsid w:val="00E96014"/>
    <w:rsid w:val="00E96C83"/>
    <w:rsid w:val="00E97209"/>
    <w:rsid w:val="00E97443"/>
    <w:rsid w:val="00E97DC5"/>
    <w:rsid w:val="00E97EBD"/>
    <w:rsid w:val="00EA046F"/>
    <w:rsid w:val="00EA0589"/>
    <w:rsid w:val="00EA0B5A"/>
    <w:rsid w:val="00EA0E3D"/>
    <w:rsid w:val="00EA11CE"/>
    <w:rsid w:val="00EA15D8"/>
    <w:rsid w:val="00EA1908"/>
    <w:rsid w:val="00EA20AB"/>
    <w:rsid w:val="00EA2E37"/>
    <w:rsid w:val="00EA2F2D"/>
    <w:rsid w:val="00EA3332"/>
    <w:rsid w:val="00EA3B3F"/>
    <w:rsid w:val="00EA4140"/>
    <w:rsid w:val="00EA41B5"/>
    <w:rsid w:val="00EA4795"/>
    <w:rsid w:val="00EA48D3"/>
    <w:rsid w:val="00EA4A73"/>
    <w:rsid w:val="00EA4F10"/>
    <w:rsid w:val="00EA4F15"/>
    <w:rsid w:val="00EA584B"/>
    <w:rsid w:val="00EA5B23"/>
    <w:rsid w:val="00EA5E34"/>
    <w:rsid w:val="00EA5FB9"/>
    <w:rsid w:val="00EA6C8A"/>
    <w:rsid w:val="00EA6D3C"/>
    <w:rsid w:val="00EA73F3"/>
    <w:rsid w:val="00EA74F2"/>
    <w:rsid w:val="00EB0368"/>
    <w:rsid w:val="00EB05D5"/>
    <w:rsid w:val="00EB0EAF"/>
    <w:rsid w:val="00EB18A3"/>
    <w:rsid w:val="00EB1C53"/>
    <w:rsid w:val="00EB1F46"/>
    <w:rsid w:val="00EB2BAC"/>
    <w:rsid w:val="00EB2F18"/>
    <w:rsid w:val="00EB3544"/>
    <w:rsid w:val="00EB36B7"/>
    <w:rsid w:val="00EB3731"/>
    <w:rsid w:val="00EB4144"/>
    <w:rsid w:val="00EB431B"/>
    <w:rsid w:val="00EB480D"/>
    <w:rsid w:val="00EB4B89"/>
    <w:rsid w:val="00EB4C5C"/>
    <w:rsid w:val="00EB51F9"/>
    <w:rsid w:val="00EB568E"/>
    <w:rsid w:val="00EB5AA2"/>
    <w:rsid w:val="00EB602C"/>
    <w:rsid w:val="00EB625B"/>
    <w:rsid w:val="00EB63C2"/>
    <w:rsid w:val="00EB657F"/>
    <w:rsid w:val="00EB6EEE"/>
    <w:rsid w:val="00EB7359"/>
    <w:rsid w:val="00EB7A29"/>
    <w:rsid w:val="00EC0BCA"/>
    <w:rsid w:val="00EC0C5A"/>
    <w:rsid w:val="00EC125E"/>
    <w:rsid w:val="00EC137E"/>
    <w:rsid w:val="00EC1B09"/>
    <w:rsid w:val="00EC1FA4"/>
    <w:rsid w:val="00EC2000"/>
    <w:rsid w:val="00EC2A2F"/>
    <w:rsid w:val="00EC2FC5"/>
    <w:rsid w:val="00EC40C8"/>
    <w:rsid w:val="00EC4B18"/>
    <w:rsid w:val="00EC5049"/>
    <w:rsid w:val="00EC5736"/>
    <w:rsid w:val="00EC58F6"/>
    <w:rsid w:val="00EC66AB"/>
    <w:rsid w:val="00EC67FB"/>
    <w:rsid w:val="00EC6844"/>
    <w:rsid w:val="00EC6AC6"/>
    <w:rsid w:val="00ED0287"/>
    <w:rsid w:val="00ED0646"/>
    <w:rsid w:val="00ED0786"/>
    <w:rsid w:val="00ED0A01"/>
    <w:rsid w:val="00ED1D99"/>
    <w:rsid w:val="00ED28EB"/>
    <w:rsid w:val="00ED29EE"/>
    <w:rsid w:val="00ED2ED5"/>
    <w:rsid w:val="00ED2EE9"/>
    <w:rsid w:val="00ED336D"/>
    <w:rsid w:val="00ED359D"/>
    <w:rsid w:val="00ED3717"/>
    <w:rsid w:val="00ED380F"/>
    <w:rsid w:val="00ED38EF"/>
    <w:rsid w:val="00ED397D"/>
    <w:rsid w:val="00ED4A39"/>
    <w:rsid w:val="00ED5250"/>
    <w:rsid w:val="00ED53F9"/>
    <w:rsid w:val="00ED569B"/>
    <w:rsid w:val="00ED58B9"/>
    <w:rsid w:val="00ED69B5"/>
    <w:rsid w:val="00ED7A3E"/>
    <w:rsid w:val="00EE13CC"/>
    <w:rsid w:val="00EE212A"/>
    <w:rsid w:val="00EE2360"/>
    <w:rsid w:val="00EE3E12"/>
    <w:rsid w:val="00EE43E3"/>
    <w:rsid w:val="00EE4467"/>
    <w:rsid w:val="00EE4EB2"/>
    <w:rsid w:val="00EE54B4"/>
    <w:rsid w:val="00EE5FEE"/>
    <w:rsid w:val="00EE676D"/>
    <w:rsid w:val="00EE6EDE"/>
    <w:rsid w:val="00EE6F05"/>
    <w:rsid w:val="00EE74A1"/>
    <w:rsid w:val="00EE7FF2"/>
    <w:rsid w:val="00EF0400"/>
    <w:rsid w:val="00EF1404"/>
    <w:rsid w:val="00EF1537"/>
    <w:rsid w:val="00EF1679"/>
    <w:rsid w:val="00EF1D15"/>
    <w:rsid w:val="00EF1E82"/>
    <w:rsid w:val="00EF223F"/>
    <w:rsid w:val="00EF2CE5"/>
    <w:rsid w:val="00EF34AB"/>
    <w:rsid w:val="00EF3CFA"/>
    <w:rsid w:val="00EF41FE"/>
    <w:rsid w:val="00EF4B1A"/>
    <w:rsid w:val="00EF5966"/>
    <w:rsid w:val="00EF5DC2"/>
    <w:rsid w:val="00EF5ED3"/>
    <w:rsid w:val="00EF6367"/>
    <w:rsid w:val="00EF64FA"/>
    <w:rsid w:val="00EF6AAB"/>
    <w:rsid w:val="00EF6AC0"/>
    <w:rsid w:val="00EF6B06"/>
    <w:rsid w:val="00EF6C47"/>
    <w:rsid w:val="00EF6FDC"/>
    <w:rsid w:val="00EF713C"/>
    <w:rsid w:val="00EF744F"/>
    <w:rsid w:val="00EF7665"/>
    <w:rsid w:val="00F00147"/>
    <w:rsid w:val="00F001FF"/>
    <w:rsid w:val="00F008DA"/>
    <w:rsid w:val="00F00F04"/>
    <w:rsid w:val="00F016B7"/>
    <w:rsid w:val="00F01989"/>
    <w:rsid w:val="00F02674"/>
    <w:rsid w:val="00F02E76"/>
    <w:rsid w:val="00F0307A"/>
    <w:rsid w:val="00F030AA"/>
    <w:rsid w:val="00F03235"/>
    <w:rsid w:val="00F03562"/>
    <w:rsid w:val="00F03A3B"/>
    <w:rsid w:val="00F05371"/>
    <w:rsid w:val="00F05BDC"/>
    <w:rsid w:val="00F0671D"/>
    <w:rsid w:val="00F069FF"/>
    <w:rsid w:val="00F06FFB"/>
    <w:rsid w:val="00F07179"/>
    <w:rsid w:val="00F075A0"/>
    <w:rsid w:val="00F103F1"/>
    <w:rsid w:val="00F11631"/>
    <w:rsid w:val="00F11C1A"/>
    <w:rsid w:val="00F11F56"/>
    <w:rsid w:val="00F12503"/>
    <w:rsid w:val="00F12705"/>
    <w:rsid w:val="00F12CEA"/>
    <w:rsid w:val="00F12F96"/>
    <w:rsid w:val="00F12FE3"/>
    <w:rsid w:val="00F1374F"/>
    <w:rsid w:val="00F13834"/>
    <w:rsid w:val="00F1384C"/>
    <w:rsid w:val="00F13C42"/>
    <w:rsid w:val="00F13DCC"/>
    <w:rsid w:val="00F13FD3"/>
    <w:rsid w:val="00F14B04"/>
    <w:rsid w:val="00F14ED3"/>
    <w:rsid w:val="00F15152"/>
    <w:rsid w:val="00F153CE"/>
    <w:rsid w:val="00F15E64"/>
    <w:rsid w:val="00F161F7"/>
    <w:rsid w:val="00F165DE"/>
    <w:rsid w:val="00F16D46"/>
    <w:rsid w:val="00F17D08"/>
    <w:rsid w:val="00F17ECF"/>
    <w:rsid w:val="00F203D5"/>
    <w:rsid w:val="00F21707"/>
    <w:rsid w:val="00F2228E"/>
    <w:rsid w:val="00F22917"/>
    <w:rsid w:val="00F22AB8"/>
    <w:rsid w:val="00F22C23"/>
    <w:rsid w:val="00F22EE4"/>
    <w:rsid w:val="00F2333A"/>
    <w:rsid w:val="00F23AB2"/>
    <w:rsid w:val="00F24ACA"/>
    <w:rsid w:val="00F24DFC"/>
    <w:rsid w:val="00F25F07"/>
    <w:rsid w:val="00F2622E"/>
    <w:rsid w:val="00F26242"/>
    <w:rsid w:val="00F2639F"/>
    <w:rsid w:val="00F264AE"/>
    <w:rsid w:val="00F26F5E"/>
    <w:rsid w:val="00F2775F"/>
    <w:rsid w:val="00F27A16"/>
    <w:rsid w:val="00F27C75"/>
    <w:rsid w:val="00F3058D"/>
    <w:rsid w:val="00F31CC8"/>
    <w:rsid w:val="00F32036"/>
    <w:rsid w:val="00F32386"/>
    <w:rsid w:val="00F326F6"/>
    <w:rsid w:val="00F32D5B"/>
    <w:rsid w:val="00F33002"/>
    <w:rsid w:val="00F336C9"/>
    <w:rsid w:val="00F33BF9"/>
    <w:rsid w:val="00F3428C"/>
    <w:rsid w:val="00F3502B"/>
    <w:rsid w:val="00F3596D"/>
    <w:rsid w:val="00F36113"/>
    <w:rsid w:val="00F3707D"/>
    <w:rsid w:val="00F37214"/>
    <w:rsid w:val="00F41945"/>
    <w:rsid w:val="00F41A86"/>
    <w:rsid w:val="00F41BAF"/>
    <w:rsid w:val="00F4288E"/>
    <w:rsid w:val="00F42921"/>
    <w:rsid w:val="00F4312F"/>
    <w:rsid w:val="00F433B5"/>
    <w:rsid w:val="00F4348B"/>
    <w:rsid w:val="00F43893"/>
    <w:rsid w:val="00F4458E"/>
    <w:rsid w:val="00F4486A"/>
    <w:rsid w:val="00F44D6C"/>
    <w:rsid w:val="00F455E5"/>
    <w:rsid w:val="00F456B0"/>
    <w:rsid w:val="00F45A2F"/>
    <w:rsid w:val="00F4618B"/>
    <w:rsid w:val="00F464BC"/>
    <w:rsid w:val="00F46505"/>
    <w:rsid w:val="00F46A72"/>
    <w:rsid w:val="00F47161"/>
    <w:rsid w:val="00F47304"/>
    <w:rsid w:val="00F473AD"/>
    <w:rsid w:val="00F47C4A"/>
    <w:rsid w:val="00F5012E"/>
    <w:rsid w:val="00F50414"/>
    <w:rsid w:val="00F5103C"/>
    <w:rsid w:val="00F51151"/>
    <w:rsid w:val="00F51184"/>
    <w:rsid w:val="00F51187"/>
    <w:rsid w:val="00F514AC"/>
    <w:rsid w:val="00F51E84"/>
    <w:rsid w:val="00F520EE"/>
    <w:rsid w:val="00F528EF"/>
    <w:rsid w:val="00F529F8"/>
    <w:rsid w:val="00F53030"/>
    <w:rsid w:val="00F538A2"/>
    <w:rsid w:val="00F53A58"/>
    <w:rsid w:val="00F53F49"/>
    <w:rsid w:val="00F53F6B"/>
    <w:rsid w:val="00F54433"/>
    <w:rsid w:val="00F54BC9"/>
    <w:rsid w:val="00F54D36"/>
    <w:rsid w:val="00F55195"/>
    <w:rsid w:val="00F55DB5"/>
    <w:rsid w:val="00F55DC8"/>
    <w:rsid w:val="00F562D4"/>
    <w:rsid w:val="00F56EAA"/>
    <w:rsid w:val="00F57941"/>
    <w:rsid w:val="00F600D1"/>
    <w:rsid w:val="00F606B0"/>
    <w:rsid w:val="00F607D6"/>
    <w:rsid w:val="00F60919"/>
    <w:rsid w:val="00F60AD4"/>
    <w:rsid w:val="00F60B76"/>
    <w:rsid w:val="00F60D9F"/>
    <w:rsid w:val="00F612A5"/>
    <w:rsid w:val="00F617E4"/>
    <w:rsid w:val="00F61A97"/>
    <w:rsid w:val="00F62AC1"/>
    <w:rsid w:val="00F63302"/>
    <w:rsid w:val="00F633B9"/>
    <w:rsid w:val="00F63D6E"/>
    <w:rsid w:val="00F63E2F"/>
    <w:rsid w:val="00F6405B"/>
    <w:rsid w:val="00F64CAA"/>
    <w:rsid w:val="00F65478"/>
    <w:rsid w:val="00F655CE"/>
    <w:rsid w:val="00F658E9"/>
    <w:rsid w:val="00F65C66"/>
    <w:rsid w:val="00F65D9B"/>
    <w:rsid w:val="00F65E3E"/>
    <w:rsid w:val="00F6609C"/>
    <w:rsid w:val="00F662D5"/>
    <w:rsid w:val="00F66B32"/>
    <w:rsid w:val="00F66EF3"/>
    <w:rsid w:val="00F66F44"/>
    <w:rsid w:val="00F67017"/>
    <w:rsid w:val="00F673CB"/>
    <w:rsid w:val="00F677D0"/>
    <w:rsid w:val="00F67CA1"/>
    <w:rsid w:val="00F703E2"/>
    <w:rsid w:val="00F707D9"/>
    <w:rsid w:val="00F71374"/>
    <w:rsid w:val="00F71431"/>
    <w:rsid w:val="00F7151F"/>
    <w:rsid w:val="00F71C17"/>
    <w:rsid w:val="00F71D6D"/>
    <w:rsid w:val="00F721BE"/>
    <w:rsid w:val="00F7258E"/>
    <w:rsid w:val="00F72F6C"/>
    <w:rsid w:val="00F734CB"/>
    <w:rsid w:val="00F742EA"/>
    <w:rsid w:val="00F75271"/>
    <w:rsid w:val="00F75699"/>
    <w:rsid w:val="00F75AA3"/>
    <w:rsid w:val="00F76027"/>
    <w:rsid w:val="00F76502"/>
    <w:rsid w:val="00F77361"/>
    <w:rsid w:val="00F77A56"/>
    <w:rsid w:val="00F804A5"/>
    <w:rsid w:val="00F80F43"/>
    <w:rsid w:val="00F8108C"/>
    <w:rsid w:val="00F8191F"/>
    <w:rsid w:val="00F8198D"/>
    <w:rsid w:val="00F81CC1"/>
    <w:rsid w:val="00F8215C"/>
    <w:rsid w:val="00F827B8"/>
    <w:rsid w:val="00F82F06"/>
    <w:rsid w:val="00F82F86"/>
    <w:rsid w:val="00F8323E"/>
    <w:rsid w:val="00F8332D"/>
    <w:rsid w:val="00F83E09"/>
    <w:rsid w:val="00F84B4A"/>
    <w:rsid w:val="00F84CE6"/>
    <w:rsid w:val="00F85073"/>
    <w:rsid w:val="00F854EB"/>
    <w:rsid w:val="00F85D51"/>
    <w:rsid w:val="00F85FEC"/>
    <w:rsid w:val="00F86073"/>
    <w:rsid w:val="00F86273"/>
    <w:rsid w:val="00F86499"/>
    <w:rsid w:val="00F86730"/>
    <w:rsid w:val="00F867BB"/>
    <w:rsid w:val="00F872A3"/>
    <w:rsid w:val="00F87CB4"/>
    <w:rsid w:val="00F87D85"/>
    <w:rsid w:val="00F90103"/>
    <w:rsid w:val="00F906CD"/>
    <w:rsid w:val="00F91120"/>
    <w:rsid w:val="00F9117E"/>
    <w:rsid w:val="00F92099"/>
    <w:rsid w:val="00F92816"/>
    <w:rsid w:val="00F92FA6"/>
    <w:rsid w:val="00F93361"/>
    <w:rsid w:val="00F934FB"/>
    <w:rsid w:val="00F93593"/>
    <w:rsid w:val="00F9404A"/>
    <w:rsid w:val="00F94167"/>
    <w:rsid w:val="00F95F94"/>
    <w:rsid w:val="00F96E33"/>
    <w:rsid w:val="00F972E5"/>
    <w:rsid w:val="00FA0282"/>
    <w:rsid w:val="00FA04A1"/>
    <w:rsid w:val="00FA15B8"/>
    <w:rsid w:val="00FA1F68"/>
    <w:rsid w:val="00FA251D"/>
    <w:rsid w:val="00FA28AA"/>
    <w:rsid w:val="00FA3045"/>
    <w:rsid w:val="00FA32B6"/>
    <w:rsid w:val="00FA3320"/>
    <w:rsid w:val="00FA353B"/>
    <w:rsid w:val="00FA3BA1"/>
    <w:rsid w:val="00FA3E70"/>
    <w:rsid w:val="00FA407B"/>
    <w:rsid w:val="00FA443D"/>
    <w:rsid w:val="00FA444D"/>
    <w:rsid w:val="00FA4456"/>
    <w:rsid w:val="00FA448A"/>
    <w:rsid w:val="00FA48AD"/>
    <w:rsid w:val="00FA4CA3"/>
    <w:rsid w:val="00FA4CB3"/>
    <w:rsid w:val="00FA4FD9"/>
    <w:rsid w:val="00FA5316"/>
    <w:rsid w:val="00FA5350"/>
    <w:rsid w:val="00FA5682"/>
    <w:rsid w:val="00FA5762"/>
    <w:rsid w:val="00FA5770"/>
    <w:rsid w:val="00FA5F7D"/>
    <w:rsid w:val="00FA79C1"/>
    <w:rsid w:val="00FA7F21"/>
    <w:rsid w:val="00FB03D1"/>
    <w:rsid w:val="00FB0482"/>
    <w:rsid w:val="00FB13A9"/>
    <w:rsid w:val="00FB19B5"/>
    <w:rsid w:val="00FB2680"/>
    <w:rsid w:val="00FB2693"/>
    <w:rsid w:val="00FB327A"/>
    <w:rsid w:val="00FB32A7"/>
    <w:rsid w:val="00FB37ED"/>
    <w:rsid w:val="00FB37FE"/>
    <w:rsid w:val="00FB3BE4"/>
    <w:rsid w:val="00FB4B87"/>
    <w:rsid w:val="00FB6984"/>
    <w:rsid w:val="00FB7BBF"/>
    <w:rsid w:val="00FB7F91"/>
    <w:rsid w:val="00FC06CF"/>
    <w:rsid w:val="00FC09A6"/>
    <w:rsid w:val="00FC0C64"/>
    <w:rsid w:val="00FC193B"/>
    <w:rsid w:val="00FC1A14"/>
    <w:rsid w:val="00FC1FFE"/>
    <w:rsid w:val="00FC2BCB"/>
    <w:rsid w:val="00FC2CAE"/>
    <w:rsid w:val="00FC2EFE"/>
    <w:rsid w:val="00FC2FBC"/>
    <w:rsid w:val="00FC3305"/>
    <w:rsid w:val="00FC3EED"/>
    <w:rsid w:val="00FC461E"/>
    <w:rsid w:val="00FC5108"/>
    <w:rsid w:val="00FC53E7"/>
    <w:rsid w:val="00FC5D88"/>
    <w:rsid w:val="00FC6103"/>
    <w:rsid w:val="00FC6128"/>
    <w:rsid w:val="00FC67E0"/>
    <w:rsid w:val="00FC7D86"/>
    <w:rsid w:val="00FD00CB"/>
    <w:rsid w:val="00FD00FD"/>
    <w:rsid w:val="00FD0584"/>
    <w:rsid w:val="00FD05CF"/>
    <w:rsid w:val="00FD060F"/>
    <w:rsid w:val="00FD0773"/>
    <w:rsid w:val="00FD164E"/>
    <w:rsid w:val="00FD2583"/>
    <w:rsid w:val="00FD26BA"/>
    <w:rsid w:val="00FD31FE"/>
    <w:rsid w:val="00FD34D3"/>
    <w:rsid w:val="00FD408F"/>
    <w:rsid w:val="00FD5053"/>
    <w:rsid w:val="00FD5B74"/>
    <w:rsid w:val="00FD647F"/>
    <w:rsid w:val="00FD64BE"/>
    <w:rsid w:val="00FD6B4C"/>
    <w:rsid w:val="00FD7013"/>
    <w:rsid w:val="00FD7292"/>
    <w:rsid w:val="00FD7C26"/>
    <w:rsid w:val="00FD7EDE"/>
    <w:rsid w:val="00FD7FC7"/>
    <w:rsid w:val="00FE02EE"/>
    <w:rsid w:val="00FE082D"/>
    <w:rsid w:val="00FE18D3"/>
    <w:rsid w:val="00FE1BD1"/>
    <w:rsid w:val="00FE1BD2"/>
    <w:rsid w:val="00FE1D5D"/>
    <w:rsid w:val="00FE1D73"/>
    <w:rsid w:val="00FE253B"/>
    <w:rsid w:val="00FE33C7"/>
    <w:rsid w:val="00FE3EB1"/>
    <w:rsid w:val="00FE4D76"/>
    <w:rsid w:val="00FE532C"/>
    <w:rsid w:val="00FE55F1"/>
    <w:rsid w:val="00FE57E0"/>
    <w:rsid w:val="00FE6C64"/>
    <w:rsid w:val="00FE6E33"/>
    <w:rsid w:val="00FE78B6"/>
    <w:rsid w:val="00FF0263"/>
    <w:rsid w:val="00FF1161"/>
    <w:rsid w:val="00FF1337"/>
    <w:rsid w:val="00FF1426"/>
    <w:rsid w:val="00FF1BCA"/>
    <w:rsid w:val="00FF1D29"/>
    <w:rsid w:val="00FF2048"/>
    <w:rsid w:val="00FF2859"/>
    <w:rsid w:val="00FF2A2F"/>
    <w:rsid w:val="00FF3249"/>
    <w:rsid w:val="00FF381C"/>
    <w:rsid w:val="00FF4115"/>
    <w:rsid w:val="00FF4A9F"/>
    <w:rsid w:val="00FF548B"/>
    <w:rsid w:val="00FF54F0"/>
    <w:rsid w:val="00FF6260"/>
    <w:rsid w:val="00FF6D40"/>
    <w:rsid w:val="00FF78BD"/>
    <w:rsid w:val="00FF79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28E48"/>
  <w15:docId w15:val="{060CB70A-8133-4F77-821F-935A91ADE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FGR_Normal"/>
    <w:qFormat/>
    <w:rsid w:val="002E1CCA"/>
    <w:pPr>
      <w:spacing w:after="120" w:line="360" w:lineRule="auto"/>
      <w:jc w:val="both"/>
    </w:pPr>
    <w:rPr>
      <w:rFonts w:ascii="Arial" w:eastAsia="Times New Roman" w:hAnsi="Arial"/>
      <w:sz w:val="24"/>
      <w:szCs w:val="24"/>
    </w:rPr>
  </w:style>
  <w:style w:type="paragraph" w:styleId="Ttulo1">
    <w:name w:val="heading 1"/>
    <w:aliases w:val="FGR_Nível 1"/>
    <w:basedOn w:val="Normal"/>
    <w:next w:val="Normal"/>
    <w:link w:val="Ttulo1Char"/>
    <w:qFormat/>
    <w:rsid w:val="00605670"/>
    <w:pPr>
      <w:keepNext/>
      <w:numPr>
        <w:numId w:val="2"/>
      </w:numPr>
      <w:spacing w:before="360"/>
      <w:outlineLvl w:val="0"/>
    </w:pPr>
    <w:rPr>
      <w:b/>
      <w:sz w:val="28"/>
      <w:szCs w:val="20"/>
    </w:rPr>
  </w:style>
  <w:style w:type="paragraph" w:styleId="Ttulo2">
    <w:name w:val="heading 2"/>
    <w:aliases w:val="FGR_Nível 2"/>
    <w:basedOn w:val="Normal"/>
    <w:next w:val="Normal"/>
    <w:link w:val="Ttulo2Char"/>
    <w:qFormat/>
    <w:rsid w:val="003F229A"/>
    <w:pPr>
      <w:keepNext/>
      <w:numPr>
        <w:ilvl w:val="1"/>
        <w:numId w:val="2"/>
      </w:numPr>
      <w:spacing w:before="360"/>
      <w:outlineLvl w:val="1"/>
    </w:pPr>
    <w:rPr>
      <w:b/>
      <w:szCs w:val="20"/>
      <w:lang w:val="x-none"/>
    </w:rPr>
  </w:style>
  <w:style w:type="paragraph" w:styleId="Ttulo3">
    <w:name w:val="heading 3"/>
    <w:aliases w:val="FGR_Nível 3"/>
    <w:basedOn w:val="Normal"/>
    <w:next w:val="Normal"/>
    <w:link w:val="Ttulo3Char"/>
    <w:qFormat/>
    <w:rsid w:val="009935A7"/>
    <w:pPr>
      <w:keepNext/>
      <w:numPr>
        <w:ilvl w:val="2"/>
        <w:numId w:val="2"/>
      </w:numPr>
      <w:ind w:left="0" w:firstLine="0"/>
      <w:jc w:val="left"/>
      <w:outlineLvl w:val="2"/>
    </w:pPr>
    <w:rPr>
      <w:caps/>
      <w:szCs w:val="20"/>
      <w:lang w:val="x-none"/>
    </w:rPr>
  </w:style>
  <w:style w:type="paragraph" w:styleId="Ttulo4">
    <w:name w:val="heading 4"/>
    <w:basedOn w:val="Normal"/>
    <w:next w:val="Normal"/>
    <w:link w:val="Ttulo4Char"/>
    <w:rsid w:val="00DB2999"/>
    <w:pPr>
      <w:keepNext/>
      <w:numPr>
        <w:ilvl w:val="3"/>
        <w:numId w:val="2"/>
      </w:numPr>
      <w:jc w:val="center"/>
      <w:outlineLvl w:val="3"/>
    </w:pPr>
    <w:rPr>
      <w:b/>
      <w:szCs w:val="20"/>
      <w:lang w:val="x-none"/>
    </w:rPr>
  </w:style>
  <w:style w:type="paragraph" w:styleId="Ttulo5">
    <w:name w:val="heading 5"/>
    <w:basedOn w:val="Normal"/>
    <w:next w:val="Normal"/>
    <w:link w:val="Ttulo5Char"/>
    <w:rsid w:val="00DB2999"/>
    <w:pPr>
      <w:keepNext/>
      <w:ind w:firstLine="709"/>
      <w:outlineLvl w:val="4"/>
    </w:pPr>
    <w:rPr>
      <w:sz w:val="28"/>
      <w:szCs w:val="20"/>
      <w:lang w:val="x-none"/>
    </w:rPr>
  </w:style>
  <w:style w:type="paragraph" w:styleId="Ttulo6">
    <w:name w:val="heading 6"/>
    <w:basedOn w:val="Normal"/>
    <w:next w:val="Normal"/>
    <w:link w:val="Ttulo6Char"/>
    <w:rsid w:val="00DB2999"/>
    <w:pPr>
      <w:keepNext/>
      <w:jc w:val="right"/>
      <w:outlineLvl w:val="5"/>
    </w:pPr>
    <w:rPr>
      <w:szCs w:val="20"/>
      <w:lang w:val="x-none"/>
    </w:rPr>
  </w:style>
  <w:style w:type="paragraph" w:styleId="Ttulo7">
    <w:name w:val="heading 7"/>
    <w:basedOn w:val="Normal"/>
    <w:next w:val="Normal"/>
    <w:link w:val="Ttulo7Char"/>
    <w:rsid w:val="00DB2999"/>
    <w:pPr>
      <w:keepNext/>
      <w:jc w:val="center"/>
      <w:outlineLvl w:val="6"/>
    </w:pPr>
    <w:rPr>
      <w:szCs w:val="20"/>
      <w:lang w:val="x-none"/>
    </w:rPr>
  </w:style>
  <w:style w:type="paragraph" w:styleId="Ttulo8">
    <w:name w:val="heading 8"/>
    <w:basedOn w:val="Normal"/>
    <w:next w:val="Normal"/>
    <w:link w:val="Ttulo8Char"/>
    <w:rsid w:val="00DB2999"/>
    <w:pPr>
      <w:keepNext/>
      <w:outlineLvl w:val="7"/>
    </w:pPr>
    <w:rPr>
      <w:szCs w:val="20"/>
      <w:lang w:val="x-none"/>
    </w:rPr>
  </w:style>
  <w:style w:type="paragraph" w:styleId="Ttulo9">
    <w:name w:val="heading 9"/>
    <w:basedOn w:val="Normal"/>
    <w:next w:val="Normal"/>
    <w:link w:val="Ttulo9Char"/>
    <w:rsid w:val="00DB2999"/>
    <w:pPr>
      <w:keepNext/>
      <w:ind w:firstLine="708"/>
      <w:outlineLvl w:val="8"/>
    </w:pPr>
    <w:rPr>
      <w:b/>
      <w:bCs/>
      <w:sz w:val="36"/>
      <w:szCs w:val="2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aliases w:val="FGR_Nível 2 Char"/>
    <w:link w:val="Ttulo2"/>
    <w:rsid w:val="003F229A"/>
    <w:rPr>
      <w:rFonts w:ascii="Arial" w:eastAsia="Times New Roman" w:hAnsi="Arial"/>
      <w:b/>
      <w:sz w:val="24"/>
      <w:lang w:val="x-none"/>
    </w:rPr>
  </w:style>
  <w:style w:type="paragraph" w:styleId="Recuodecorpodetexto">
    <w:name w:val="Body Text Indent"/>
    <w:basedOn w:val="Normal"/>
    <w:link w:val="RecuodecorpodetextoChar"/>
    <w:rsid w:val="0061669D"/>
    <w:pPr>
      <w:ind w:firstLine="360"/>
    </w:pPr>
    <w:rPr>
      <w:szCs w:val="20"/>
      <w:lang w:val="x-none"/>
    </w:rPr>
  </w:style>
  <w:style w:type="character" w:customStyle="1" w:styleId="RecuodecorpodetextoChar">
    <w:name w:val="Recuo de corpo de texto Char"/>
    <w:link w:val="Recuodecorpodetexto"/>
    <w:rsid w:val="0061669D"/>
    <w:rPr>
      <w:rFonts w:ascii="Times New Roman" w:eastAsia="Times New Roman" w:hAnsi="Times New Roman" w:cs="Times New Roman"/>
      <w:sz w:val="24"/>
      <w:szCs w:val="20"/>
      <w:lang w:eastAsia="pt-BR"/>
    </w:rPr>
  </w:style>
  <w:style w:type="paragraph" w:styleId="Cabealho">
    <w:name w:val="header"/>
    <w:basedOn w:val="Normal"/>
    <w:link w:val="CabealhoChar"/>
    <w:unhideWhenUsed/>
    <w:rsid w:val="0061669D"/>
    <w:pPr>
      <w:tabs>
        <w:tab w:val="center" w:pos="4252"/>
        <w:tab w:val="right" w:pos="8504"/>
      </w:tabs>
    </w:pPr>
    <w:rPr>
      <w:lang w:val="x-none"/>
    </w:rPr>
  </w:style>
  <w:style w:type="character" w:customStyle="1" w:styleId="CabealhoChar">
    <w:name w:val="Cabeçalho Char"/>
    <w:link w:val="Cabealho"/>
    <w:uiPriority w:val="99"/>
    <w:rsid w:val="0061669D"/>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61669D"/>
    <w:pPr>
      <w:tabs>
        <w:tab w:val="center" w:pos="4252"/>
        <w:tab w:val="right" w:pos="8504"/>
      </w:tabs>
    </w:pPr>
    <w:rPr>
      <w:lang w:val="x-none"/>
    </w:rPr>
  </w:style>
  <w:style w:type="character" w:customStyle="1" w:styleId="RodapChar">
    <w:name w:val="Rodapé Char"/>
    <w:link w:val="Rodap"/>
    <w:uiPriority w:val="99"/>
    <w:rsid w:val="0061669D"/>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61669D"/>
    <w:rPr>
      <w:rFonts w:ascii="Tahoma" w:hAnsi="Tahoma"/>
      <w:sz w:val="16"/>
      <w:szCs w:val="16"/>
      <w:lang w:val="x-none"/>
    </w:rPr>
  </w:style>
  <w:style w:type="character" w:customStyle="1" w:styleId="TextodebaloChar">
    <w:name w:val="Texto de balão Char"/>
    <w:link w:val="Textodebalo"/>
    <w:uiPriority w:val="99"/>
    <w:semiHidden/>
    <w:rsid w:val="0061669D"/>
    <w:rPr>
      <w:rFonts w:ascii="Tahoma" w:eastAsia="Times New Roman" w:hAnsi="Tahoma" w:cs="Tahoma"/>
      <w:sz w:val="16"/>
      <w:szCs w:val="16"/>
      <w:lang w:eastAsia="pt-BR"/>
    </w:rPr>
  </w:style>
  <w:style w:type="paragraph" w:styleId="Textodenotaderodap">
    <w:name w:val="footnote text"/>
    <w:basedOn w:val="Normal"/>
    <w:link w:val="TextodenotaderodapChar"/>
    <w:semiHidden/>
    <w:rsid w:val="00377995"/>
    <w:rPr>
      <w:sz w:val="20"/>
      <w:szCs w:val="20"/>
      <w:lang w:val="x-none"/>
    </w:rPr>
  </w:style>
  <w:style w:type="character" w:customStyle="1" w:styleId="TextodenotaderodapChar">
    <w:name w:val="Texto de nota de rodapé Char"/>
    <w:link w:val="Textodenotaderodap"/>
    <w:semiHidden/>
    <w:rsid w:val="00377995"/>
    <w:rPr>
      <w:rFonts w:ascii="Times New Roman" w:eastAsia="Times New Roman" w:hAnsi="Times New Roman" w:cs="Times New Roman"/>
      <w:sz w:val="20"/>
      <w:szCs w:val="20"/>
      <w:lang w:eastAsia="pt-BR"/>
    </w:rPr>
  </w:style>
  <w:style w:type="paragraph" w:styleId="PargrafodaLista">
    <w:name w:val="List Paragraph"/>
    <w:basedOn w:val="Normal"/>
    <w:link w:val="PargrafodaListaChar"/>
    <w:uiPriority w:val="34"/>
    <w:rsid w:val="00377995"/>
    <w:pPr>
      <w:ind w:left="720"/>
      <w:contextualSpacing/>
    </w:pPr>
  </w:style>
  <w:style w:type="paragraph" w:styleId="Recuodecorpodetexto2">
    <w:name w:val="Body Text Indent 2"/>
    <w:basedOn w:val="Normal"/>
    <w:link w:val="Recuodecorpodetexto2Char"/>
    <w:uiPriority w:val="99"/>
    <w:unhideWhenUsed/>
    <w:rsid w:val="00DB2999"/>
    <w:pPr>
      <w:spacing w:line="480" w:lineRule="auto"/>
      <w:ind w:left="283"/>
    </w:pPr>
    <w:rPr>
      <w:lang w:val="x-none"/>
    </w:rPr>
  </w:style>
  <w:style w:type="character" w:customStyle="1" w:styleId="Recuodecorpodetexto2Char">
    <w:name w:val="Recuo de corpo de texto 2 Char"/>
    <w:link w:val="Recuodecorpodetexto2"/>
    <w:uiPriority w:val="99"/>
    <w:semiHidden/>
    <w:rsid w:val="00DB2999"/>
    <w:rPr>
      <w:rFonts w:ascii="Times New Roman" w:eastAsia="Times New Roman" w:hAnsi="Times New Roman" w:cs="Times New Roman"/>
      <w:sz w:val="24"/>
      <w:szCs w:val="24"/>
      <w:lang w:eastAsia="pt-BR"/>
    </w:rPr>
  </w:style>
  <w:style w:type="paragraph" w:styleId="Corpodetexto">
    <w:name w:val="Body Text"/>
    <w:basedOn w:val="Normal"/>
    <w:link w:val="CorpodetextoChar"/>
    <w:unhideWhenUsed/>
    <w:rsid w:val="00DB2999"/>
    <w:rPr>
      <w:lang w:val="x-none"/>
    </w:rPr>
  </w:style>
  <w:style w:type="character" w:customStyle="1" w:styleId="CorpodetextoChar">
    <w:name w:val="Corpo de texto Char"/>
    <w:link w:val="Corpodetexto"/>
    <w:rsid w:val="00DB2999"/>
    <w:rPr>
      <w:rFonts w:ascii="Times New Roman" w:eastAsia="Times New Roman" w:hAnsi="Times New Roman" w:cs="Times New Roman"/>
      <w:sz w:val="24"/>
      <w:szCs w:val="24"/>
      <w:lang w:eastAsia="pt-BR"/>
    </w:rPr>
  </w:style>
  <w:style w:type="paragraph" w:styleId="Corpodetexto2">
    <w:name w:val="Body Text 2"/>
    <w:basedOn w:val="Normal"/>
    <w:link w:val="Corpodetexto2Char"/>
    <w:uiPriority w:val="99"/>
    <w:unhideWhenUsed/>
    <w:rsid w:val="00DB2999"/>
    <w:pPr>
      <w:spacing w:line="480" w:lineRule="auto"/>
    </w:pPr>
    <w:rPr>
      <w:lang w:val="x-none"/>
    </w:rPr>
  </w:style>
  <w:style w:type="character" w:customStyle="1" w:styleId="Corpodetexto2Char">
    <w:name w:val="Corpo de texto 2 Char"/>
    <w:link w:val="Corpodetexto2"/>
    <w:uiPriority w:val="99"/>
    <w:semiHidden/>
    <w:rsid w:val="00DB2999"/>
    <w:rPr>
      <w:rFonts w:ascii="Times New Roman" w:eastAsia="Times New Roman" w:hAnsi="Times New Roman" w:cs="Times New Roman"/>
      <w:sz w:val="24"/>
      <w:szCs w:val="24"/>
      <w:lang w:eastAsia="pt-BR"/>
    </w:rPr>
  </w:style>
  <w:style w:type="character" w:customStyle="1" w:styleId="Ttulo1Char">
    <w:name w:val="Título 1 Char"/>
    <w:aliases w:val="FGR_Nível 1 Char"/>
    <w:link w:val="Ttulo1"/>
    <w:rsid w:val="00605670"/>
    <w:rPr>
      <w:rFonts w:ascii="Arial" w:eastAsia="Times New Roman" w:hAnsi="Arial"/>
      <w:b/>
      <w:sz w:val="28"/>
    </w:rPr>
  </w:style>
  <w:style w:type="character" w:customStyle="1" w:styleId="Ttulo3Char">
    <w:name w:val="Título 3 Char"/>
    <w:aliases w:val="FGR_Nível 3 Char"/>
    <w:link w:val="Ttulo3"/>
    <w:rsid w:val="009935A7"/>
    <w:rPr>
      <w:rFonts w:ascii="Arial" w:eastAsia="Times New Roman" w:hAnsi="Arial"/>
      <w:caps/>
      <w:sz w:val="24"/>
      <w:lang w:val="x-none"/>
    </w:rPr>
  </w:style>
  <w:style w:type="character" w:customStyle="1" w:styleId="Ttulo4Char">
    <w:name w:val="Título 4 Char"/>
    <w:link w:val="Ttulo4"/>
    <w:rsid w:val="00DB2999"/>
    <w:rPr>
      <w:rFonts w:ascii="Arial" w:eastAsia="Times New Roman" w:hAnsi="Arial"/>
      <w:b/>
      <w:sz w:val="24"/>
      <w:lang w:val="x-none"/>
    </w:rPr>
  </w:style>
  <w:style w:type="character" w:customStyle="1" w:styleId="Ttulo5Char">
    <w:name w:val="Título 5 Char"/>
    <w:link w:val="Ttulo5"/>
    <w:rsid w:val="00DB2999"/>
    <w:rPr>
      <w:rFonts w:ascii="Times New Roman" w:eastAsia="Times New Roman" w:hAnsi="Times New Roman" w:cs="Times New Roman"/>
      <w:sz w:val="28"/>
      <w:szCs w:val="20"/>
      <w:lang w:eastAsia="pt-BR"/>
    </w:rPr>
  </w:style>
  <w:style w:type="character" w:customStyle="1" w:styleId="Ttulo6Char">
    <w:name w:val="Título 6 Char"/>
    <w:link w:val="Ttulo6"/>
    <w:rsid w:val="00DB2999"/>
    <w:rPr>
      <w:rFonts w:ascii="Times New Roman" w:eastAsia="Times New Roman" w:hAnsi="Times New Roman" w:cs="Times New Roman"/>
      <w:sz w:val="24"/>
      <w:szCs w:val="20"/>
      <w:lang w:eastAsia="pt-BR"/>
    </w:rPr>
  </w:style>
  <w:style w:type="character" w:customStyle="1" w:styleId="Ttulo7Char">
    <w:name w:val="Título 7 Char"/>
    <w:link w:val="Ttulo7"/>
    <w:rsid w:val="00DB2999"/>
    <w:rPr>
      <w:rFonts w:ascii="Times New Roman" w:eastAsia="Times New Roman" w:hAnsi="Times New Roman" w:cs="Times New Roman"/>
      <w:sz w:val="24"/>
      <w:szCs w:val="20"/>
      <w:lang w:eastAsia="pt-BR"/>
    </w:rPr>
  </w:style>
  <w:style w:type="character" w:customStyle="1" w:styleId="Ttulo8Char">
    <w:name w:val="Título 8 Char"/>
    <w:link w:val="Ttulo8"/>
    <w:rsid w:val="00DB2999"/>
    <w:rPr>
      <w:rFonts w:ascii="Times New Roman" w:eastAsia="Times New Roman" w:hAnsi="Times New Roman" w:cs="Times New Roman"/>
      <w:sz w:val="24"/>
      <w:szCs w:val="20"/>
      <w:lang w:eastAsia="pt-BR"/>
    </w:rPr>
  </w:style>
  <w:style w:type="character" w:customStyle="1" w:styleId="Ttulo9Char">
    <w:name w:val="Título 9 Char"/>
    <w:link w:val="Ttulo9"/>
    <w:rsid w:val="00DB2999"/>
    <w:rPr>
      <w:rFonts w:ascii="Times New Roman" w:eastAsia="Times New Roman" w:hAnsi="Times New Roman" w:cs="Times New Roman"/>
      <w:b/>
      <w:bCs/>
      <w:sz w:val="36"/>
      <w:szCs w:val="20"/>
      <w:lang w:eastAsia="pt-BR"/>
    </w:rPr>
  </w:style>
  <w:style w:type="paragraph" w:styleId="Recuodecorpodetexto3">
    <w:name w:val="Body Text Indent 3"/>
    <w:basedOn w:val="Normal"/>
    <w:link w:val="Recuodecorpodetexto3Char"/>
    <w:rsid w:val="00DB2999"/>
    <w:pPr>
      <w:ind w:firstLine="708"/>
    </w:pPr>
    <w:rPr>
      <w:sz w:val="28"/>
      <w:szCs w:val="20"/>
      <w:lang w:val="x-none"/>
    </w:rPr>
  </w:style>
  <w:style w:type="character" w:customStyle="1" w:styleId="Recuodecorpodetexto3Char">
    <w:name w:val="Recuo de corpo de texto 3 Char"/>
    <w:link w:val="Recuodecorpodetexto3"/>
    <w:rsid w:val="00DB2999"/>
    <w:rPr>
      <w:rFonts w:ascii="Times New Roman" w:eastAsia="Times New Roman" w:hAnsi="Times New Roman" w:cs="Times New Roman"/>
      <w:sz w:val="28"/>
      <w:szCs w:val="20"/>
      <w:lang w:eastAsia="pt-BR"/>
    </w:rPr>
  </w:style>
  <w:style w:type="paragraph" w:styleId="MapadoDocumento">
    <w:name w:val="Document Map"/>
    <w:basedOn w:val="Normal"/>
    <w:link w:val="MapadoDocumentoChar"/>
    <w:semiHidden/>
    <w:rsid w:val="00DB2999"/>
    <w:pPr>
      <w:shd w:val="clear" w:color="auto" w:fill="000080"/>
    </w:pPr>
    <w:rPr>
      <w:rFonts w:ascii="Tahoma" w:hAnsi="Tahoma"/>
      <w:sz w:val="20"/>
      <w:szCs w:val="20"/>
      <w:lang w:val="x-none"/>
    </w:rPr>
  </w:style>
  <w:style w:type="character" w:customStyle="1" w:styleId="MapadoDocumentoChar">
    <w:name w:val="Mapa do Documento Char"/>
    <w:link w:val="MapadoDocumento"/>
    <w:semiHidden/>
    <w:rsid w:val="00DB2999"/>
    <w:rPr>
      <w:rFonts w:ascii="Tahoma" w:eastAsia="Times New Roman" w:hAnsi="Tahoma" w:cs="Times New Roman"/>
      <w:sz w:val="20"/>
      <w:szCs w:val="20"/>
      <w:shd w:val="clear" w:color="auto" w:fill="000080"/>
      <w:lang w:eastAsia="pt-BR"/>
    </w:rPr>
  </w:style>
  <w:style w:type="paragraph" w:styleId="Corpodetexto3">
    <w:name w:val="Body Text 3"/>
    <w:basedOn w:val="Normal"/>
    <w:link w:val="Corpodetexto3Char"/>
    <w:rsid w:val="00DB2999"/>
    <w:rPr>
      <w:b/>
      <w:szCs w:val="20"/>
      <w:lang w:val="x-none"/>
    </w:rPr>
  </w:style>
  <w:style w:type="character" w:customStyle="1" w:styleId="Corpodetexto3Char">
    <w:name w:val="Corpo de texto 3 Char"/>
    <w:link w:val="Corpodetexto3"/>
    <w:rsid w:val="00DB2999"/>
    <w:rPr>
      <w:rFonts w:ascii="Times New Roman" w:eastAsia="Times New Roman" w:hAnsi="Times New Roman" w:cs="Times New Roman"/>
      <w:b/>
      <w:sz w:val="24"/>
      <w:szCs w:val="20"/>
      <w:lang w:eastAsia="pt-BR"/>
    </w:rPr>
  </w:style>
  <w:style w:type="character" w:styleId="Nmerodepgina">
    <w:name w:val="page number"/>
    <w:basedOn w:val="Fontepargpadro"/>
    <w:rsid w:val="00DB2999"/>
  </w:style>
  <w:style w:type="paragraph" w:customStyle="1" w:styleId="Pensamentos">
    <w:name w:val="Pensamentos"/>
    <w:basedOn w:val="Normal"/>
    <w:next w:val="Normal"/>
    <w:rsid w:val="00DB2999"/>
    <w:pPr>
      <w:numPr>
        <w:numId w:val="1"/>
      </w:numPr>
      <w:tabs>
        <w:tab w:val="left" w:pos="-3686"/>
        <w:tab w:val="left" w:pos="-3544"/>
        <w:tab w:val="left" w:pos="10773"/>
      </w:tabs>
    </w:pPr>
    <w:rPr>
      <w:sz w:val="28"/>
      <w:szCs w:val="20"/>
    </w:rPr>
  </w:style>
  <w:style w:type="character" w:styleId="Forte">
    <w:name w:val="Strong"/>
    <w:rsid w:val="00DB2999"/>
    <w:rPr>
      <w:b/>
    </w:rPr>
  </w:style>
  <w:style w:type="paragraph" w:styleId="Commarcadores4">
    <w:name w:val="List Bullet 4"/>
    <w:basedOn w:val="Normal"/>
    <w:autoRedefine/>
    <w:rsid w:val="00DB2999"/>
    <w:pPr>
      <w:tabs>
        <w:tab w:val="num" w:pos="360"/>
      </w:tabs>
      <w:spacing w:before="60" w:after="60"/>
      <w:ind w:left="1191" w:hanging="340"/>
    </w:pPr>
    <w:rPr>
      <w:sz w:val="20"/>
      <w:szCs w:val="20"/>
      <w:lang w:val="pt-PT"/>
    </w:rPr>
  </w:style>
  <w:style w:type="paragraph" w:customStyle="1" w:styleId="EditalNormal">
    <w:name w:val="EditalNormal"/>
    <w:basedOn w:val="Normal"/>
    <w:rsid w:val="00DB2999"/>
    <w:pPr>
      <w:spacing w:before="180"/>
    </w:pPr>
    <w:rPr>
      <w:szCs w:val="20"/>
    </w:rPr>
  </w:style>
  <w:style w:type="paragraph" w:styleId="Recuonormal">
    <w:name w:val="Normal Indent"/>
    <w:basedOn w:val="Normal"/>
    <w:rsid w:val="00DB2999"/>
    <w:pPr>
      <w:ind w:left="708"/>
      <w:jc w:val="center"/>
    </w:pPr>
    <w:rPr>
      <w:sz w:val="20"/>
      <w:szCs w:val="20"/>
    </w:rPr>
  </w:style>
  <w:style w:type="paragraph" w:customStyle="1" w:styleId="Item0">
    <w:name w:val="Item0"/>
    <w:autoRedefine/>
    <w:rsid w:val="00DB2999"/>
    <w:pPr>
      <w:spacing w:line="360" w:lineRule="auto"/>
      <w:jc w:val="both"/>
    </w:pPr>
    <w:rPr>
      <w:rFonts w:ascii="Arial" w:eastAsia="Times New Roman" w:hAnsi="Arial"/>
      <w:b/>
    </w:rPr>
  </w:style>
  <w:style w:type="table" w:styleId="Tabelacomgrade">
    <w:name w:val="Table Grid"/>
    <w:basedOn w:val="Tabelanormal"/>
    <w:rsid w:val="00DB299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
    <w:name w:val="Corpo"/>
    <w:basedOn w:val="Normal"/>
    <w:rsid w:val="00DB2999"/>
    <w:pPr>
      <w:snapToGrid w:val="0"/>
      <w:ind w:firstLine="2880"/>
    </w:pPr>
    <w:rPr>
      <w:szCs w:val="20"/>
      <w:lang w:val="en-US"/>
    </w:rPr>
  </w:style>
  <w:style w:type="paragraph" w:styleId="TextosemFormatao">
    <w:name w:val="Plain Text"/>
    <w:basedOn w:val="Normal"/>
    <w:link w:val="TextosemFormataoChar"/>
    <w:rsid w:val="00DB2999"/>
    <w:rPr>
      <w:rFonts w:ascii="Courier New" w:hAnsi="Courier New"/>
      <w:sz w:val="20"/>
      <w:szCs w:val="20"/>
      <w:lang w:val="x-none"/>
    </w:rPr>
  </w:style>
  <w:style w:type="character" w:customStyle="1" w:styleId="TextosemFormataoChar">
    <w:name w:val="Texto sem Formatação Char"/>
    <w:link w:val="TextosemFormatao"/>
    <w:rsid w:val="00DB2999"/>
    <w:rPr>
      <w:rFonts w:ascii="Courier New" w:eastAsia="Times New Roman" w:hAnsi="Courier New" w:cs="Times New Roman"/>
      <w:sz w:val="20"/>
      <w:szCs w:val="20"/>
      <w:lang w:eastAsia="pt-BR"/>
    </w:rPr>
  </w:style>
  <w:style w:type="paragraph" w:styleId="NormalWeb">
    <w:name w:val="Normal (Web)"/>
    <w:basedOn w:val="Normal"/>
    <w:uiPriority w:val="99"/>
    <w:rsid w:val="00DB2999"/>
    <w:pPr>
      <w:spacing w:before="150" w:after="150"/>
    </w:pPr>
    <w:rPr>
      <w:rFonts w:ascii="Lucida Sans Unicode" w:hAnsi="Lucida Sans Unicode" w:cs="Lucida Sans Unicode"/>
      <w:color w:val="000000"/>
      <w:sz w:val="18"/>
      <w:szCs w:val="18"/>
    </w:rPr>
  </w:style>
  <w:style w:type="paragraph" w:customStyle="1" w:styleId="p4">
    <w:name w:val="p4"/>
    <w:basedOn w:val="Normal"/>
    <w:rsid w:val="00DB2999"/>
    <w:pPr>
      <w:tabs>
        <w:tab w:val="left" w:pos="640"/>
      </w:tabs>
      <w:spacing w:line="280" w:lineRule="atLeast"/>
    </w:pPr>
    <w:rPr>
      <w:snapToGrid w:val="0"/>
      <w:szCs w:val="20"/>
    </w:rPr>
  </w:style>
  <w:style w:type="paragraph" w:customStyle="1" w:styleId="TextosemFormatao1">
    <w:name w:val="Texto sem Formatação1"/>
    <w:basedOn w:val="Normal"/>
    <w:rsid w:val="00DB2999"/>
    <w:rPr>
      <w:rFonts w:ascii="Courier New" w:hAnsi="Courier New"/>
      <w:sz w:val="20"/>
      <w:szCs w:val="20"/>
    </w:rPr>
  </w:style>
  <w:style w:type="paragraph" w:customStyle="1" w:styleId="descricao">
    <w:name w:val="descricao"/>
    <w:basedOn w:val="Normal"/>
    <w:rsid w:val="00DB2999"/>
    <w:pPr>
      <w:spacing w:before="100" w:beforeAutospacing="1" w:after="100" w:afterAutospacing="1"/>
    </w:pPr>
    <w:rPr>
      <w:i/>
      <w:iCs/>
      <w:color w:val="666666"/>
      <w:sz w:val="18"/>
      <w:szCs w:val="18"/>
    </w:rPr>
  </w:style>
  <w:style w:type="character" w:styleId="nfase">
    <w:name w:val="Emphasis"/>
    <w:uiPriority w:val="20"/>
    <w:rsid w:val="00DB2999"/>
    <w:rPr>
      <w:i/>
      <w:iCs/>
    </w:rPr>
  </w:style>
  <w:style w:type="paragraph" w:customStyle="1" w:styleId="texto">
    <w:name w:val="texto"/>
    <w:basedOn w:val="Normal"/>
    <w:rsid w:val="00DB2999"/>
    <w:pPr>
      <w:ind w:left="150" w:right="150"/>
    </w:pPr>
    <w:rPr>
      <w:rFonts w:ascii="Verdana" w:hAnsi="Verdana"/>
      <w:color w:val="000000"/>
      <w:sz w:val="17"/>
      <w:szCs w:val="17"/>
    </w:rPr>
  </w:style>
  <w:style w:type="paragraph" w:customStyle="1" w:styleId="textocenter">
    <w:name w:val="textocenter"/>
    <w:basedOn w:val="Normal"/>
    <w:rsid w:val="00DB2999"/>
    <w:pPr>
      <w:jc w:val="center"/>
    </w:pPr>
    <w:rPr>
      <w:rFonts w:ascii="Verdana" w:hAnsi="Verdana"/>
      <w:color w:val="000000"/>
      <w:sz w:val="17"/>
      <w:szCs w:val="17"/>
    </w:rPr>
  </w:style>
  <w:style w:type="character" w:styleId="Hyperlink">
    <w:name w:val="Hyperlink"/>
    <w:uiPriority w:val="99"/>
    <w:unhideWhenUsed/>
    <w:rsid w:val="00112453"/>
    <w:rPr>
      <w:color w:val="0000FF"/>
      <w:u w:val="single"/>
    </w:rPr>
  </w:style>
  <w:style w:type="character" w:styleId="HiperlinkVisitado">
    <w:name w:val="FollowedHyperlink"/>
    <w:uiPriority w:val="99"/>
    <w:semiHidden/>
    <w:unhideWhenUsed/>
    <w:rsid w:val="00112453"/>
    <w:rPr>
      <w:color w:val="800080"/>
      <w:u w:val="single"/>
    </w:rPr>
  </w:style>
  <w:style w:type="paragraph" w:customStyle="1" w:styleId="xl65">
    <w:name w:val="xl65"/>
    <w:basedOn w:val="Normal"/>
    <w:rsid w:val="00112453"/>
    <w:pPr>
      <w:spacing w:before="100" w:beforeAutospacing="1" w:after="100" w:afterAutospacing="1"/>
    </w:pPr>
    <w:rPr>
      <w:rFonts w:cs="Arial"/>
      <w:color w:val="000000"/>
    </w:rPr>
  </w:style>
  <w:style w:type="paragraph" w:customStyle="1" w:styleId="xl66">
    <w:name w:val="xl66"/>
    <w:basedOn w:val="Normal"/>
    <w:rsid w:val="00112453"/>
    <w:pPr>
      <w:spacing w:before="100" w:beforeAutospacing="1" w:after="100" w:afterAutospacing="1"/>
    </w:pPr>
    <w:rPr>
      <w:rFonts w:cs="Arial"/>
      <w:color w:val="000000"/>
    </w:rPr>
  </w:style>
  <w:style w:type="paragraph" w:customStyle="1" w:styleId="xl67">
    <w:name w:val="xl67"/>
    <w:basedOn w:val="Normal"/>
    <w:rsid w:val="00112453"/>
    <w:pPr>
      <w:pBdr>
        <w:top w:val="single" w:sz="4" w:space="0" w:color="FFFFFF"/>
        <w:left w:val="single" w:sz="4" w:space="0" w:color="FFFFFF"/>
        <w:right w:val="single" w:sz="4" w:space="0" w:color="FFFFFF"/>
      </w:pBdr>
      <w:spacing w:before="100" w:beforeAutospacing="1" w:after="100" w:afterAutospacing="1"/>
      <w:jc w:val="right"/>
    </w:pPr>
    <w:rPr>
      <w:rFonts w:cs="Arial"/>
      <w:color w:val="000000"/>
    </w:rPr>
  </w:style>
  <w:style w:type="paragraph" w:customStyle="1" w:styleId="xl68">
    <w:name w:val="xl68"/>
    <w:basedOn w:val="Normal"/>
    <w:rsid w:val="00112453"/>
    <w:pPr>
      <w:pBdr>
        <w:top w:val="single" w:sz="4" w:space="0" w:color="FFFFFF"/>
        <w:right w:val="single" w:sz="4" w:space="0" w:color="FFFFFF"/>
      </w:pBdr>
      <w:spacing w:before="100" w:beforeAutospacing="1" w:after="100" w:afterAutospacing="1"/>
      <w:jc w:val="right"/>
    </w:pPr>
    <w:rPr>
      <w:rFonts w:cs="Arial"/>
      <w:color w:val="000000"/>
    </w:rPr>
  </w:style>
  <w:style w:type="paragraph" w:customStyle="1" w:styleId="xl69">
    <w:name w:val="xl69"/>
    <w:basedOn w:val="Normal"/>
    <w:rsid w:val="00112453"/>
    <w:pPr>
      <w:pBdr>
        <w:top w:val="single" w:sz="4" w:space="0" w:color="FFFFFF"/>
        <w:right w:val="single" w:sz="4" w:space="0" w:color="FFFFFF"/>
      </w:pBdr>
      <w:spacing w:before="100" w:beforeAutospacing="1" w:after="100" w:afterAutospacing="1"/>
      <w:jc w:val="right"/>
    </w:pPr>
    <w:rPr>
      <w:rFonts w:cs="Arial"/>
      <w:color w:val="000000"/>
    </w:rPr>
  </w:style>
  <w:style w:type="paragraph" w:customStyle="1" w:styleId="xl70">
    <w:name w:val="xl70"/>
    <w:basedOn w:val="Normal"/>
    <w:rsid w:val="00112453"/>
    <w:pPr>
      <w:spacing w:before="100" w:beforeAutospacing="1" w:after="100" w:afterAutospacing="1"/>
      <w:jc w:val="right"/>
    </w:pPr>
    <w:rPr>
      <w:rFonts w:cs="Arial"/>
      <w:color w:val="000000"/>
    </w:rPr>
  </w:style>
  <w:style w:type="paragraph" w:customStyle="1" w:styleId="xl71">
    <w:name w:val="xl71"/>
    <w:basedOn w:val="Normal"/>
    <w:rsid w:val="00112453"/>
    <w:pPr>
      <w:spacing w:before="100" w:beforeAutospacing="1" w:after="100" w:afterAutospacing="1"/>
      <w:jc w:val="right"/>
    </w:pPr>
    <w:rPr>
      <w:rFonts w:cs="Arial"/>
      <w:color w:val="000000"/>
    </w:rPr>
  </w:style>
  <w:style w:type="paragraph" w:customStyle="1" w:styleId="xl72">
    <w:name w:val="xl72"/>
    <w:basedOn w:val="Normal"/>
    <w:rsid w:val="00112453"/>
    <w:pPr>
      <w:shd w:val="clear" w:color="000000" w:fill="auto"/>
      <w:spacing w:before="100" w:beforeAutospacing="1" w:after="100" w:afterAutospacing="1"/>
      <w:jc w:val="right"/>
    </w:pPr>
    <w:rPr>
      <w:rFonts w:cs="Arial"/>
      <w:b/>
      <w:bCs/>
      <w:color w:val="000000"/>
    </w:rPr>
  </w:style>
  <w:style w:type="paragraph" w:customStyle="1" w:styleId="xl73">
    <w:name w:val="xl73"/>
    <w:basedOn w:val="Normal"/>
    <w:rsid w:val="00112453"/>
    <w:pPr>
      <w:pBdr>
        <w:top w:val="single" w:sz="4" w:space="0" w:color="auto"/>
        <w:left w:val="single" w:sz="4" w:space="0" w:color="auto"/>
        <w:bottom w:val="single" w:sz="4" w:space="0" w:color="000000"/>
        <w:right w:val="single" w:sz="4" w:space="0" w:color="000000"/>
      </w:pBdr>
      <w:shd w:val="clear" w:color="000000" w:fill="C0C0C0"/>
      <w:spacing w:before="100" w:beforeAutospacing="1" w:after="100" w:afterAutospacing="1"/>
      <w:textAlignment w:val="top"/>
    </w:pPr>
    <w:rPr>
      <w:rFonts w:cs="Arial"/>
      <w:b/>
      <w:bCs/>
      <w:color w:val="000000"/>
    </w:rPr>
  </w:style>
  <w:style w:type="paragraph" w:customStyle="1" w:styleId="xl74">
    <w:name w:val="xl74"/>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textAlignment w:val="top"/>
    </w:pPr>
    <w:rPr>
      <w:rFonts w:cs="Arial"/>
      <w:b/>
      <w:bCs/>
      <w:color w:val="000000"/>
    </w:rPr>
  </w:style>
  <w:style w:type="paragraph" w:customStyle="1" w:styleId="xl75">
    <w:name w:val="xl75"/>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jc w:val="center"/>
      <w:textAlignment w:val="top"/>
    </w:pPr>
    <w:rPr>
      <w:rFonts w:cs="Arial"/>
      <w:b/>
      <w:bCs/>
      <w:color w:val="000000"/>
    </w:rPr>
  </w:style>
  <w:style w:type="paragraph" w:customStyle="1" w:styleId="xl76">
    <w:name w:val="xl76"/>
    <w:basedOn w:val="Normal"/>
    <w:rsid w:val="00112453"/>
    <w:pPr>
      <w:pBdr>
        <w:top w:val="single" w:sz="4" w:space="0" w:color="auto"/>
        <w:bottom w:val="single" w:sz="4" w:space="0" w:color="000000"/>
        <w:right w:val="single" w:sz="4" w:space="0" w:color="000000"/>
      </w:pBdr>
      <w:shd w:val="clear" w:color="000000" w:fill="C0C0C0"/>
      <w:spacing w:before="100" w:beforeAutospacing="1" w:after="100" w:afterAutospacing="1"/>
      <w:jc w:val="right"/>
      <w:textAlignment w:val="top"/>
    </w:pPr>
    <w:rPr>
      <w:rFonts w:cs="Arial"/>
      <w:b/>
      <w:bCs/>
      <w:color w:val="000000"/>
    </w:rPr>
  </w:style>
  <w:style w:type="paragraph" w:customStyle="1" w:styleId="xl77">
    <w:name w:val="xl77"/>
    <w:basedOn w:val="Normal"/>
    <w:rsid w:val="00112453"/>
    <w:pPr>
      <w:pBdr>
        <w:top w:val="single" w:sz="4" w:space="0" w:color="auto"/>
        <w:bottom w:val="single" w:sz="4" w:space="0" w:color="000000"/>
        <w:right w:val="single" w:sz="4" w:space="0" w:color="auto"/>
      </w:pBdr>
      <w:shd w:val="clear" w:color="000000" w:fill="C0C0C0"/>
      <w:spacing w:before="100" w:beforeAutospacing="1" w:after="100" w:afterAutospacing="1"/>
      <w:jc w:val="right"/>
      <w:textAlignment w:val="top"/>
    </w:pPr>
    <w:rPr>
      <w:rFonts w:cs="Arial"/>
      <w:b/>
      <w:bCs/>
      <w:color w:val="000000"/>
    </w:rPr>
  </w:style>
  <w:style w:type="paragraph" w:customStyle="1" w:styleId="xl78">
    <w:name w:val="xl78"/>
    <w:basedOn w:val="Normal"/>
    <w:rsid w:val="00112453"/>
    <w:pPr>
      <w:pBdr>
        <w:left w:val="single" w:sz="4" w:space="0" w:color="auto"/>
        <w:bottom w:val="single" w:sz="4" w:space="0" w:color="000000"/>
        <w:right w:val="single" w:sz="4" w:space="0" w:color="000000"/>
      </w:pBdr>
      <w:spacing w:before="100" w:beforeAutospacing="1" w:after="100" w:afterAutospacing="1"/>
      <w:textAlignment w:val="top"/>
    </w:pPr>
    <w:rPr>
      <w:rFonts w:cs="Arial"/>
      <w:b/>
      <w:bCs/>
      <w:color w:val="000000"/>
    </w:rPr>
  </w:style>
  <w:style w:type="paragraph" w:customStyle="1" w:styleId="xl79">
    <w:name w:val="xl79"/>
    <w:basedOn w:val="Normal"/>
    <w:rsid w:val="00112453"/>
    <w:pPr>
      <w:pBdr>
        <w:left w:val="single" w:sz="4" w:space="0" w:color="auto"/>
        <w:bottom w:val="single" w:sz="4" w:space="0" w:color="000000"/>
        <w:right w:val="single" w:sz="4" w:space="0" w:color="000000"/>
      </w:pBdr>
      <w:spacing w:before="100" w:beforeAutospacing="1" w:after="100" w:afterAutospacing="1"/>
      <w:textAlignment w:val="top"/>
    </w:pPr>
    <w:rPr>
      <w:rFonts w:cs="Arial"/>
      <w:color w:val="000000"/>
    </w:rPr>
  </w:style>
  <w:style w:type="paragraph" w:customStyle="1" w:styleId="xl80">
    <w:name w:val="xl80"/>
    <w:basedOn w:val="Normal"/>
    <w:rsid w:val="00112453"/>
    <w:pPr>
      <w:pBdr>
        <w:bottom w:val="single" w:sz="4" w:space="0" w:color="000000"/>
        <w:right w:val="single" w:sz="4" w:space="0" w:color="000000"/>
      </w:pBdr>
      <w:spacing w:before="100" w:beforeAutospacing="1" w:after="100" w:afterAutospacing="1"/>
      <w:textAlignment w:val="top"/>
    </w:pPr>
    <w:rPr>
      <w:rFonts w:cs="Arial"/>
      <w:color w:val="000000"/>
    </w:rPr>
  </w:style>
  <w:style w:type="paragraph" w:customStyle="1" w:styleId="xl81">
    <w:name w:val="xl81"/>
    <w:basedOn w:val="Normal"/>
    <w:rsid w:val="00112453"/>
    <w:pPr>
      <w:pBdr>
        <w:bottom w:val="single" w:sz="4" w:space="0" w:color="000000"/>
        <w:right w:val="single" w:sz="4" w:space="0" w:color="000000"/>
      </w:pBdr>
      <w:spacing w:before="100" w:beforeAutospacing="1" w:after="100" w:afterAutospacing="1"/>
      <w:jc w:val="center"/>
      <w:textAlignment w:val="top"/>
    </w:pPr>
    <w:rPr>
      <w:rFonts w:cs="Arial"/>
      <w:color w:val="000000"/>
    </w:rPr>
  </w:style>
  <w:style w:type="paragraph" w:customStyle="1" w:styleId="xl82">
    <w:name w:val="xl82"/>
    <w:basedOn w:val="Normal"/>
    <w:rsid w:val="00112453"/>
    <w:pPr>
      <w:pBdr>
        <w:bottom w:val="single" w:sz="4" w:space="0" w:color="000000"/>
        <w:right w:val="single" w:sz="4" w:space="0" w:color="000000"/>
      </w:pBdr>
      <w:spacing w:before="100" w:beforeAutospacing="1" w:after="100" w:afterAutospacing="1"/>
      <w:jc w:val="right"/>
      <w:textAlignment w:val="top"/>
    </w:pPr>
    <w:rPr>
      <w:rFonts w:cs="Arial"/>
      <w:color w:val="000000"/>
    </w:rPr>
  </w:style>
  <w:style w:type="paragraph" w:customStyle="1" w:styleId="xl83">
    <w:name w:val="xl83"/>
    <w:basedOn w:val="Normal"/>
    <w:rsid w:val="00112453"/>
    <w:pPr>
      <w:pBdr>
        <w:bottom w:val="single" w:sz="4" w:space="0" w:color="000000"/>
        <w:right w:val="single" w:sz="4" w:space="0" w:color="auto"/>
      </w:pBdr>
      <w:spacing w:before="100" w:beforeAutospacing="1" w:after="100" w:afterAutospacing="1"/>
      <w:jc w:val="right"/>
      <w:textAlignment w:val="top"/>
    </w:pPr>
    <w:rPr>
      <w:rFonts w:cs="Arial"/>
      <w:b/>
      <w:bCs/>
      <w:color w:val="000000"/>
    </w:rPr>
  </w:style>
  <w:style w:type="paragraph" w:customStyle="1" w:styleId="xl84">
    <w:name w:val="xl84"/>
    <w:basedOn w:val="Normal"/>
    <w:rsid w:val="00112453"/>
    <w:pPr>
      <w:pBdr>
        <w:bottom w:val="single" w:sz="4" w:space="0" w:color="000000"/>
        <w:right w:val="single" w:sz="4" w:space="0" w:color="auto"/>
      </w:pBdr>
      <w:shd w:val="clear" w:color="000000" w:fill="FFFFFF"/>
      <w:spacing w:before="100" w:beforeAutospacing="1" w:after="100" w:afterAutospacing="1"/>
      <w:jc w:val="right"/>
      <w:textAlignment w:val="top"/>
    </w:pPr>
    <w:rPr>
      <w:rFonts w:cs="Arial"/>
      <w:b/>
      <w:bCs/>
      <w:color w:val="000000"/>
    </w:rPr>
  </w:style>
  <w:style w:type="paragraph" w:customStyle="1" w:styleId="xl85">
    <w:name w:val="xl85"/>
    <w:basedOn w:val="Normal"/>
    <w:rsid w:val="00112453"/>
    <w:pPr>
      <w:pBdr>
        <w:left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86">
    <w:name w:val="xl86"/>
    <w:basedOn w:val="Normal"/>
    <w:rsid w:val="00112453"/>
    <w:pPr>
      <w:spacing w:before="100" w:beforeAutospacing="1" w:after="100" w:afterAutospacing="1"/>
      <w:jc w:val="center"/>
      <w:textAlignment w:val="center"/>
    </w:pPr>
    <w:rPr>
      <w:rFonts w:cs="Arial"/>
      <w:b/>
      <w:bCs/>
      <w:color w:val="000000"/>
      <w:sz w:val="28"/>
      <w:szCs w:val="28"/>
    </w:rPr>
  </w:style>
  <w:style w:type="paragraph" w:customStyle="1" w:styleId="xl87">
    <w:name w:val="xl87"/>
    <w:basedOn w:val="Normal"/>
    <w:rsid w:val="00112453"/>
    <w:pPr>
      <w:pBdr>
        <w:right w:val="single" w:sz="4" w:space="0" w:color="000000"/>
      </w:pBdr>
      <w:spacing w:before="100" w:beforeAutospacing="1" w:after="100" w:afterAutospacing="1"/>
      <w:jc w:val="center"/>
      <w:textAlignment w:val="center"/>
    </w:pPr>
    <w:rPr>
      <w:rFonts w:cs="Arial"/>
      <w:b/>
      <w:bCs/>
      <w:color w:val="000000"/>
      <w:sz w:val="28"/>
      <w:szCs w:val="28"/>
    </w:rPr>
  </w:style>
  <w:style w:type="paragraph" w:customStyle="1" w:styleId="xl88">
    <w:name w:val="xl88"/>
    <w:basedOn w:val="Normal"/>
    <w:rsid w:val="00112453"/>
    <w:pPr>
      <w:pBdr>
        <w:left w:val="single" w:sz="4" w:space="0" w:color="auto"/>
        <w:bottom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89">
    <w:name w:val="xl89"/>
    <w:basedOn w:val="Normal"/>
    <w:rsid w:val="00112453"/>
    <w:pPr>
      <w:pBdr>
        <w:bottom w:val="single" w:sz="4" w:space="0" w:color="auto"/>
      </w:pBdr>
      <w:spacing w:before="100" w:beforeAutospacing="1" w:after="100" w:afterAutospacing="1"/>
      <w:jc w:val="center"/>
      <w:textAlignment w:val="center"/>
    </w:pPr>
    <w:rPr>
      <w:rFonts w:cs="Arial"/>
      <w:b/>
      <w:bCs/>
      <w:color w:val="000000"/>
      <w:sz w:val="28"/>
      <w:szCs w:val="28"/>
    </w:rPr>
  </w:style>
  <w:style w:type="paragraph" w:customStyle="1" w:styleId="xl90">
    <w:name w:val="xl90"/>
    <w:basedOn w:val="Normal"/>
    <w:rsid w:val="00112453"/>
    <w:pPr>
      <w:pBdr>
        <w:bottom w:val="single" w:sz="4" w:space="0" w:color="auto"/>
        <w:right w:val="single" w:sz="4" w:space="0" w:color="000000"/>
      </w:pBdr>
      <w:spacing w:before="100" w:beforeAutospacing="1" w:after="100" w:afterAutospacing="1"/>
      <w:jc w:val="center"/>
      <w:textAlignment w:val="center"/>
    </w:pPr>
    <w:rPr>
      <w:rFonts w:cs="Arial"/>
      <w:b/>
      <w:bCs/>
      <w:color w:val="000000"/>
      <w:sz w:val="28"/>
      <w:szCs w:val="28"/>
    </w:rPr>
  </w:style>
  <w:style w:type="paragraph" w:customStyle="1" w:styleId="xl91">
    <w:name w:val="xl91"/>
    <w:basedOn w:val="Normal"/>
    <w:rsid w:val="00112453"/>
    <w:pPr>
      <w:pBdr>
        <w:bottom w:val="single" w:sz="4" w:space="0" w:color="auto"/>
      </w:pBdr>
      <w:spacing w:before="100" w:beforeAutospacing="1" w:after="100" w:afterAutospacing="1"/>
      <w:jc w:val="center"/>
    </w:pPr>
    <w:rPr>
      <w:rFonts w:cs="Arial"/>
      <w:color w:val="000000"/>
    </w:rPr>
  </w:style>
  <w:style w:type="paragraph" w:customStyle="1" w:styleId="xl92">
    <w:name w:val="xl92"/>
    <w:basedOn w:val="Normal"/>
    <w:rsid w:val="00112453"/>
    <w:pPr>
      <w:pBdr>
        <w:top w:val="single" w:sz="4" w:space="0" w:color="000000"/>
        <w:left w:val="single" w:sz="4" w:space="0" w:color="000000"/>
        <w:bottom w:val="single" w:sz="4" w:space="0" w:color="000000"/>
      </w:pBdr>
      <w:spacing w:before="100" w:beforeAutospacing="1" w:after="100" w:afterAutospacing="1"/>
      <w:textAlignment w:val="top"/>
    </w:pPr>
    <w:rPr>
      <w:rFonts w:cs="Arial"/>
      <w:b/>
      <w:bCs/>
      <w:color w:val="000000"/>
    </w:rPr>
  </w:style>
  <w:style w:type="paragraph" w:customStyle="1" w:styleId="xl93">
    <w:name w:val="xl93"/>
    <w:basedOn w:val="Normal"/>
    <w:rsid w:val="00112453"/>
    <w:pPr>
      <w:pBdr>
        <w:top w:val="single" w:sz="4" w:space="0" w:color="000000"/>
        <w:bottom w:val="single" w:sz="4" w:space="0" w:color="000000"/>
      </w:pBdr>
      <w:spacing w:before="100" w:beforeAutospacing="1" w:after="100" w:afterAutospacing="1"/>
      <w:textAlignment w:val="top"/>
    </w:pPr>
    <w:rPr>
      <w:rFonts w:cs="Arial"/>
      <w:b/>
      <w:bCs/>
      <w:color w:val="000000"/>
    </w:rPr>
  </w:style>
  <w:style w:type="paragraph" w:customStyle="1" w:styleId="xl94">
    <w:name w:val="xl94"/>
    <w:basedOn w:val="Normal"/>
    <w:rsid w:val="00112453"/>
    <w:pPr>
      <w:pBdr>
        <w:top w:val="single" w:sz="4" w:space="0" w:color="000000"/>
        <w:bottom w:val="single" w:sz="4" w:space="0" w:color="000000"/>
        <w:right w:val="single" w:sz="4" w:space="0" w:color="000000"/>
      </w:pBdr>
      <w:spacing w:before="100" w:beforeAutospacing="1" w:after="100" w:afterAutospacing="1"/>
      <w:textAlignment w:val="top"/>
    </w:pPr>
    <w:rPr>
      <w:rFonts w:cs="Arial"/>
      <w:b/>
      <w:bCs/>
      <w:color w:val="000000"/>
    </w:rPr>
  </w:style>
  <w:style w:type="paragraph" w:customStyle="1" w:styleId="xl95">
    <w:name w:val="xl95"/>
    <w:basedOn w:val="Normal"/>
    <w:rsid w:val="00112453"/>
    <w:pPr>
      <w:pBdr>
        <w:top w:val="single" w:sz="4" w:space="0" w:color="auto"/>
        <w:left w:val="single" w:sz="4" w:space="0" w:color="auto"/>
      </w:pBdr>
      <w:spacing w:before="100" w:beforeAutospacing="1" w:after="100" w:afterAutospacing="1"/>
      <w:jc w:val="right"/>
    </w:pPr>
    <w:rPr>
      <w:rFonts w:cs="Arial"/>
      <w:color w:val="000000"/>
    </w:rPr>
  </w:style>
  <w:style w:type="paragraph" w:customStyle="1" w:styleId="xl96">
    <w:name w:val="xl96"/>
    <w:basedOn w:val="Normal"/>
    <w:rsid w:val="00112453"/>
    <w:pPr>
      <w:pBdr>
        <w:top w:val="single" w:sz="4" w:space="0" w:color="auto"/>
      </w:pBdr>
      <w:spacing w:before="100" w:beforeAutospacing="1" w:after="100" w:afterAutospacing="1"/>
      <w:jc w:val="right"/>
    </w:pPr>
    <w:rPr>
      <w:rFonts w:cs="Arial"/>
      <w:color w:val="000000"/>
    </w:rPr>
  </w:style>
  <w:style w:type="paragraph" w:customStyle="1" w:styleId="xl97">
    <w:name w:val="xl97"/>
    <w:basedOn w:val="Normal"/>
    <w:rsid w:val="00112453"/>
    <w:pPr>
      <w:pBdr>
        <w:top w:val="single" w:sz="4" w:space="0" w:color="auto"/>
        <w:right w:val="single" w:sz="4" w:space="0" w:color="auto"/>
      </w:pBdr>
      <w:spacing w:before="100" w:beforeAutospacing="1" w:after="100" w:afterAutospacing="1"/>
      <w:jc w:val="right"/>
    </w:pPr>
    <w:rPr>
      <w:rFonts w:cs="Arial"/>
      <w:color w:val="000000"/>
    </w:rPr>
  </w:style>
  <w:style w:type="paragraph" w:customStyle="1" w:styleId="xl98">
    <w:name w:val="xl98"/>
    <w:basedOn w:val="Normal"/>
    <w:rsid w:val="00112453"/>
    <w:pPr>
      <w:shd w:val="clear" w:color="000000" w:fill="auto"/>
      <w:spacing w:before="100" w:beforeAutospacing="1" w:after="100" w:afterAutospacing="1"/>
    </w:pPr>
    <w:rPr>
      <w:rFonts w:cs="Arial"/>
      <w:b/>
      <w:bCs/>
      <w:color w:val="000000"/>
    </w:rPr>
  </w:style>
  <w:style w:type="paragraph" w:customStyle="1" w:styleId="xl99">
    <w:name w:val="xl99"/>
    <w:basedOn w:val="Normal"/>
    <w:rsid w:val="00112453"/>
    <w:pPr>
      <w:pBdr>
        <w:top w:val="single" w:sz="4" w:space="0" w:color="000000"/>
        <w:left w:val="single" w:sz="4" w:space="0" w:color="auto"/>
        <w:bottom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xl100">
    <w:name w:val="xl100"/>
    <w:basedOn w:val="Normal"/>
    <w:rsid w:val="00112453"/>
    <w:pPr>
      <w:pBdr>
        <w:top w:val="single" w:sz="4" w:space="0" w:color="000000"/>
        <w:bottom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xl101">
    <w:name w:val="xl101"/>
    <w:basedOn w:val="Normal"/>
    <w:rsid w:val="00112453"/>
    <w:pPr>
      <w:pBdr>
        <w:top w:val="single" w:sz="4" w:space="0" w:color="000000"/>
        <w:bottom w:val="single" w:sz="4" w:space="0" w:color="000000"/>
        <w:right w:val="single" w:sz="4" w:space="0" w:color="000000"/>
      </w:pBdr>
      <w:shd w:val="clear" w:color="000000" w:fill="FFFFFF"/>
      <w:spacing w:before="100" w:beforeAutospacing="1" w:after="100" w:afterAutospacing="1"/>
      <w:jc w:val="right"/>
      <w:textAlignment w:val="top"/>
    </w:pPr>
    <w:rPr>
      <w:rFonts w:cs="Arial"/>
      <w:b/>
      <w:bCs/>
      <w:color w:val="000000"/>
    </w:rPr>
  </w:style>
  <w:style w:type="paragraph" w:customStyle="1" w:styleId="Default">
    <w:name w:val="Default"/>
    <w:rsid w:val="002C1ECB"/>
    <w:pPr>
      <w:autoSpaceDE w:val="0"/>
      <w:autoSpaceDN w:val="0"/>
      <w:adjustRightInd w:val="0"/>
      <w:spacing w:line="360" w:lineRule="auto"/>
      <w:jc w:val="both"/>
    </w:pPr>
    <w:rPr>
      <w:rFonts w:ascii="Arial" w:hAnsi="Arial" w:cs="Arial"/>
      <w:color w:val="000000"/>
      <w:sz w:val="24"/>
      <w:szCs w:val="24"/>
    </w:rPr>
  </w:style>
  <w:style w:type="character" w:customStyle="1" w:styleId="textograndes1">
    <w:name w:val="texto_grandes1"/>
    <w:rsid w:val="00E17171"/>
    <w:rPr>
      <w:rFonts w:ascii="Verdana" w:hAnsi="Verdana" w:hint="default"/>
      <w:color w:val="666666"/>
      <w:sz w:val="17"/>
      <w:szCs w:val="17"/>
    </w:rPr>
  </w:style>
  <w:style w:type="character" w:customStyle="1" w:styleId="med11">
    <w:name w:val="med11"/>
    <w:rsid w:val="00C031B0"/>
    <w:rPr>
      <w:sz w:val="18"/>
      <w:szCs w:val="18"/>
    </w:rPr>
  </w:style>
  <w:style w:type="paragraph" w:styleId="Textoembloco">
    <w:name w:val="Block Text"/>
    <w:basedOn w:val="Normal"/>
    <w:rsid w:val="00C94F2A"/>
    <w:pPr>
      <w:ind w:left="357" w:right="-397"/>
    </w:pPr>
    <w:rPr>
      <w:sz w:val="32"/>
      <w:szCs w:val="20"/>
    </w:rPr>
  </w:style>
  <w:style w:type="paragraph" w:styleId="SemEspaamento">
    <w:name w:val="No Spacing"/>
    <w:uiPriority w:val="1"/>
    <w:rsid w:val="003413D2"/>
    <w:pPr>
      <w:spacing w:line="360" w:lineRule="auto"/>
      <w:jc w:val="both"/>
    </w:pPr>
    <w:rPr>
      <w:rFonts w:ascii="Times New Roman" w:eastAsia="Times New Roman" w:hAnsi="Times New Roman"/>
      <w:sz w:val="24"/>
      <w:szCs w:val="24"/>
    </w:rPr>
  </w:style>
  <w:style w:type="paragraph" w:customStyle="1" w:styleId="Alneas">
    <w:name w:val="Alíneas"/>
    <w:basedOn w:val="Normal"/>
    <w:autoRedefine/>
    <w:rsid w:val="006E41C5"/>
    <w:pPr>
      <w:tabs>
        <w:tab w:val="left" w:pos="375"/>
        <w:tab w:val="left" w:pos="709"/>
      </w:tabs>
      <w:suppressAutoHyphens/>
      <w:jc w:val="center"/>
    </w:pPr>
    <w:rPr>
      <w:rFonts w:cs="Arial"/>
      <w:b/>
      <w:sz w:val="20"/>
      <w:szCs w:val="20"/>
    </w:rPr>
  </w:style>
  <w:style w:type="paragraph" w:customStyle="1" w:styleId="tens">
    <w:name w:val="Ítens"/>
    <w:basedOn w:val="Normal"/>
    <w:autoRedefine/>
    <w:rsid w:val="00B405E8"/>
    <w:pPr>
      <w:tabs>
        <w:tab w:val="left" w:pos="540"/>
      </w:tabs>
      <w:suppressAutoHyphens/>
    </w:pPr>
    <w:rPr>
      <w:rFonts w:cs="Arial"/>
      <w:b/>
      <w:i/>
      <w:sz w:val="20"/>
      <w:szCs w:val="20"/>
    </w:rPr>
  </w:style>
  <w:style w:type="character" w:customStyle="1" w:styleId="txtproduto">
    <w:name w:val="txt_produto"/>
    <w:basedOn w:val="Fontepargpadro"/>
    <w:rsid w:val="002B4669"/>
  </w:style>
  <w:style w:type="paragraph" w:customStyle="1" w:styleId="p2">
    <w:name w:val="p2"/>
    <w:basedOn w:val="Normal"/>
    <w:rsid w:val="00EA5E34"/>
    <w:pPr>
      <w:tabs>
        <w:tab w:val="left" w:pos="560"/>
      </w:tabs>
      <w:spacing w:line="240" w:lineRule="atLeast"/>
      <w:ind w:left="864" w:hanging="576"/>
    </w:pPr>
    <w:rPr>
      <w:snapToGrid w:val="0"/>
      <w:szCs w:val="20"/>
    </w:rPr>
  </w:style>
  <w:style w:type="paragraph" w:customStyle="1" w:styleId="p3">
    <w:name w:val="p3"/>
    <w:basedOn w:val="Normal"/>
    <w:rsid w:val="00EA5E34"/>
    <w:pPr>
      <w:tabs>
        <w:tab w:val="left" w:pos="740"/>
      </w:tabs>
      <w:spacing w:line="240" w:lineRule="atLeast"/>
      <w:ind w:left="720" w:hanging="720"/>
    </w:pPr>
    <w:rPr>
      <w:snapToGrid w:val="0"/>
      <w:szCs w:val="20"/>
    </w:rPr>
  </w:style>
  <w:style w:type="paragraph" w:styleId="Ttulo">
    <w:name w:val="Title"/>
    <w:basedOn w:val="Normal"/>
    <w:link w:val="TtuloChar"/>
    <w:rsid w:val="00E01929"/>
    <w:pPr>
      <w:spacing w:line="240" w:lineRule="auto"/>
      <w:jc w:val="center"/>
    </w:pPr>
    <w:rPr>
      <w:sz w:val="36"/>
      <w:szCs w:val="20"/>
      <w:lang w:val="x-none" w:eastAsia="x-none"/>
    </w:rPr>
  </w:style>
  <w:style w:type="character" w:customStyle="1" w:styleId="TtuloChar">
    <w:name w:val="Título Char"/>
    <w:link w:val="Ttulo"/>
    <w:rsid w:val="00E01929"/>
    <w:rPr>
      <w:rFonts w:ascii="Arial" w:eastAsia="Times New Roman" w:hAnsi="Arial"/>
      <w:sz w:val="36"/>
    </w:rPr>
  </w:style>
  <w:style w:type="character" w:customStyle="1" w:styleId="apple-style-span">
    <w:name w:val="apple-style-span"/>
    <w:basedOn w:val="Fontepargpadro"/>
    <w:rsid w:val="00D87DFF"/>
  </w:style>
  <w:style w:type="character" w:customStyle="1" w:styleId="apple-converted-space">
    <w:name w:val="apple-converted-space"/>
    <w:basedOn w:val="Fontepargpadro"/>
    <w:rsid w:val="008876AD"/>
  </w:style>
  <w:style w:type="paragraph" w:customStyle="1" w:styleId="PlainText1">
    <w:name w:val="Plain Text1"/>
    <w:basedOn w:val="Normal"/>
    <w:rsid w:val="00E46A04"/>
    <w:pPr>
      <w:spacing w:line="240" w:lineRule="auto"/>
      <w:jc w:val="left"/>
    </w:pPr>
    <w:rPr>
      <w:rFonts w:ascii="Courier New" w:hAnsi="Courier New"/>
      <w:sz w:val="20"/>
      <w:szCs w:val="20"/>
    </w:rPr>
  </w:style>
  <w:style w:type="paragraph" w:styleId="CabealhodoSumrio">
    <w:name w:val="TOC Heading"/>
    <w:basedOn w:val="Ttulo1"/>
    <w:next w:val="Normal"/>
    <w:uiPriority w:val="39"/>
    <w:unhideWhenUsed/>
    <w:rsid w:val="0037133F"/>
    <w:pPr>
      <w:keepLines/>
      <w:spacing w:before="480" w:line="276" w:lineRule="auto"/>
      <w:jc w:val="left"/>
      <w:outlineLvl w:val="9"/>
    </w:pPr>
    <w:rPr>
      <w:rFonts w:asciiTheme="majorHAnsi" w:eastAsiaTheme="majorEastAsia" w:hAnsiTheme="majorHAnsi" w:cstheme="majorBidi"/>
      <w:b w:val="0"/>
      <w:bCs/>
      <w:color w:val="365F91" w:themeColor="accent1" w:themeShade="BF"/>
      <w:szCs w:val="28"/>
      <w:lang w:val="en-US" w:eastAsia="ja-JP"/>
    </w:rPr>
  </w:style>
  <w:style w:type="paragraph" w:styleId="Sumrio1">
    <w:name w:val="toc 1"/>
    <w:basedOn w:val="Normal"/>
    <w:next w:val="Normal"/>
    <w:autoRedefine/>
    <w:uiPriority w:val="39"/>
    <w:unhideWhenUsed/>
    <w:rsid w:val="0028046F"/>
    <w:pPr>
      <w:tabs>
        <w:tab w:val="left" w:pos="480"/>
        <w:tab w:val="right" w:leader="dot" w:pos="8494"/>
      </w:tabs>
      <w:spacing w:after="100" w:line="240" w:lineRule="auto"/>
    </w:pPr>
  </w:style>
  <w:style w:type="paragraph" w:styleId="Sumrio2">
    <w:name w:val="toc 2"/>
    <w:basedOn w:val="Normal"/>
    <w:next w:val="Normal"/>
    <w:autoRedefine/>
    <w:uiPriority w:val="39"/>
    <w:unhideWhenUsed/>
    <w:rsid w:val="00261BAF"/>
    <w:pPr>
      <w:spacing w:after="100"/>
      <w:ind w:left="240"/>
    </w:pPr>
  </w:style>
  <w:style w:type="paragraph" w:customStyle="1" w:styleId="NoSpellcheck">
    <w:name w:val="NoSpellcheck"/>
    <w:rsid w:val="004200CE"/>
    <w:rPr>
      <w:rFonts w:ascii="Arial" w:eastAsia="Times New Roman" w:hAnsi="Arial"/>
      <w:noProof/>
      <w:sz w:val="12"/>
    </w:rPr>
  </w:style>
  <w:style w:type="paragraph" w:customStyle="1" w:styleId="-MarcadorII">
    <w:name w:val="- Marcador I.I_"/>
    <w:basedOn w:val="Normal"/>
    <w:rsid w:val="008C1DA2"/>
    <w:pPr>
      <w:numPr>
        <w:ilvl w:val="1"/>
        <w:numId w:val="3"/>
      </w:numPr>
      <w:tabs>
        <w:tab w:val="left" w:pos="2268"/>
      </w:tabs>
      <w:spacing w:before="120" w:line="240" w:lineRule="auto"/>
      <w:ind w:left="2268"/>
    </w:pPr>
    <w:rPr>
      <w:rFonts w:cs="Arial"/>
    </w:rPr>
  </w:style>
  <w:style w:type="paragraph" w:customStyle="1" w:styleId="ValeTabela">
    <w:name w:val="Vale_Tabela"/>
    <w:basedOn w:val="Normal"/>
    <w:link w:val="ValeTabelaChar"/>
    <w:rsid w:val="008C1DA2"/>
    <w:pPr>
      <w:spacing w:after="0" w:line="240" w:lineRule="auto"/>
    </w:pPr>
  </w:style>
  <w:style w:type="character" w:customStyle="1" w:styleId="ValeTabelaChar">
    <w:name w:val="Vale_Tabela Char"/>
    <w:link w:val="ValeTabela"/>
    <w:rsid w:val="008C1DA2"/>
    <w:rPr>
      <w:rFonts w:ascii="Arial" w:eastAsia="Times New Roman" w:hAnsi="Arial"/>
      <w:sz w:val="24"/>
      <w:szCs w:val="24"/>
    </w:rPr>
  </w:style>
  <w:style w:type="paragraph" w:styleId="Legenda">
    <w:name w:val="caption"/>
    <w:aliases w:val="FGR_Legenda"/>
    <w:basedOn w:val="Normal"/>
    <w:next w:val="Normal"/>
    <w:uiPriority w:val="35"/>
    <w:unhideWhenUsed/>
    <w:qFormat/>
    <w:rsid w:val="00AF1899"/>
    <w:pPr>
      <w:spacing w:after="200" w:line="240" w:lineRule="auto"/>
    </w:pPr>
    <w:rPr>
      <w:b/>
      <w:bCs/>
      <w:sz w:val="20"/>
      <w:szCs w:val="18"/>
    </w:rPr>
  </w:style>
  <w:style w:type="paragraph" w:styleId="Sumrio3">
    <w:name w:val="toc 3"/>
    <w:basedOn w:val="Normal"/>
    <w:next w:val="Normal"/>
    <w:autoRedefine/>
    <w:uiPriority w:val="39"/>
    <w:unhideWhenUsed/>
    <w:rsid w:val="00783036"/>
    <w:pPr>
      <w:spacing w:after="100"/>
      <w:ind w:left="480"/>
    </w:pPr>
  </w:style>
  <w:style w:type="character" w:styleId="Refdenotaderodap">
    <w:name w:val="footnote reference"/>
    <w:basedOn w:val="Fontepargpadro"/>
    <w:uiPriority w:val="99"/>
    <w:semiHidden/>
    <w:unhideWhenUsed/>
    <w:rsid w:val="002A6024"/>
    <w:rPr>
      <w:vertAlign w:val="superscript"/>
    </w:rPr>
  </w:style>
  <w:style w:type="paragraph" w:customStyle="1" w:styleId="MarcadorIVALE">
    <w:name w:val="● Marcador I_VALE_"/>
    <w:basedOn w:val="Normal"/>
    <w:rsid w:val="003E0D78"/>
    <w:pPr>
      <w:numPr>
        <w:numId w:val="4"/>
      </w:numPr>
      <w:tabs>
        <w:tab w:val="clear" w:pos="720"/>
        <w:tab w:val="left" w:pos="1701"/>
      </w:tabs>
      <w:spacing w:before="120" w:line="240" w:lineRule="auto"/>
      <w:ind w:left="1701" w:hanging="567"/>
    </w:pPr>
  </w:style>
  <w:style w:type="paragraph" w:customStyle="1" w:styleId="VALETEXTO">
    <w:name w:val="VALE_TEXTO"/>
    <w:basedOn w:val="Normal"/>
    <w:autoRedefine/>
    <w:rsid w:val="003E0D78"/>
    <w:pPr>
      <w:spacing w:after="240" w:line="240" w:lineRule="auto"/>
    </w:pPr>
  </w:style>
  <w:style w:type="table" w:styleId="ListaClara">
    <w:name w:val="Light List"/>
    <w:basedOn w:val="Tabelanormal"/>
    <w:uiPriority w:val="61"/>
    <w:rsid w:val="009658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missivo1">
    <w:name w:val="index 1"/>
    <w:basedOn w:val="Normal"/>
    <w:next w:val="Normal"/>
    <w:autoRedefine/>
    <w:uiPriority w:val="99"/>
    <w:semiHidden/>
    <w:unhideWhenUsed/>
    <w:rsid w:val="00AB70F8"/>
    <w:pPr>
      <w:spacing w:after="0" w:line="240" w:lineRule="auto"/>
      <w:ind w:left="240" w:hanging="240"/>
    </w:pPr>
  </w:style>
  <w:style w:type="paragraph" w:styleId="ndicedeilustraes">
    <w:name w:val="table of figures"/>
    <w:basedOn w:val="Normal"/>
    <w:next w:val="Normal"/>
    <w:uiPriority w:val="99"/>
    <w:unhideWhenUsed/>
    <w:rsid w:val="00C836CB"/>
    <w:pPr>
      <w:spacing w:after="0"/>
    </w:pPr>
  </w:style>
  <w:style w:type="paragraph" w:styleId="Remissivo2">
    <w:name w:val="index 2"/>
    <w:basedOn w:val="Normal"/>
    <w:next w:val="Normal"/>
    <w:autoRedefine/>
    <w:uiPriority w:val="99"/>
    <w:semiHidden/>
    <w:unhideWhenUsed/>
    <w:rsid w:val="00AB70F8"/>
    <w:pPr>
      <w:spacing w:after="0" w:line="240" w:lineRule="auto"/>
      <w:ind w:left="480" w:hanging="240"/>
    </w:pPr>
  </w:style>
  <w:style w:type="character" w:styleId="Refdecomentrio">
    <w:name w:val="annotation reference"/>
    <w:basedOn w:val="Fontepargpadro"/>
    <w:uiPriority w:val="99"/>
    <w:semiHidden/>
    <w:unhideWhenUsed/>
    <w:rsid w:val="00A96411"/>
    <w:rPr>
      <w:sz w:val="16"/>
      <w:szCs w:val="16"/>
    </w:rPr>
  </w:style>
  <w:style w:type="paragraph" w:styleId="Textodecomentrio">
    <w:name w:val="annotation text"/>
    <w:basedOn w:val="Normal"/>
    <w:link w:val="TextodecomentrioChar"/>
    <w:uiPriority w:val="99"/>
    <w:semiHidden/>
    <w:unhideWhenUsed/>
    <w:rsid w:val="00A9641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6411"/>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A96411"/>
    <w:rPr>
      <w:b/>
      <w:bCs/>
    </w:rPr>
  </w:style>
  <w:style w:type="character" w:customStyle="1" w:styleId="AssuntodocomentrioChar">
    <w:name w:val="Assunto do comentário Char"/>
    <w:basedOn w:val="TextodecomentrioChar"/>
    <w:link w:val="Assuntodocomentrio"/>
    <w:uiPriority w:val="99"/>
    <w:semiHidden/>
    <w:rsid w:val="00A96411"/>
    <w:rPr>
      <w:rFonts w:ascii="Arial" w:eastAsia="Times New Roman" w:hAnsi="Arial"/>
      <w:b/>
      <w:bCs/>
    </w:rPr>
  </w:style>
  <w:style w:type="paragraph" w:customStyle="1" w:styleId="msonormal0">
    <w:name w:val="msonormal"/>
    <w:basedOn w:val="Normal"/>
    <w:rsid w:val="009B103B"/>
    <w:pPr>
      <w:spacing w:before="100" w:beforeAutospacing="1" w:after="100" w:afterAutospacing="1" w:line="240" w:lineRule="auto"/>
      <w:jc w:val="left"/>
    </w:pPr>
    <w:rPr>
      <w:rFonts w:ascii="Times New Roman" w:hAnsi="Times New Roman"/>
    </w:rPr>
  </w:style>
  <w:style w:type="paragraph" w:customStyle="1" w:styleId="xl63">
    <w:name w:val="xl63"/>
    <w:basedOn w:val="Normal"/>
    <w:rsid w:val="009B103B"/>
    <w:pPr>
      <w:spacing w:before="100" w:beforeAutospacing="1" w:after="100" w:afterAutospacing="1" w:line="240" w:lineRule="auto"/>
      <w:jc w:val="left"/>
      <w:textAlignment w:val="center"/>
    </w:pPr>
    <w:rPr>
      <w:rFonts w:ascii="Times New Roman" w:hAnsi="Times New Roman"/>
      <w:sz w:val="20"/>
      <w:szCs w:val="20"/>
    </w:rPr>
  </w:style>
  <w:style w:type="paragraph" w:customStyle="1" w:styleId="xl64">
    <w:name w:val="xl64"/>
    <w:basedOn w:val="Normal"/>
    <w:rsid w:val="009B103B"/>
    <w:pPr>
      <w:spacing w:before="100" w:beforeAutospacing="1" w:after="100" w:afterAutospacing="1" w:line="240" w:lineRule="auto"/>
      <w:jc w:val="left"/>
    </w:pPr>
    <w:rPr>
      <w:rFonts w:ascii="Times New Roman" w:hAnsi="Times New Roman"/>
      <w:sz w:val="20"/>
      <w:szCs w:val="20"/>
    </w:rPr>
  </w:style>
  <w:style w:type="paragraph" w:customStyle="1" w:styleId="FGRTTULO">
    <w:name w:val="FGR_TÍTULO"/>
    <w:basedOn w:val="Normal"/>
    <w:link w:val="FGRTTULOChar"/>
    <w:qFormat/>
    <w:rsid w:val="0064361C"/>
    <w:pPr>
      <w:jc w:val="center"/>
    </w:pPr>
    <w:rPr>
      <w:rFonts w:ascii="Arial Black" w:hAnsi="Arial Black"/>
      <w:b/>
      <w:sz w:val="48"/>
      <w:szCs w:val="48"/>
    </w:rPr>
  </w:style>
  <w:style w:type="paragraph" w:customStyle="1" w:styleId="FGRSUBTTULO">
    <w:name w:val="FGR_SUBTÍTULO"/>
    <w:basedOn w:val="Normal"/>
    <w:link w:val="FGRSUBTTULOChar"/>
    <w:qFormat/>
    <w:rsid w:val="0064361C"/>
    <w:pPr>
      <w:jc w:val="center"/>
    </w:pPr>
    <w:rPr>
      <w:b/>
      <w:sz w:val="48"/>
      <w:szCs w:val="48"/>
    </w:rPr>
  </w:style>
  <w:style w:type="character" w:customStyle="1" w:styleId="FGRTTULOChar">
    <w:name w:val="FGR_TÍTULO Char"/>
    <w:basedOn w:val="Fontepargpadro"/>
    <w:link w:val="FGRTTULO"/>
    <w:rsid w:val="0064361C"/>
    <w:rPr>
      <w:rFonts w:ascii="Arial Black" w:eastAsia="Times New Roman" w:hAnsi="Arial Black"/>
      <w:b/>
      <w:sz w:val="48"/>
      <w:szCs w:val="48"/>
    </w:rPr>
  </w:style>
  <w:style w:type="paragraph" w:customStyle="1" w:styleId="FGRItem">
    <w:name w:val="FGR_Item"/>
    <w:basedOn w:val="PargrafodaLista"/>
    <w:link w:val="FGRItemChar"/>
    <w:qFormat/>
    <w:rsid w:val="00A77F77"/>
    <w:pPr>
      <w:numPr>
        <w:numId w:val="6"/>
      </w:numPr>
    </w:pPr>
  </w:style>
  <w:style w:type="character" w:customStyle="1" w:styleId="FGRSUBTTULOChar">
    <w:name w:val="FGR_SUBTÍTULO Char"/>
    <w:basedOn w:val="Fontepargpadro"/>
    <w:link w:val="FGRSUBTTULO"/>
    <w:rsid w:val="0064361C"/>
    <w:rPr>
      <w:rFonts w:ascii="Arial" w:eastAsia="Times New Roman" w:hAnsi="Arial"/>
      <w:b/>
      <w:sz w:val="48"/>
      <w:szCs w:val="48"/>
    </w:rPr>
  </w:style>
  <w:style w:type="character" w:customStyle="1" w:styleId="PargrafodaListaChar">
    <w:name w:val="Parágrafo da Lista Char"/>
    <w:basedOn w:val="Fontepargpadro"/>
    <w:link w:val="PargrafodaLista"/>
    <w:uiPriority w:val="34"/>
    <w:rsid w:val="00A77F77"/>
    <w:rPr>
      <w:rFonts w:ascii="Arial" w:eastAsia="Times New Roman" w:hAnsi="Arial"/>
      <w:sz w:val="24"/>
      <w:szCs w:val="24"/>
    </w:rPr>
  </w:style>
  <w:style w:type="character" w:customStyle="1" w:styleId="FGRItemChar">
    <w:name w:val="FGR_Item Char"/>
    <w:basedOn w:val="PargrafodaListaChar"/>
    <w:link w:val="FGRItem"/>
    <w:rsid w:val="00A77F77"/>
    <w:rPr>
      <w:rFonts w:ascii="Arial" w:eastAsia="Times New Roman" w:hAnsi="Arial"/>
      <w:sz w:val="24"/>
      <w:szCs w:val="24"/>
    </w:rPr>
  </w:style>
  <w:style w:type="character" w:styleId="TextodoEspaoReservado">
    <w:name w:val="Placeholder Text"/>
    <w:basedOn w:val="Fontepargpadro"/>
    <w:uiPriority w:val="99"/>
    <w:semiHidden/>
    <w:rsid w:val="000946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9008">
      <w:bodyDiv w:val="1"/>
      <w:marLeft w:val="0"/>
      <w:marRight w:val="0"/>
      <w:marTop w:val="0"/>
      <w:marBottom w:val="0"/>
      <w:divBdr>
        <w:top w:val="none" w:sz="0" w:space="0" w:color="auto"/>
        <w:left w:val="none" w:sz="0" w:space="0" w:color="auto"/>
        <w:bottom w:val="none" w:sz="0" w:space="0" w:color="auto"/>
        <w:right w:val="none" w:sz="0" w:space="0" w:color="auto"/>
      </w:divBdr>
    </w:div>
    <w:div w:id="34433932">
      <w:bodyDiv w:val="1"/>
      <w:marLeft w:val="0"/>
      <w:marRight w:val="0"/>
      <w:marTop w:val="0"/>
      <w:marBottom w:val="0"/>
      <w:divBdr>
        <w:top w:val="none" w:sz="0" w:space="0" w:color="auto"/>
        <w:left w:val="none" w:sz="0" w:space="0" w:color="auto"/>
        <w:bottom w:val="none" w:sz="0" w:space="0" w:color="auto"/>
        <w:right w:val="none" w:sz="0" w:space="0" w:color="auto"/>
      </w:divBdr>
    </w:div>
    <w:div w:id="48653525">
      <w:bodyDiv w:val="1"/>
      <w:marLeft w:val="0"/>
      <w:marRight w:val="0"/>
      <w:marTop w:val="0"/>
      <w:marBottom w:val="0"/>
      <w:divBdr>
        <w:top w:val="none" w:sz="0" w:space="0" w:color="auto"/>
        <w:left w:val="none" w:sz="0" w:space="0" w:color="auto"/>
        <w:bottom w:val="none" w:sz="0" w:space="0" w:color="auto"/>
        <w:right w:val="none" w:sz="0" w:space="0" w:color="auto"/>
      </w:divBdr>
    </w:div>
    <w:div w:id="66729216">
      <w:bodyDiv w:val="1"/>
      <w:marLeft w:val="0"/>
      <w:marRight w:val="0"/>
      <w:marTop w:val="0"/>
      <w:marBottom w:val="0"/>
      <w:divBdr>
        <w:top w:val="none" w:sz="0" w:space="0" w:color="auto"/>
        <w:left w:val="none" w:sz="0" w:space="0" w:color="auto"/>
        <w:bottom w:val="none" w:sz="0" w:space="0" w:color="auto"/>
        <w:right w:val="none" w:sz="0" w:space="0" w:color="auto"/>
      </w:divBdr>
    </w:div>
    <w:div w:id="88696319">
      <w:bodyDiv w:val="1"/>
      <w:marLeft w:val="0"/>
      <w:marRight w:val="0"/>
      <w:marTop w:val="0"/>
      <w:marBottom w:val="0"/>
      <w:divBdr>
        <w:top w:val="none" w:sz="0" w:space="0" w:color="auto"/>
        <w:left w:val="none" w:sz="0" w:space="0" w:color="auto"/>
        <w:bottom w:val="none" w:sz="0" w:space="0" w:color="auto"/>
        <w:right w:val="none" w:sz="0" w:space="0" w:color="auto"/>
      </w:divBdr>
    </w:div>
    <w:div w:id="99569366">
      <w:bodyDiv w:val="1"/>
      <w:marLeft w:val="0"/>
      <w:marRight w:val="0"/>
      <w:marTop w:val="0"/>
      <w:marBottom w:val="0"/>
      <w:divBdr>
        <w:top w:val="none" w:sz="0" w:space="0" w:color="auto"/>
        <w:left w:val="none" w:sz="0" w:space="0" w:color="auto"/>
        <w:bottom w:val="none" w:sz="0" w:space="0" w:color="auto"/>
        <w:right w:val="none" w:sz="0" w:space="0" w:color="auto"/>
      </w:divBdr>
    </w:div>
    <w:div w:id="129633054">
      <w:bodyDiv w:val="1"/>
      <w:marLeft w:val="0"/>
      <w:marRight w:val="0"/>
      <w:marTop w:val="0"/>
      <w:marBottom w:val="0"/>
      <w:divBdr>
        <w:top w:val="none" w:sz="0" w:space="0" w:color="auto"/>
        <w:left w:val="none" w:sz="0" w:space="0" w:color="auto"/>
        <w:bottom w:val="none" w:sz="0" w:space="0" w:color="auto"/>
        <w:right w:val="none" w:sz="0" w:space="0" w:color="auto"/>
      </w:divBdr>
    </w:div>
    <w:div w:id="133453357">
      <w:bodyDiv w:val="1"/>
      <w:marLeft w:val="0"/>
      <w:marRight w:val="0"/>
      <w:marTop w:val="0"/>
      <w:marBottom w:val="0"/>
      <w:divBdr>
        <w:top w:val="none" w:sz="0" w:space="0" w:color="auto"/>
        <w:left w:val="none" w:sz="0" w:space="0" w:color="auto"/>
        <w:bottom w:val="none" w:sz="0" w:space="0" w:color="auto"/>
        <w:right w:val="none" w:sz="0" w:space="0" w:color="auto"/>
      </w:divBdr>
    </w:div>
    <w:div w:id="146554032">
      <w:bodyDiv w:val="1"/>
      <w:marLeft w:val="0"/>
      <w:marRight w:val="0"/>
      <w:marTop w:val="0"/>
      <w:marBottom w:val="0"/>
      <w:divBdr>
        <w:top w:val="none" w:sz="0" w:space="0" w:color="auto"/>
        <w:left w:val="none" w:sz="0" w:space="0" w:color="auto"/>
        <w:bottom w:val="none" w:sz="0" w:space="0" w:color="auto"/>
        <w:right w:val="none" w:sz="0" w:space="0" w:color="auto"/>
      </w:divBdr>
    </w:div>
    <w:div w:id="208806871">
      <w:bodyDiv w:val="1"/>
      <w:marLeft w:val="0"/>
      <w:marRight w:val="0"/>
      <w:marTop w:val="0"/>
      <w:marBottom w:val="0"/>
      <w:divBdr>
        <w:top w:val="none" w:sz="0" w:space="0" w:color="auto"/>
        <w:left w:val="none" w:sz="0" w:space="0" w:color="auto"/>
        <w:bottom w:val="none" w:sz="0" w:space="0" w:color="auto"/>
        <w:right w:val="none" w:sz="0" w:space="0" w:color="auto"/>
      </w:divBdr>
    </w:div>
    <w:div w:id="217742087">
      <w:bodyDiv w:val="1"/>
      <w:marLeft w:val="0"/>
      <w:marRight w:val="0"/>
      <w:marTop w:val="0"/>
      <w:marBottom w:val="0"/>
      <w:divBdr>
        <w:top w:val="none" w:sz="0" w:space="0" w:color="auto"/>
        <w:left w:val="none" w:sz="0" w:space="0" w:color="auto"/>
        <w:bottom w:val="none" w:sz="0" w:space="0" w:color="auto"/>
        <w:right w:val="none" w:sz="0" w:space="0" w:color="auto"/>
      </w:divBdr>
    </w:div>
    <w:div w:id="225145274">
      <w:bodyDiv w:val="1"/>
      <w:marLeft w:val="0"/>
      <w:marRight w:val="0"/>
      <w:marTop w:val="0"/>
      <w:marBottom w:val="0"/>
      <w:divBdr>
        <w:top w:val="none" w:sz="0" w:space="0" w:color="auto"/>
        <w:left w:val="none" w:sz="0" w:space="0" w:color="auto"/>
        <w:bottom w:val="none" w:sz="0" w:space="0" w:color="auto"/>
        <w:right w:val="none" w:sz="0" w:space="0" w:color="auto"/>
      </w:divBdr>
    </w:div>
    <w:div w:id="230431892">
      <w:bodyDiv w:val="1"/>
      <w:marLeft w:val="0"/>
      <w:marRight w:val="0"/>
      <w:marTop w:val="0"/>
      <w:marBottom w:val="0"/>
      <w:divBdr>
        <w:top w:val="none" w:sz="0" w:space="0" w:color="auto"/>
        <w:left w:val="none" w:sz="0" w:space="0" w:color="auto"/>
        <w:bottom w:val="none" w:sz="0" w:space="0" w:color="auto"/>
        <w:right w:val="none" w:sz="0" w:space="0" w:color="auto"/>
      </w:divBdr>
    </w:div>
    <w:div w:id="236987416">
      <w:bodyDiv w:val="1"/>
      <w:marLeft w:val="0"/>
      <w:marRight w:val="0"/>
      <w:marTop w:val="0"/>
      <w:marBottom w:val="0"/>
      <w:divBdr>
        <w:top w:val="none" w:sz="0" w:space="0" w:color="auto"/>
        <w:left w:val="none" w:sz="0" w:space="0" w:color="auto"/>
        <w:bottom w:val="none" w:sz="0" w:space="0" w:color="auto"/>
        <w:right w:val="none" w:sz="0" w:space="0" w:color="auto"/>
      </w:divBdr>
    </w:div>
    <w:div w:id="277638127">
      <w:bodyDiv w:val="1"/>
      <w:marLeft w:val="0"/>
      <w:marRight w:val="0"/>
      <w:marTop w:val="0"/>
      <w:marBottom w:val="0"/>
      <w:divBdr>
        <w:top w:val="none" w:sz="0" w:space="0" w:color="auto"/>
        <w:left w:val="none" w:sz="0" w:space="0" w:color="auto"/>
        <w:bottom w:val="none" w:sz="0" w:space="0" w:color="auto"/>
        <w:right w:val="none" w:sz="0" w:space="0" w:color="auto"/>
      </w:divBdr>
    </w:div>
    <w:div w:id="288048460">
      <w:bodyDiv w:val="1"/>
      <w:marLeft w:val="0"/>
      <w:marRight w:val="0"/>
      <w:marTop w:val="0"/>
      <w:marBottom w:val="0"/>
      <w:divBdr>
        <w:top w:val="none" w:sz="0" w:space="0" w:color="auto"/>
        <w:left w:val="none" w:sz="0" w:space="0" w:color="auto"/>
        <w:bottom w:val="none" w:sz="0" w:space="0" w:color="auto"/>
        <w:right w:val="none" w:sz="0" w:space="0" w:color="auto"/>
      </w:divBdr>
    </w:div>
    <w:div w:id="300232277">
      <w:bodyDiv w:val="1"/>
      <w:marLeft w:val="0"/>
      <w:marRight w:val="0"/>
      <w:marTop w:val="0"/>
      <w:marBottom w:val="0"/>
      <w:divBdr>
        <w:top w:val="none" w:sz="0" w:space="0" w:color="auto"/>
        <w:left w:val="none" w:sz="0" w:space="0" w:color="auto"/>
        <w:bottom w:val="none" w:sz="0" w:space="0" w:color="auto"/>
        <w:right w:val="none" w:sz="0" w:space="0" w:color="auto"/>
      </w:divBdr>
    </w:div>
    <w:div w:id="318581274">
      <w:bodyDiv w:val="1"/>
      <w:marLeft w:val="0"/>
      <w:marRight w:val="0"/>
      <w:marTop w:val="0"/>
      <w:marBottom w:val="0"/>
      <w:divBdr>
        <w:top w:val="none" w:sz="0" w:space="0" w:color="auto"/>
        <w:left w:val="none" w:sz="0" w:space="0" w:color="auto"/>
        <w:bottom w:val="none" w:sz="0" w:space="0" w:color="auto"/>
        <w:right w:val="none" w:sz="0" w:space="0" w:color="auto"/>
      </w:divBdr>
    </w:div>
    <w:div w:id="344939086">
      <w:bodyDiv w:val="1"/>
      <w:marLeft w:val="0"/>
      <w:marRight w:val="0"/>
      <w:marTop w:val="0"/>
      <w:marBottom w:val="0"/>
      <w:divBdr>
        <w:top w:val="none" w:sz="0" w:space="0" w:color="auto"/>
        <w:left w:val="none" w:sz="0" w:space="0" w:color="auto"/>
        <w:bottom w:val="none" w:sz="0" w:space="0" w:color="auto"/>
        <w:right w:val="none" w:sz="0" w:space="0" w:color="auto"/>
      </w:divBdr>
    </w:div>
    <w:div w:id="370959179">
      <w:bodyDiv w:val="1"/>
      <w:marLeft w:val="0"/>
      <w:marRight w:val="0"/>
      <w:marTop w:val="0"/>
      <w:marBottom w:val="0"/>
      <w:divBdr>
        <w:top w:val="none" w:sz="0" w:space="0" w:color="auto"/>
        <w:left w:val="none" w:sz="0" w:space="0" w:color="auto"/>
        <w:bottom w:val="none" w:sz="0" w:space="0" w:color="auto"/>
        <w:right w:val="none" w:sz="0" w:space="0" w:color="auto"/>
      </w:divBdr>
    </w:div>
    <w:div w:id="383023260">
      <w:bodyDiv w:val="1"/>
      <w:marLeft w:val="0"/>
      <w:marRight w:val="0"/>
      <w:marTop w:val="0"/>
      <w:marBottom w:val="0"/>
      <w:divBdr>
        <w:top w:val="none" w:sz="0" w:space="0" w:color="auto"/>
        <w:left w:val="none" w:sz="0" w:space="0" w:color="auto"/>
        <w:bottom w:val="none" w:sz="0" w:space="0" w:color="auto"/>
        <w:right w:val="none" w:sz="0" w:space="0" w:color="auto"/>
      </w:divBdr>
    </w:div>
    <w:div w:id="440344715">
      <w:bodyDiv w:val="1"/>
      <w:marLeft w:val="0"/>
      <w:marRight w:val="0"/>
      <w:marTop w:val="0"/>
      <w:marBottom w:val="0"/>
      <w:divBdr>
        <w:top w:val="none" w:sz="0" w:space="0" w:color="auto"/>
        <w:left w:val="none" w:sz="0" w:space="0" w:color="auto"/>
        <w:bottom w:val="none" w:sz="0" w:space="0" w:color="auto"/>
        <w:right w:val="none" w:sz="0" w:space="0" w:color="auto"/>
      </w:divBdr>
    </w:div>
    <w:div w:id="446047312">
      <w:bodyDiv w:val="1"/>
      <w:marLeft w:val="0"/>
      <w:marRight w:val="0"/>
      <w:marTop w:val="0"/>
      <w:marBottom w:val="0"/>
      <w:divBdr>
        <w:top w:val="none" w:sz="0" w:space="0" w:color="auto"/>
        <w:left w:val="none" w:sz="0" w:space="0" w:color="auto"/>
        <w:bottom w:val="none" w:sz="0" w:space="0" w:color="auto"/>
        <w:right w:val="none" w:sz="0" w:space="0" w:color="auto"/>
      </w:divBdr>
    </w:div>
    <w:div w:id="458574417">
      <w:bodyDiv w:val="1"/>
      <w:marLeft w:val="0"/>
      <w:marRight w:val="0"/>
      <w:marTop w:val="0"/>
      <w:marBottom w:val="0"/>
      <w:divBdr>
        <w:top w:val="none" w:sz="0" w:space="0" w:color="auto"/>
        <w:left w:val="none" w:sz="0" w:space="0" w:color="auto"/>
        <w:bottom w:val="none" w:sz="0" w:space="0" w:color="auto"/>
        <w:right w:val="none" w:sz="0" w:space="0" w:color="auto"/>
      </w:divBdr>
    </w:div>
    <w:div w:id="458842186">
      <w:bodyDiv w:val="1"/>
      <w:marLeft w:val="0"/>
      <w:marRight w:val="0"/>
      <w:marTop w:val="0"/>
      <w:marBottom w:val="0"/>
      <w:divBdr>
        <w:top w:val="none" w:sz="0" w:space="0" w:color="auto"/>
        <w:left w:val="none" w:sz="0" w:space="0" w:color="auto"/>
        <w:bottom w:val="none" w:sz="0" w:space="0" w:color="auto"/>
        <w:right w:val="none" w:sz="0" w:space="0" w:color="auto"/>
      </w:divBdr>
    </w:div>
    <w:div w:id="460029750">
      <w:bodyDiv w:val="1"/>
      <w:marLeft w:val="0"/>
      <w:marRight w:val="0"/>
      <w:marTop w:val="0"/>
      <w:marBottom w:val="0"/>
      <w:divBdr>
        <w:top w:val="none" w:sz="0" w:space="0" w:color="auto"/>
        <w:left w:val="none" w:sz="0" w:space="0" w:color="auto"/>
        <w:bottom w:val="none" w:sz="0" w:space="0" w:color="auto"/>
        <w:right w:val="none" w:sz="0" w:space="0" w:color="auto"/>
      </w:divBdr>
    </w:div>
    <w:div w:id="477383276">
      <w:bodyDiv w:val="1"/>
      <w:marLeft w:val="0"/>
      <w:marRight w:val="0"/>
      <w:marTop w:val="0"/>
      <w:marBottom w:val="0"/>
      <w:divBdr>
        <w:top w:val="none" w:sz="0" w:space="0" w:color="auto"/>
        <w:left w:val="none" w:sz="0" w:space="0" w:color="auto"/>
        <w:bottom w:val="none" w:sz="0" w:space="0" w:color="auto"/>
        <w:right w:val="none" w:sz="0" w:space="0" w:color="auto"/>
      </w:divBdr>
    </w:div>
    <w:div w:id="496925275">
      <w:bodyDiv w:val="1"/>
      <w:marLeft w:val="0"/>
      <w:marRight w:val="0"/>
      <w:marTop w:val="0"/>
      <w:marBottom w:val="0"/>
      <w:divBdr>
        <w:top w:val="none" w:sz="0" w:space="0" w:color="auto"/>
        <w:left w:val="none" w:sz="0" w:space="0" w:color="auto"/>
        <w:bottom w:val="none" w:sz="0" w:space="0" w:color="auto"/>
        <w:right w:val="none" w:sz="0" w:space="0" w:color="auto"/>
      </w:divBdr>
    </w:div>
    <w:div w:id="505175794">
      <w:bodyDiv w:val="1"/>
      <w:marLeft w:val="0"/>
      <w:marRight w:val="0"/>
      <w:marTop w:val="0"/>
      <w:marBottom w:val="0"/>
      <w:divBdr>
        <w:top w:val="none" w:sz="0" w:space="0" w:color="auto"/>
        <w:left w:val="none" w:sz="0" w:space="0" w:color="auto"/>
        <w:bottom w:val="none" w:sz="0" w:space="0" w:color="auto"/>
        <w:right w:val="none" w:sz="0" w:space="0" w:color="auto"/>
      </w:divBdr>
    </w:div>
    <w:div w:id="512644150">
      <w:bodyDiv w:val="1"/>
      <w:marLeft w:val="0"/>
      <w:marRight w:val="0"/>
      <w:marTop w:val="0"/>
      <w:marBottom w:val="0"/>
      <w:divBdr>
        <w:top w:val="none" w:sz="0" w:space="0" w:color="auto"/>
        <w:left w:val="none" w:sz="0" w:space="0" w:color="auto"/>
        <w:bottom w:val="none" w:sz="0" w:space="0" w:color="auto"/>
        <w:right w:val="none" w:sz="0" w:space="0" w:color="auto"/>
      </w:divBdr>
    </w:div>
    <w:div w:id="518935173">
      <w:bodyDiv w:val="1"/>
      <w:marLeft w:val="0"/>
      <w:marRight w:val="0"/>
      <w:marTop w:val="0"/>
      <w:marBottom w:val="0"/>
      <w:divBdr>
        <w:top w:val="none" w:sz="0" w:space="0" w:color="auto"/>
        <w:left w:val="none" w:sz="0" w:space="0" w:color="auto"/>
        <w:bottom w:val="none" w:sz="0" w:space="0" w:color="auto"/>
        <w:right w:val="none" w:sz="0" w:space="0" w:color="auto"/>
      </w:divBdr>
    </w:div>
    <w:div w:id="521359302">
      <w:bodyDiv w:val="1"/>
      <w:marLeft w:val="0"/>
      <w:marRight w:val="0"/>
      <w:marTop w:val="0"/>
      <w:marBottom w:val="0"/>
      <w:divBdr>
        <w:top w:val="none" w:sz="0" w:space="0" w:color="auto"/>
        <w:left w:val="none" w:sz="0" w:space="0" w:color="auto"/>
        <w:bottom w:val="none" w:sz="0" w:space="0" w:color="auto"/>
        <w:right w:val="none" w:sz="0" w:space="0" w:color="auto"/>
      </w:divBdr>
    </w:div>
    <w:div w:id="522400555">
      <w:bodyDiv w:val="1"/>
      <w:marLeft w:val="0"/>
      <w:marRight w:val="0"/>
      <w:marTop w:val="0"/>
      <w:marBottom w:val="0"/>
      <w:divBdr>
        <w:top w:val="none" w:sz="0" w:space="0" w:color="auto"/>
        <w:left w:val="none" w:sz="0" w:space="0" w:color="auto"/>
        <w:bottom w:val="none" w:sz="0" w:space="0" w:color="auto"/>
        <w:right w:val="none" w:sz="0" w:space="0" w:color="auto"/>
      </w:divBdr>
    </w:div>
    <w:div w:id="533887476">
      <w:bodyDiv w:val="1"/>
      <w:marLeft w:val="0"/>
      <w:marRight w:val="0"/>
      <w:marTop w:val="0"/>
      <w:marBottom w:val="0"/>
      <w:divBdr>
        <w:top w:val="none" w:sz="0" w:space="0" w:color="auto"/>
        <w:left w:val="none" w:sz="0" w:space="0" w:color="auto"/>
        <w:bottom w:val="none" w:sz="0" w:space="0" w:color="auto"/>
        <w:right w:val="none" w:sz="0" w:space="0" w:color="auto"/>
      </w:divBdr>
      <w:divsChild>
        <w:div w:id="1862621727">
          <w:marLeft w:val="0"/>
          <w:marRight w:val="0"/>
          <w:marTop w:val="0"/>
          <w:marBottom w:val="0"/>
          <w:divBdr>
            <w:top w:val="none" w:sz="0" w:space="0" w:color="auto"/>
            <w:left w:val="none" w:sz="0" w:space="0" w:color="auto"/>
            <w:bottom w:val="none" w:sz="0" w:space="0" w:color="auto"/>
            <w:right w:val="none" w:sz="0" w:space="0" w:color="auto"/>
          </w:divBdr>
          <w:divsChild>
            <w:div w:id="10562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4265">
      <w:bodyDiv w:val="1"/>
      <w:marLeft w:val="0"/>
      <w:marRight w:val="0"/>
      <w:marTop w:val="0"/>
      <w:marBottom w:val="0"/>
      <w:divBdr>
        <w:top w:val="none" w:sz="0" w:space="0" w:color="auto"/>
        <w:left w:val="none" w:sz="0" w:space="0" w:color="auto"/>
        <w:bottom w:val="none" w:sz="0" w:space="0" w:color="auto"/>
        <w:right w:val="none" w:sz="0" w:space="0" w:color="auto"/>
      </w:divBdr>
      <w:divsChild>
        <w:div w:id="458957520">
          <w:marLeft w:val="0"/>
          <w:marRight w:val="0"/>
          <w:marTop w:val="0"/>
          <w:marBottom w:val="0"/>
          <w:divBdr>
            <w:top w:val="none" w:sz="0" w:space="0" w:color="auto"/>
            <w:left w:val="none" w:sz="0" w:space="0" w:color="auto"/>
            <w:bottom w:val="none" w:sz="0" w:space="0" w:color="auto"/>
            <w:right w:val="none" w:sz="0" w:space="0" w:color="auto"/>
          </w:divBdr>
          <w:divsChild>
            <w:div w:id="244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5293">
      <w:bodyDiv w:val="1"/>
      <w:marLeft w:val="0"/>
      <w:marRight w:val="0"/>
      <w:marTop w:val="0"/>
      <w:marBottom w:val="0"/>
      <w:divBdr>
        <w:top w:val="none" w:sz="0" w:space="0" w:color="auto"/>
        <w:left w:val="none" w:sz="0" w:space="0" w:color="auto"/>
        <w:bottom w:val="none" w:sz="0" w:space="0" w:color="auto"/>
        <w:right w:val="none" w:sz="0" w:space="0" w:color="auto"/>
      </w:divBdr>
    </w:div>
    <w:div w:id="562182697">
      <w:bodyDiv w:val="1"/>
      <w:marLeft w:val="0"/>
      <w:marRight w:val="0"/>
      <w:marTop w:val="0"/>
      <w:marBottom w:val="0"/>
      <w:divBdr>
        <w:top w:val="none" w:sz="0" w:space="0" w:color="auto"/>
        <w:left w:val="none" w:sz="0" w:space="0" w:color="auto"/>
        <w:bottom w:val="none" w:sz="0" w:space="0" w:color="auto"/>
        <w:right w:val="none" w:sz="0" w:space="0" w:color="auto"/>
      </w:divBdr>
    </w:div>
    <w:div w:id="564142654">
      <w:bodyDiv w:val="1"/>
      <w:marLeft w:val="0"/>
      <w:marRight w:val="0"/>
      <w:marTop w:val="0"/>
      <w:marBottom w:val="0"/>
      <w:divBdr>
        <w:top w:val="none" w:sz="0" w:space="0" w:color="auto"/>
        <w:left w:val="none" w:sz="0" w:space="0" w:color="auto"/>
        <w:bottom w:val="none" w:sz="0" w:space="0" w:color="auto"/>
        <w:right w:val="none" w:sz="0" w:space="0" w:color="auto"/>
      </w:divBdr>
    </w:div>
    <w:div w:id="584460579">
      <w:bodyDiv w:val="1"/>
      <w:marLeft w:val="0"/>
      <w:marRight w:val="0"/>
      <w:marTop w:val="0"/>
      <w:marBottom w:val="0"/>
      <w:divBdr>
        <w:top w:val="none" w:sz="0" w:space="0" w:color="auto"/>
        <w:left w:val="none" w:sz="0" w:space="0" w:color="auto"/>
        <w:bottom w:val="none" w:sz="0" w:space="0" w:color="auto"/>
        <w:right w:val="none" w:sz="0" w:space="0" w:color="auto"/>
      </w:divBdr>
    </w:div>
    <w:div w:id="585040673">
      <w:bodyDiv w:val="1"/>
      <w:marLeft w:val="0"/>
      <w:marRight w:val="0"/>
      <w:marTop w:val="0"/>
      <w:marBottom w:val="0"/>
      <w:divBdr>
        <w:top w:val="none" w:sz="0" w:space="0" w:color="auto"/>
        <w:left w:val="none" w:sz="0" w:space="0" w:color="auto"/>
        <w:bottom w:val="none" w:sz="0" w:space="0" w:color="auto"/>
        <w:right w:val="none" w:sz="0" w:space="0" w:color="auto"/>
      </w:divBdr>
    </w:div>
    <w:div w:id="591205547">
      <w:bodyDiv w:val="1"/>
      <w:marLeft w:val="0"/>
      <w:marRight w:val="0"/>
      <w:marTop w:val="0"/>
      <w:marBottom w:val="0"/>
      <w:divBdr>
        <w:top w:val="none" w:sz="0" w:space="0" w:color="auto"/>
        <w:left w:val="none" w:sz="0" w:space="0" w:color="auto"/>
        <w:bottom w:val="none" w:sz="0" w:space="0" w:color="auto"/>
        <w:right w:val="none" w:sz="0" w:space="0" w:color="auto"/>
      </w:divBdr>
    </w:div>
    <w:div w:id="594167293">
      <w:bodyDiv w:val="1"/>
      <w:marLeft w:val="0"/>
      <w:marRight w:val="0"/>
      <w:marTop w:val="0"/>
      <w:marBottom w:val="0"/>
      <w:divBdr>
        <w:top w:val="none" w:sz="0" w:space="0" w:color="auto"/>
        <w:left w:val="none" w:sz="0" w:space="0" w:color="auto"/>
        <w:bottom w:val="none" w:sz="0" w:space="0" w:color="auto"/>
        <w:right w:val="none" w:sz="0" w:space="0" w:color="auto"/>
      </w:divBdr>
    </w:div>
    <w:div w:id="607273234">
      <w:bodyDiv w:val="1"/>
      <w:marLeft w:val="0"/>
      <w:marRight w:val="0"/>
      <w:marTop w:val="0"/>
      <w:marBottom w:val="0"/>
      <w:divBdr>
        <w:top w:val="none" w:sz="0" w:space="0" w:color="auto"/>
        <w:left w:val="none" w:sz="0" w:space="0" w:color="auto"/>
        <w:bottom w:val="none" w:sz="0" w:space="0" w:color="auto"/>
        <w:right w:val="none" w:sz="0" w:space="0" w:color="auto"/>
      </w:divBdr>
    </w:div>
    <w:div w:id="614168498">
      <w:bodyDiv w:val="1"/>
      <w:marLeft w:val="0"/>
      <w:marRight w:val="0"/>
      <w:marTop w:val="0"/>
      <w:marBottom w:val="0"/>
      <w:divBdr>
        <w:top w:val="none" w:sz="0" w:space="0" w:color="auto"/>
        <w:left w:val="none" w:sz="0" w:space="0" w:color="auto"/>
        <w:bottom w:val="none" w:sz="0" w:space="0" w:color="auto"/>
        <w:right w:val="none" w:sz="0" w:space="0" w:color="auto"/>
      </w:divBdr>
    </w:div>
    <w:div w:id="620500404">
      <w:bodyDiv w:val="1"/>
      <w:marLeft w:val="0"/>
      <w:marRight w:val="0"/>
      <w:marTop w:val="0"/>
      <w:marBottom w:val="0"/>
      <w:divBdr>
        <w:top w:val="none" w:sz="0" w:space="0" w:color="auto"/>
        <w:left w:val="none" w:sz="0" w:space="0" w:color="auto"/>
        <w:bottom w:val="none" w:sz="0" w:space="0" w:color="auto"/>
        <w:right w:val="none" w:sz="0" w:space="0" w:color="auto"/>
      </w:divBdr>
    </w:div>
    <w:div w:id="622268028">
      <w:bodyDiv w:val="1"/>
      <w:marLeft w:val="0"/>
      <w:marRight w:val="0"/>
      <w:marTop w:val="0"/>
      <w:marBottom w:val="0"/>
      <w:divBdr>
        <w:top w:val="none" w:sz="0" w:space="0" w:color="auto"/>
        <w:left w:val="none" w:sz="0" w:space="0" w:color="auto"/>
        <w:bottom w:val="none" w:sz="0" w:space="0" w:color="auto"/>
        <w:right w:val="none" w:sz="0" w:space="0" w:color="auto"/>
      </w:divBdr>
    </w:div>
    <w:div w:id="634069936">
      <w:bodyDiv w:val="1"/>
      <w:marLeft w:val="0"/>
      <w:marRight w:val="0"/>
      <w:marTop w:val="0"/>
      <w:marBottom w:val="0"/>
      <w:divBdr>
        <w:top w:val="none" w:sz="0" w:space="0" w:color="auto"/>
        <w:left w:val="none" w:sz="0" w:space="0" w:color="auto"/>
        <w:bottom w:val="none" w:sz="0" w:space="0" w:color="auto"/>
        <w:right w:val="none" w:sz="0" w:space="0" w:color="auto"/>
      </w:divBdr>
    </w:div>
    <w:div w:id="682630061">
      <w:bodyDiv w:val="1"/>
      <w:marLeft w:val="0"/>
      <w:marRight w:val="0"/>
      <w:marTop w:val="0"/>
      <w:marBottom w:val="0"/>
      <w:divBdr>
        <w:top w:val="none" w:sz="0" w:space="0" w:color="auto"/>
        <w:left w:val="none" w:sz="0" w:space="0" w:color="auto"/>
        <w:bottom w:val="none" w:sz="0" w:space="0" w:color="auto"/>
        <w:right w:val="none" w:sz="0" w:space="0" w:color="auto"/>
      </w:divBdr>
    </w:div>
    <w:div w:id="690496963">
      <w:bodyDiv w:val="1"/>
      <w:marLeft w:val="0"/>
      <w:marRight w:val="0"/>
      <w:marTop w:val="0"/>
      <w:marBottom w:val="0"/>
      <w:divBdr>
        <w:top w:val="none" w:sz="0" w:space="0" w:color="auto"/>
        <w:left w:val="none" w:sz="0" w:space="0" w:color="auto"/>
        <w:bottom w:val="none" w:sz="0" w:space="0" w:color="auto"/>
        <w:right w:val="none" w:sz="0" w:space="0" w:color="auto"/>
      </w:divBdr>
      <w:divsChild>
        <w:div w:id="111633786">
          <w:marLeft w:val="0"/>
          <w:marRight w:val="0"/>
          <w:marTop w:val="0"/>
          <w:marBottom w:val="0"/>
          <w:divBdr>
            <w:top w:val="none" w:sz="0" w:space="0" w:color="auto"/>
            <w:left w:val="none" w:sz="0" w:space="0" w:color="auto"/>
            <w:bottom w:val="none" w:sz="0" w:space="0" w:color="auto"/>
            <w:right w:val="none" w:sz="0" w:space="0" w:color="auto"/>
          </w:divBdr>
        </w:div>
        <w:div w:id="615216134">
          <w:marLeft w:val="0"/>
          <w:marRight w:val="0"/>
          <w:marTop w:val="0"/>
          <w:marBottom w:val="0"/>
          <w:divBdr>
            <w:top w:val="none" w:sz="0" w:space="0" w:color="auto"/>
            <w:left w:val="none" w:sz="0" w:space="0" w:color="auto"/>
            <w:bottom w:val="none" w:sz="0" w:space="0" w:color="auto"/>
            <w:right w:val="none" w:sz="0" w:space="0" w:color="auto"/>
          </w:divBdr>
        </w:div>
      </w:divsChild>
    </w:div>
    <w:div w:id="704911584">
      <w:bodyDiv w:val="1"/>
      <w:marLeft w:val="0"/>
      <w:marRight w:val="0"/>
      <w:marTop w:val="0"/>
      <w:marBottom w:val="0"/>
      <w:divBdr>
        <w:top w:val="none" w:sz="0" w:space="0" w:color="auto"/>
        <w:left w:val="none" w:sz="0" w:space="0" w:color="auto"/>
        <w:bottom w:val="none" w:sz="0" w:space="0" w:color="auto"/>
        <w:right w:val="none" w:sz="0" w:space="0" w:color="auto"/>
      </w:divBdr>
    </w:div>
    <w:div w:id="709959760">
      <w:bodyDiv w:val="1"/>
      <w:marLeft w:val="0"/>
      <w:marRight w:val="0"/>
      <w:marTop w:val="0"/>
      <w:marBottom w:val="0"/>
      <w:divBdr>
        <w:top w:val="none" w:sz="0" w:space="0" w:color="auto"/>
        <w:left w:val="none" w:sz="0" w:space="0" w:color="auto"/>
        <w:bottom w:val="none" w:sz="0" w:space="0" w:color="auto"/>
        <w:right w:val="none" w:sz="0" w:space="0" w:color="auto"/>
      </w:divBdr>
      <w:divsChild>
        <w:div w:id="394401127">
          <w:marLeft w:val="0"/>
          <w:marRight w:val="0"/>
          <w:marTop w:val="0"/>
          <w:marBottom w:val="0"/>
          <w:divBdr>
            <w:top w:val="none" w:sz="0" w:space="0" w:color="auto"/>
            <w:left w:val="none" w:sz="0" w:space="0" w:color="auto"/>
            <w:bottom w:val="none" w:sz="0" w:space="0" w:color="auto"/>
            <w:right w:val="none" w:sz="0" w:space="0" w:color="auto"/>
          </w:divBdr>
        </w:div>
        <w:div w:id="2021392521">
          <w:marLeft w:val="0"/>
          <w:marRight w:val="0"/>
          <w:marTop w:val="0"/>
          <w:marBottom w:val="0"/>
          <w:divBdr>
            <w:top w:val="none" w:sz="0" w:space="0" w:color="auto"/>
            <w:left w:val="none" w:sz="0" w:space="0" w:color="auto"/>
            <w:bottom w:val="none" w:sz="0" w:space="0" w:color="auto"/>
            <w:right w:val="none" w:sz="0" w:space="0" w:color="auto"/>
          </w:divBdr>
        </w:div>
      </w:divsChild>
    </w:div>
    <w:div w:id="721487404">
      <w:bodyDiv w:val="1"/>
      <w:marLeft w:val="0"/>
      <w:marRight w:val="0"/>
      <w:marTop w:val="0"/>
      <w:marBottom w:val="0"/>
      <w:divBdr>
        <w:top w:val="none" w:sz="0" w:space="0" w:color="auto"/>
        <w:left w:val="none" w:sz="0" w:space="0" w:color="auto"/>
        <w:bottom w:val="none" w:sz="0" w:space="0" w:color="auto"/>
        <w:right w:val="none" w:sz="0" w:space="0" w:color="auto"/>
      </w:divBdr>
    </w:div>
    <w:div w:id="729613647">
      <w:bodyDiv w:val="1"/>
      <w:marLeft w:val="0"/>
      <w:marRight w:val="0"/>
      <w:marTop w:val="0"/>
      <w:marBottom w:val="0"/>
      <w:divBdr>
        <w:top w:val="none" w:sz="0" w:space="0" w:color="auto"/>
        <w:left w:val="none" w:sz="0" w:space="0" w:color="auto"/>
        <w:bottom w:val="none" w:sz="0" w:space="0" w:color="auto"/>
        <w:right w:val="none" w:sz="0" w:space="0" w:color="auto"/>
      </w:divBdr>
    </w:div>
    <w:div w:id="743380922">
      <w:bodyDiv w:val="1"/>
      <w:marLeft w:val="0"/>
      <w:marRight w:val="0"/>
      <w:marTop w:val="0"/>
      <w:marBottom w:val="0"/>
      <w:divBdr>
        <w:top w:val="none" w:sz="0" w:space="0" w:color="auto"/>
        <w:left w:val="none" w:sz="0" w:space="0" w:color="auto"/>
        <w:bottom w:val="none" w:sz="0" w:space="0" w:color="auto"/>
        <w:right w:val="none" w:sz="0" w:space="0" w:color="auto"/>
      </w:divBdr>
    </w:div>
    <w:div w:id="773594334">
      <w:bodyDiv w:val="1"/>
      <w:marLeft w:val="0"/>
      <w:marRight w:val="0"/>
      <w:marTop w:val="0"/>
      <w:marBottom w:val="0"/>
      <w:divBdr>
        <w:top w:val="none" w:sz="0" w:space="0" w:color="auto"/>
        <w:left w:val="none" w:sz="0" w:space="0" w:color="auto"/>
        <w:bottom w:val="none" w:sz="0" w:space="0" w:color="auto"/>
        <w:right w:val="none" w:sz="0" w:space="0" w:color="auto"/>
      </w:divBdr>
    </w:div>
    <w:div w:id="777412729">
      <w:bodyDiv w:val="1"/>
      <w:marLeft w:val="0"/>
      <w:marRight w:val="0"/>
      <w:marTop w:val="0"/>
      <w:marBottom w:val="0"/>
      <w:divBdr>
        <w:top w:val="none" w:sz="0" w:space="0" w:color="auto"/>
        <w:left w:val="none" w:sz="0" w:space="0" w:color="auto"/>
        <w:bottom w:val="none" w:sz="0" w:space="0" w:color="auto"/>
        <w:right w:val="none" w:sz="0" w:space="0" w:color="auto"/>
      </w:divBdr>
    </w:div>
    <w:div w:id="793989370">
      <w:bodyDiv w:val="1"/>
      <w:marLeft w:val="0"/>
      <w:marRight w:val="0"/>
      <w:marTop w:val="0"/>
      <w:marBottom w:val="0"/>
      <w:divBdr>
        <w:top w:val="none" w:sz="0" w:space="0" w:color="auto"/>
        <w:left w:val="none" w:sz="0" w:space="0" w:color="auto"/>
        <w:bottom w:val="none" w:sz="0" w:space="0" w:color="auto"/>
        <w:right w:val="none" w:sz="0" w:space="0" w:color="auto"/>
      </w:divBdr>
    </w:div>
    <w:div w:id="796030576">
      <w:bodyDiv w:val="1"/>
      <w:marLeft w:val="0"/>
      <w:marRight w:val="0"/>
      <w:marTop w:val="0"/>
      <w:marBottom w:val="0"/>
      <w:divBdr>
        <w:top w:val="none" w:sz="0" w:space="0" w:color="auto"/>
        <w:left w:val="none" w:sz="0" w:space="0" w:color="auto"/>
        <w:bottom w:val="none" w:sz="0" w:space="0" w:color="auto"/>
        <w:right w:val="none" w:sz="0" w:space="0" w:color="auto"/>
      </w:divBdr>
    </w:div>
    <w:div w:id="796140473">
      <w:bodyDiv w:val="1"/>
      <w:marLeft w:val="0"/>
      <w:marRight w:val="0"/>
      <w:marTop w:val="0"/>
      <w:marBottom w:val="0"/>
      <w:divBdr>
        <w:top w:val="none" w:sz="0" w:space="0" w:color="auto"/>
        <w:left w:val="none" w:sz="0" w:space="0" w:color="auto"/>
        <w:bottom w:val="none" w:sz="0" w:space="0" w:color="auto"/>
        <w:right w:val="none" w:sz="0" w:space="0" w:color="auto"/>
      </w:divBdr>
    </w:div>
    <w:div w:id="802161161">
      <w:bodyDiv w:val="1"/>
      <w:marLeft w:val="0"/>
      <w:marRight w:val="0"/>
      <w:marTop w:val="0"/>
      <w:marBottom w:val="0"/>
      <w:divBdr>
        <w:top w:val="none" w:sz="0" w:space="0" w:color="auto"/>
        <w:left w:val="none" w:sz="0" w:space="0" w:color="auto"/>
        <w:bottom w:val="none" w:sz="0" w:space="0" w:color="auto"/>
        <w:right w:val="none" w:sz="0" w:space="0" w:color="auto"/>
      </w:divBdr>
    </w:div>
    <w:div w:id="822233983">
      <w:bodyDiv w:val="1"/>
      <w:marLeft w:val="0"/>
      <w:marRight w:val="0"/>
      <w:marTop w:val="0"/>
      <w:marBottom w:val="0"/>
      <w:divBdr>
        <w:top w:val="none" w:sz="0" w:space="0" w:color="auto"/>
        <w:left w:val="none" w:sz="0" w:space="0" w:color="auto"/>
        <w:bottom w:val="none" w:sz="0" w:space="0" w:color="auto"/>
        <w:right w:val="none" w:sz="0" w:space="0" w:color="auto"/>
      </w:divBdr>
    </w:div>
    <w:div w:id="824056019">
      <w:bodyDiv w:val="1"/>
      <w:marLeft w:val="0"/>
      <w:marRight w:val="0"/>
      <w:marTop w:val="0"/>
      <w:marBottom w:val="0"/>
      <w:divBdr>
        <w:top w:val="none" w:sz="0" w:space="0" w:color="auto"/>
        <w:left w:val="none" w:sz="0" w:space="0" w:color="auto"/>
        <w:bottom w:val="none" w:sz="0" w:space="0" w:color="auto"/>
        <w:right w:val="none" w:sz="0" w:space="0" w:color="auto"/>
      </w:divBdr>
    </w:div>
    <w:div w:id="848133549">
      <w:bodyDiv w:val="1"/>
      <w:marLeft w:val="0"/>
      <w:marRight w:val="0"/>
      <w:marTop w:val="0"/>
      <w:marBottom w:val="0"/>
      <w:divBdr>
        <w:top w:val="none" w:sz="0" w:space="0" w:color="auto"/>
        <w:left w:val="none" w:sz="0" w:space="0" w:color="auto"/>
        <w:bottom w:val="none" w:sz="0" w:space="0" w:color="auto"/>
        <w:right w:val="none" w:sz="0" w:space="0" w:color="auto"/>
      </w:divBdr>
    </w:div>
    <w:div w:id="855193037">
      <w:bodyDiv w:val="1"/>
      <w:marLeft w:val="0"/>
      <w:marRight w:val="0"/>
      <w:marTop w:val="0"/>
      <w:marBottom w:val="0"/>
      <w:divBdr>
        <w:top w:val="none" w:sz="0" w:space="0" w:color="auto"/>
        <w:left w:val="none" w:sz="0" w:space="0" w:color="auto"/>
        <w:bottom w:val="none" w:sz="0" w:space="0" w:color="auto"/>
        <w:right w:val="none" w:sz="0" w:space="0" w:color="auto"/>
      </w:divBdr>
    </w:div>
    <w:div w:id="873736089">
      <w:bodyDiv w:val="1"/>
      <w:marLeft w:val="0"/>
      <w:marRight w:val="0"/>
      <w:marTop w:val="0"/>
      <w:marBottom w:val="0"/>
      <w:divBdr>
        <w:top w:val="none" w:sz="0" w:space="0" w:color="auto"/>
        <w:left w:val="none" w:sz="0" w:space="0" w:color="auto"/>
        <w:bottom w:val="none" w:sz="0" w:space="0" w:color="auto"/>
        <w:right w:val="none" w:sz="0" w:space="0" w:color="auto"/>
      </w:divBdr>
      <w:divsChild>
        <w:div w:id="492070617">
          <w:marLeft w:val="0"/>
          <w:marRight w:val="0"/>
          <w:marTop w:val="0"/>
          <w:marBottom w:val="0"/>
          <w:divBdr>
            <w:top w:val="none" w:sz="0" w:space="0" w:color="auto"/>
            <w:left w:val="none" w:sz="0" w:space="0" w:color="auto"/>
            <w:bottom w:val="none" w:sz="0" w:space="0" w:color="auto"/>
            <w:right w:val="none" w:sz="0" w:space="0" w:color="auto"/>
          </w:divBdr>
          <w:divsChild>
            <w:div w:id="119691991">
              <w:marLeft w:val="0"/>
              <w:marRight w:val="0"/>
              <w:marTop w:val="0"/>
              <w:marBottom w:val="0"/>
              <w:divBdr>
                <w:top w:val="none" w:sz="0" w:space="0" w:color="auto"/>
                <w:left w:val="none" w:sz="0" w:space="0" w:color="auto"/>
                <w:bottom w:val="none" w:sz="0" w:space="0" w:color="auto"/>
                <w:right w:val="none" w:sz="0" w:space="0" w:color="auto"/>
              </w:divBdr>
              <w:divsChild>
                <w:div w:id="1880631075">
                  <w:marLeft w:val="0"/>
                  <w:marRight w:val="0"/>
                  <w:marTop w:val="0"/>
                  <w:marBottom w:val="0"/>
                  <w:divBdr>
                    <w:top w:val="none" w:sz="0" w:space="0" w:color="auto"/>
                    <w:left w:val="none" w:sz="0" w:space="0" w:color="auto"/>
                    <w:bottom w:val="none" w:sz="0" w:space="0" w:color="auto"/>
                    <w:right w:val="none" w:sz="0" w:space="0" w:color="auto"/>
                  </w:divBdr>
                  <w:divsChild>
                    <w:div w:id="1431703342">
                      <w:marLeft w:val="0"/>
                      <w:marRight w:val="0"/>
                      <w:marTop w:val="0"/>
                      <w:marBottom w:val="0"/>
                      <w:divBdr>
                        <w:top w:val="none" w:sz="0" w:space="0" w:color="auto"/>
                        <w:left w:val="none" w:sz="0" w:space="0" w:color="auto"/>
                        <w:bottom w:val="none" w:sz="0" w:space="0" w:color="auto"/>
                        <w:right w:val="none" w:sz="0" w:space="0" w:color="auto"/>
                      </w:divBdr>
                      <w:divsChild>
                        <w:div w:id="978652727">
                          <w:marLeft w:val="0"/>
                          <w:marRight w:val="0"/>
                          <w:marTop w:val="0"/>
                          <w:marBottom w:val="0"/>
                          <w:divBdr>
                            <w:top w:val="none" w:sz="0" w:space="0" w:color="auto"/>
                            <w:left w:val="none" w:sz="0" w:space="0" w:color="auto"/>
                            <w:bottom w:val="none" w:sz="0" w:space="0" w:color="auto"/>
                            <w:right w:val="none" w:sz="0" w:space="0" w:color="auto"/>
                          </w:divBdr>
                          <w:divsChild>
                            <w:div w:id="20478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200527">
      <w:bodyDiv w:val="1"/>
      <w:marLeft w:val="0"/>
      <w:marRight w:val="0"/>
      <w:marTop w:val="0"/>
      <w:marBottom w:val="0"/>
      <w:divBdr>
        <w:top w:val="none" w:sz="0" w:space="0" w:color="auto"/>
        <w:left w:val="none" w:sz="0" w:space="0" w:color="auto"/>
        <w:bottom w:val="none" w:sz="0" w:space="0" w:color="auto"/>
        <w:right w:val="none" w:sz="0" w:space="0" w:color="auto"/>
      </w:divBdr>
      <w:divsChild>
        <w:div w:id="654797429">
          <w:marLeft w:val="0"/>
          <w:marRight w:val="0"/>
          <w:marTop w:val="0"/>
          <w:marBottom w:val="0"/>
          <w:divBdr>
            <w:top w:val="none" w:sz="0" w:space="0" w:color="auto"/>
            <w:left w:val="none" w:sz="0" w:space="0" w:color="auto"/>
            <w:bottom w:val="none" w:sz="0" w:space="0" w:color="auto"/>
            <w:right w:val="none" w:sz="0" w:space="0" w:color="auto"/>
          </w:divBdr>
        </w:div>
      </w:divsChild>
    </w:div>
    <w:div w:id="902135232">
      <w:bodyDiv w:val="1"/>
      <w:marLeft w:val="0"/>
      <w:marRight w:val="0"/>
      <w:marTop w:val="0"/>
      <w:marBottom w:val="0"/>
      <w:divBdr>
        <w:top w:val="none" w:sz="0" w:space="0" w:color="auto"/>
        <w:left w:val="none" w:sz="0" w:space="0" w:color="auto"/>
        <w:bottom w:val="none" w:sz="0" w:space="0" w:color="auto"/>
        <w:right w:val="none" w:sz="0" w:space="0" w:color="auto"/>
      </w:divBdr>
    </w:div>
    <w:div w:id="904874128">
      <w:bodyDiv w:val="1"/>
      <w:marLeft w:val="0"/>
      <w:marRight w:val="0"/>
      <w:marTop w:val="0"/>
      <w:marBottom w:val="0"/>
      <w:divBdr>
        <w:top w:val="none" w:sz="0" w:space="0" w:color="auto"/>
        <w:left w:val="none" w:sz="0" w:space="0" w:color="auto"/>
        <w:bottom w:val="none" w:sz="0" w:space="0" w:color="auto"/>
        <w:right w:val="none" w:sz="0" w:space="0" w:color="auto"/>
      </w:divBdr>
    </w:div>
    <w:div w:id="919410747">
      <w:bodyDiv w:val="1"/>
      <w:marLeft w:val="0"/>
      <w:marRight w:val="0"/>
      <w:marTop w:val="0"/>
      <w:marBottom w:val="0"/>
      <w:divBdr>
        <w:top w:val="none" w:sz="0" w:space="0" w:color="auto"/>
        <w:left w:val="none" w:sz="0" w:space="0" w:color="auto"/>
        <w:bottom w:val="none" w:sz="0" w:space="0" w:color="auto"/>
        <w:right w:val="none" w:sz="0" w:space="0" w:color="auto"/>
      </w:divBdr>
    </w:div>
    <w:div w:id="935093509">
      <w:bodyDiv w:val="1"/>
      <w:marLeft w:val="0"/>
      <w:marRight w:val="0"/>
      <w:marTop w:val="0"/>
      <w:marBottom w:val="0"/>
      <w:divBdr>
        <w:top w:val="none" w:sz="0" w:space="0" w:color="auto"/>
        <w:left w:val="none" w:sz="0" w:space="0" w:color="auto"/>
        <w:bottom w:val="none" w:sz="0" w:space="0" w:color="auto"/>
        <w:right w:val="none" w:sz="0" w:space="0" w:color="auto"/>
      </w:divBdr>
    </w:div>
    <w:div w:id="947011436">
      <w:bodyDiv w:val="1"/>
      <w:marLeft w:val="0"/>
      <w:marRight w:val="0"/>
      <w:marTop w:val="0"/>
      <w:marBottom w:val="0"/>
      <w:divBdr>
        <w:top w:val="none" w:sz="0" w:space="0" w:color="auto"/>
        <w:left w:val="none" w:sz="0" w:space="0" w:color="auto"/>
        <w:bottom w:val="none" w:sz="0" w:space="0" w:color="auto"/>
        <w:right w:val="none" w:sz="0" w:space="0" w:color="auto"/>
      </w:divBdr>
    </w:div>
    <w:div w:id="964774733">
      <w:bodyDiv w:val="1"/>
      <w:marLeft w:val="0"/>
      <w:marRight w:val="0"/>
      <w:marTop w:val="0"/>
      <w:marBottom w:val="0"/>
      <w:divBdr>
        <w:top w:val="none" w:sz="0" w:space="0" w:color="auto"/>
        <w:left w:val="none" w:sz="0" w:space="0" w:color="auto"/>
        <w:bottom w:val="none" w:sz="0" w:space="0" w:color="auto"/>
        <w:right w:val="none" w:sz="0" w:space="0" w:color="auto"/>
      </w:divBdr>
    </w:div>
    <w:div w:id="1008753430">
      <w:bodyDiv w:val="1"/>
      <w:marLeft w:val="0"/>
      <w:marRight w:val="0"/>
      <w:marTop w:val="0"/>
      <w:marBottom w:val="0"/>
      <w:divBdr>
        <w:top w:val="none" w:sz="0" w:space="0" w:color="auto"/>
        <w:left w:val="none" w:sz="0" w:space="0" w:color="auto"/>
        <w:bottom w:val="none" w:sz="0" w:space="0" w:color="auto"/>
        <w:right w:val="none" w:sz="0" w:space="0" w:color="auto"/>
      </w:divBdr>
    </w:div>
    <w:div w:id="1015838900">
      <w:bodyDiv w:val="1"/>
      <w:marLeft w:val="0"/>
      <w:marRight w:val="0"/>
      <w:marTop w:val="0"/>
      <w:marBottom w:val="0"/>
      <w:divBdr>
        <w:top w:val="none" w:sz="0" w:space="0" w:color="auto"/>
        <w:left w:val="none" w:sz="0" w:space="0" w:color="auto"/>
        <w:bottom w:val="none" w:sz="0" w:space="0" w:color="auto"/>
        <w:right w:val="none" w:sz="0" w:space="0" w:color="auto"/>
      </w:divBdr>
    </w:div>
    <w:div w:id="1026100868">
      <w:bodyDiv w:val="1"/>
      <w:marLeft w:val="0"/>
      <w:marRight w:val="0"/>
      <w:marTop w:val="0"/>
      <w:marBottom w:val="0"/>
      <w:divBdr>
        <w:top w:val="none" w:sz="0" w:space="0" w:color="auto"/>
        <w:left w:val="none" w:sz="0" w:space="0" w:color="auto"/>
        <w:bottom w:val="none" w:sz="0" w:space="0" w:color="auto"/>
        <w:right w:val="none" w:sz="0" w:space="0" w:color="auto"/>
      </w:divBdr>
    </w:div>
    <w:div w:id="1034844099">
      <w:bodyDiv w:val="1"/>
      <w:marLeft w:val="0"/>
      <w:marRight w:val="0"/>
      <w:marTop w:val="0"/>
      <w:marBottom w:val="0"/>
      <w:divBdr>
        <w:top w:val="none" w:sz="0" w:space="0" w:color="auto"/>
        <w:left w:val="none" w:sz="0" w:space="0" w:color="auto"/>
        <w:bottom w:val="none" w:sz="0" w:space="0" w:color="auto"/>
        <w:right w:val="none" w:sz="0" w:space="0" w:color="auto"/>
      </w:divBdr>
    </w:div>
    <w:div w:id="1038972073">
      <w:bodyDiv w:val="1"/>
      <w:marLeft w:val="0"/>
      <w:marRight w:val="0"/>
      <w:marTop w:val="0"/>
      <w:marBottom w:val="0"/>
      <w:divBdr>
        <w:top w:val="none" w:sz="0" w:space="0" w:color="auto"/>
        <w:left w:val="none" w:sz="0" w:space="0" w:color="auto"/>
        <w:bottom w:val="none" w:sz="0" w:space="0" w:color="auto"/>
        <w:right w:val="none" w:sz="0" w:space="0" w:color="auto"/>
      </w:divBdr>
    </w:div>
    <w:div w:id="1055347563">
      <w:bodyDiv w:val="1"/>
      <w:marLeft w:val="0"/>
      <w:marRight w:val="0"/>
      <w:marTop w:val="0"/>
      <w:marBottom w:val="0"/>
      <w:divBdr>
        <w:top w:val="none" w:sz="0" w:space="0" w:color="auto"/>
        <w:left w:val="none" w:sz="0" w:space="0" w:color="auto"/>
        <w:bottom w:val="none" w:sz="0" w:space="0" w:color="auto"/>
        <w:right w:val="none" w:sz="0" w:space="0" w:color="auto"/>
      </w:divBdr>
    </w:div>
    <w:div w:id="1057896698">
      <w:bodyDiv w:val="1"/>
      <w:marLeft w:val="0"/>
      <w:marRight w:val="0"/>
      <w:marTop w:val="0"/>
      <w:marBottom w:val="0"/>
      <w:divBdr>
        <w:top w:val="none" w:sz="0" w:space="0" w:color="auto"/>
        <w:left w:val="none" w:sz="0" w:space="0" w:color="auto"/>
        <w:bottom w:val="none" w:sz="0" w:space="0" w:color="auto"/>
        <w:right w:val="none" w:sz="0" w:space="0" w:color="auto"/>
      </w:divBdr>
    </w:div>
    <w:div w:id="1126044449">
      <w:bodyDiv w:val="1"/>
      <w:marLeft w:val="0"/>
      <w:marRight w:val="0"/>
      <w:marTop w:val="0"/>
      <w:marBottom w:val="0"/>
      <w:divBdr>
        <w:top w:val="none" w:sz="0" w:space="0" w:color="auto"/>
        <w:left w:val="none" w:sz="0" w:space="0" w:color="auto"/>
        <w:bottom w:val="none" w:sz="0" w:space="0" w:color="auto"/>
        <w:right w:val="none" w:sz="0" w:space="0" w:color="auto"/>
      </w:divBdr>
      <w:divsChild>
        <w:div w:id="668673388">
          <w:marLeft w:val="0"/>
          <w:marRight w:val="0"/>
          <w:marTop w:val="0"/>
          <w:marBottom w:val="0"/>
          <w:divBdr>
            <w:top w:val="none" w:sz="0" w:space="0" w:color="auto"/>
            <w:left w:val="none" w:sz="0" w:space="0" w:color="auto"/>
            <w:bottom w:val="none" w:sz="0" w:space="0" w:color="auto"/>
            <w:right w:val="none" w:sz="0" w:space="0" w:color="auto"/>
          </w:divBdr>
          <w:divsChild>
            <w:div w:id="1662197703">
              <w:marLeft w:val="0"/>
              <w:marRight w:val="0"/>
              <w:marTop w:val="0"/>
              <w:marBottom w:val="0"/>
              <w:divBdr>
                <w:top w:val="none" w:sz="0" w:space="0" w:color="auto"/>
                <w:left w:val="none" w:sz="0" w:space="0" w:color="auto"/>
                <w:bottom w:val="none" w:sz="0" w:space="0" w:color="auto"/>
                <w:right w:val="none" w:sz="0" w:space="0" w:color="auto"/>
              </w:divBdr>
              <w:divsChild>
                <w:div w:id="1928690072">
                  <w:marLeft w:val="0"/>
                  <w:marRight w:val="0"/>
                  <w:marTop w:val="0"/>
                  <w:marBottom w:val="0"/>
                  <w:divBdr>
                    <w:top w:val="none" w:sz="0" w:space="0" w:color="auto"/>
                    <w:left w:val="none" w:sz="0" w:space="0" w:color="auto"/>
                    <w:bottom w:val="none" w:sz="0" w:space="0" w:color="auto"/>
                    <w:right w:val="none" w:sz="0" w:space="0" w:color="auto"/>
                  </w:divBdr>
                  <w:divsChild>
                    <w:div w:id="309210785">
                      <w:marLeft w:val="0"/>
                      <w:marRight w:val="0"/>
                      <w:marTop w:val="0"/>
                      <w:marBottom w:val="0"/>
                      <w:divBdr>
                        <w:top w:val="none" w:sz="0" w:space="0" w:color="auto"/>
                        <w:left w:val="none" w:sz="0" w:space="0" w:color="auto"/>
                        <w:bottom w:val="none" w:sz="0" w:space="0" w:color="auto"/>
                        <w:right w:val="none" w:sz="0" w:space="0" w:color="auto"/>
                      </w:divBdr>
                      <w:divsChild>
                        <w:div w:id="1835997540">
                          <w:marLeft w:val="0"/>
                          <w:marRight w:val="0"/>
                          <w:marTop w:val="0"/>
                          <w:marBottom w:val="0"/>
                          <w:divBdr>
                            <w:top w:val="none" w:sz="0" w:space="0" w:color="auto"/>
                            <w:left w:val="none" w:sz="0" w:space="0" w:color="auto"/>
                            <w:bottom w:val="none" w:sz="0" w:space="0" w:color="auto"/>
                            <w:right w:val="none" w:sz="0" w:space="0" w:color="auto"/>
                          </w:divBdr>
                          <w:divsChild>
                            <w:div w:id="14978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720531">
      <w:bodyDiv w:val="1"/>
      <w:marLeft w:val="0"/>
      <w:marRight w:val="0"/>
      <w:marTop w:val="0"/>
      <w:marBottom w:val="0"/>
      <w:divBdr>
        <w:top w:val="none" w:sz="0" w:space="0" w:color="auto"/>
        <w:left w:val="none" w:sz="0" w:space="0" w:color="auto"/>
        <w:bottom w:val="none" w:sz="0" w:space="0" w:color="auto"/>
        <w:right w:val="none" w:sz="0" w:space="0" w:color="auto"/>
      </w:divBdr>
    </w:div>
    <w:div w:id="1148866484">
      <w:bodyDiv w:val="1"/>
      <w:marLeft w:val="0"/>
      <w:marRight w:val="0"/>
      <w:marTop w:val="0"/>
      <w:marBottom w:val="0"/>
      <w:divBdr>
        <w:top w:val="none" w:sz="0" w:space="0" w:color="auto"/>
        <w:left w:val="none" w:sz="0" w:space="0" w:color="auto"/>
        <w:bottom w:val="none" w:sz="0" w:space="0" w:color="auto"/>
        <w:right w:val="none" w:sz="0" w:space="0" w:color="auto"/>
      </w:divBdr>
    </w:div>
    <w:div w:id="1151017153">
      <w:bodyDiv w:val="1"/>
      <w:marLeft w:val="0"/>
      <w:marRight w:val="0"/>
      <w:marTop w:val="0"/>
      <w:marBottom w:val="0"/>
      <w:divBdr>
        <w:top w:val="none" w:sz="0" w:space="0" w:color="auto"/>
        <w:left w:val="none" w:sz="0" w:space="0" w:color="auto"/>
        <w:bottom w:val="none" w:sz="0" w:space="0" w:color="auto"/>
        <w:right w:val="none" w:sz="0" w:space="0" w:color="auto"/>
      </w:divBdr>
    </w:div>
    <w:div w:id="1160003576">
      <w:bodyDiv w:val="1"/>
      <w:marLeft w:val="0"/>
      <w:marRight w:val="0"/>
      <w:marTop w:val="0"/>
      <w:marBottom w:val="0"/>
      <w:divBdr>
        <w:top w:val="none" w:sz="0" w:space="0" w:color="auto"/>
        <w:left w:val="none" w:sz="0" w:space="0" w:color="auto"/>
        <w:bottom w:val="none" w:sz="0" w:space="0" w:color="auto"/>
        <w:right w:val="none" w:sz="0" w:space="0" w:color="auto"/>
      </w:divBdr>
    </w:div>
    <w:div w:id="1165052516">
      <w:bodyDiv w:val="1"/>
      <w:marLeft w:val="0"/>
      <w:marRight w:val="0"/>
      <w:marTop w:val="0"/>
      <w:marBottom w:val="0"/>
      <w:divBdr>
        <w:top w:val="none" w:sz="0" w:space="0" w:color="auto"/>
        <w:left w:val="none" w:sz="0" w:space="0" w:color="auto"/>
        <w:bottom w:val="none" w:sz="0" w:space="0" w:color="auto"/>
        <w:right w:val="none" w:sz="0" w:space="0" w:color="auto"/>
      </w:divBdr>
    </w:div>
    <w:div w:id="1171674301">
      <w:bodyDiv w:val="1"/>
      <w:marLeft w:val="0"/>
      <w:marRight w:val="0"/>
      <w:marTop w:val="0"/>
      <w:marBottom w:val="0"/>
      <w:divBdr>
        <w:top w:val="none" w:sz="0" w:space="0" w:color="auto"/>
        <w:left w:val="none" w:sz="0" w:space="0" w:color="auto"/>
        <w:bottom w:val="none" w:sz="0" w:space="0" w:color="auto"/>
        <w:right w:val="none" w:sz="0" w:space="0" w:color="auto"/>
      </w:divBdr>
    </w:div>
    <w:div w:id="1174299982">
      <w:bodyDiv w:val="1"/>
      <w:marLeft w:val="0"/>
      <w:marRight w:val="0"/>
      <w:marTop w:val="0"/>
      <w:marBottom w:val="0"/>
      <w:divBdr>
        <w:top w:val="none" w:sz="0" w:space="0" w:color="auto"/>
        <w:left w:val="none" w:sz="0" w:space="0" w:color="auto"/>
        <w:bottom w:val="none" w:sz="0" w:space="0" w:color="auto"/>
        <w:right w:val="none" w:sz="0" w:space="0" w:color="auto"/>
      </w:divBdr>
    </w:div>
    <w:div w:id="1183206216">
      <w:bodyDiv w:val="1"/>
      <w:marLeft w:val="0"/>
      <w:marRight w:val="0"/>
      <w:marTop w:val="0"/>
      <w:marBottom w:val="0"/>
      <w:divBdr>
        <w:top w:val="none" w:sz="0" w:space="0" w:color="auto"/>
        <w:left w:val="none" w:sz="0" w:space="0" w:color="auto"/>
        <w:bottom w:val="none" w:sz="0" w:space="0" w:color="auto"/>
        <w:right w:val="none" w:sz="0" w:space="0" w:color="auto"/>
      </w:divBdr>
    </w:div>
    <w:div w:id="1209302163">
      <w:bodyDiv w:val="1"/>
      <w:marLeft w:val="0"/>
      <w:marRight w:val="0"/>
      <w:marTop w:val="0"/>
      <w:marBottom w:val="0"/>
      <w:divBdr>
        <w:top w:val="none" w:sz="0" w:space="0" w:color="auto"/>
        <w:left w:val="none" w:sz="0" w:space="0" w:color="auto"/>
        <w:bottom w:val="none" w:sz="0" w:space="0" w:color="auto"/>
        <w:right w:val="none" w:sz="0" w:space="0" w:color="auto"/>
      </w:divBdr>
    </w:div>
    <w:div w:id="1214543366">
      <w:bodyDiv w:val="1"/>
      <w:marLeft w:val="0"/>
      <w:marRight w:val="0"/>
      <w:marTop w:val="0"/>
      <w:marBottom w:val="0"/>
      <w:divBdr>
        <w:top w:val="none" w:sz="0" w:space="0" w:color="auto"/>
        <w:left w:val="none" w:sz="0" w:space="0" w:color="auto"/>
        <w:bottom w:val="none" w:sz="0" w:space="0" w:color="auto"/>
        <w:right w:val="none" w:sz="0" w:space="0" w:color="auto"/>
      </w:divBdr>
    </w:div>
    <w:div w:id="1235969273">
      <w:bodyDiv w:val="1"/>
      <w:marLeft w:val="0"/>
      <w:marRight w:val="0"/>
      <w:marTop w:val="0"/>
      <w:marBottom w:val="0"/>
      <w:divBdr>
        <w:top w:val="none" w:sz="0" w:space="0" w:color="auto"/>
        <w:left w:val="none" w:sz="0" w:space="0" w:color="auto"/>
        <w:bottom w:val="none" w:sz="0" w:space="0" w:color="auto"/>
        <w:right w:val="none" w:sz="0" w:space="0" w:color="auto"/>
      </w:divBdr>
    </w:div>
    <w:div w:id="1248267529">
      <w:bodyDiv w:val="1"/>
      <w:marLeft w:val="0"/>
      <w:marRight w:val="0"/>
      <w:marTop w:val="0"/>
      <w:marBottom w:val="0"/>
      <w:divBdr>
        <w:top w:val="none" w:sz="0" w:space="0" w:color="auto"/>
        <w:left w:val="none" w:sz="0" w:space="0" w:color="auto"/>
        <w:bottom w:val="none" w:sz="0" w:space="0" w:color="auto"/>
        <w:right w:val="none" w:sz="0" w:space="0" w:color="auto"/>
      </w:divBdr>
    </w:div>
    <w:div w:id="1267811598">
      <w:bodyDiv w:val="1"/>
      <w:marLeft w:val="0"/>
      <w:marRight w:val="0"/>
      <w:marTop w:val="0"/>
      <w:marBottom w:val="0"/>
      <w:divBdr>
        <w:top w:val="none" w:sz="0" w:space="0" w:color="auto"/>
        <w:left w:val="none" w:sz="0" w:space="0" w:color="auto"/>
        <w:bottom w:val="none" w:sz="0" w:space="0" w:color="auto"/>
        <w:right w:val="none" w:sz="0" w:space="0" w:color="auto"/>
      </w:divBdr>
    </w:div>
    <w:div w:id="1274629120">
      <w:bodyDiv w:val="1"/>
      <w:marLeft w:val="0"/>
      <w:marRight w:val="0"/>
      <w:marTop w:val="0"/>
      <w:marBottom w:val="0"/>
      <w:divBdr>
        <w:top w:val="none" w:sz="0" w:space="0" w:color="auto"/>
        <w:left w:val="none" w:sz="0" w:space="0" w:color="auto"/>
        <w:bottom w:val="none" w:sz="0" w:space="0" w:color="auto"/>
        <w:right w:val="none" w:sz="0" w:space="0" w:color="auto"/>
      </w:divBdr>
    </w:div>
    <w:div w:id="1337882893">
      <w:bodyDiv w:val="1"/>
      <w:marLeft w:val="0"/>
      <w:marRight w:val="0"/>
      <w:marTop w:val="0"/>
      <w:marBottom w:val="0"/>
      <w:divBdr>
        <w:top w:val="none" w:sz="0" w:space="0" w:color="auto"/>
        <w:left w:val="none" w:sz="0" w:space="0" w:color="auto"/>
        <w:bottom w:val="none" w:sz="0" w:space="0" w:color="auto"/>
        <w:right w:val="none" w:sz="0" w:space="0" w:color="auto"/>
      </w:divBdr>
    </w:div>
    <w:div w:id="1341855607">
      <w:bodyDiv w:val="1"/>
      <w:marLeft w:val="0"/>
      <w:marRight w:val="0"/>
      <w:marTop w:val="0"/>
      <w:marBottom w:val="0"/>
      <w:divBdr>
        <w:top w:val="none" w:sz="0" w:space="0" w:color="auto"/>
        <w:left w:val="none" w:sz="0" w:space="0" w:color="auto"/>
        <w:bottom w:val="none" w:sz="0" w:space="0" w:color="auto"/>
        <w:right w:val="none" w:sz="0" w:space="0" w:color="auto"/>
      </w:divBdr>
    </w:div>
    <w:div w:id="1353649089">
      <w:bodyDiv w:val="1"/>
      <w:marLeft w:val="0"/>
      <w:marRight w:val="0"/>
      <w:marTop w:val="0"/>
      <w:marBottom w:val="0"/>
      <w:divBdr>
        <w:top w:val="none" w:sz="0" w:space="0" w:color="auto"/>
        <w:left w:val="none" w:sz="0" w:space="0" w:color="auto"/>
        <w:bottom w:val="none" w:sz="0" w:space="0" w:color="auto"/>
        <w:right w:val="none" w:sz="0" w:space="0" w:color="auto"/>
      </w:divBdr>
    </w:div>
    <w:div w:id="1355840823">
      <w:bodyDiv w:val="1"/>
      <w:marLeft w:val="0"/>
      <w:marRight w:val="0"/>
      <w:marTop w:val="0"/>
      <w:marBottom w:val="0"/>
      <w:divBdr>
        <w:top w:val="none" w:sz="0" w:space="0" w:color="auto"/>
        <w:left w:val="none" w:sz="0" w:space="0" w:color="auto"/>
        <w:bottom w:val="none" w:sz="0" w:space="0" w:color="auto"/>
        <w:right w:val="none" w:sz="0" w:space="0" w:color="auto"/>
      </w:divBdr>
    </w:div>
    <w:div w:id="1381439650">
      <w:bodyDiv w:val="1"/>
      <w:marLeft w:val="0"/>
      <w:marRight w:val="0"/>
      <w:marTop w:val="0"/>
      <w:marBottom w:val="0"/>
      <w:divBdr>
        <w:top w:val="none" w:sz="0" w:space="0" w:color="auto"/>
        <w:left w:val="none" w:sz="0" w:space="0" w:color="auto"/>
        <w:bottom w:val="none" w:sz="0" w:space="0" w:color="auto"/>
        <w:right w:val="none" w:sz="0" w:space="0" w:color="auto"/>
      </w:divBdr>
    </w:div>
    <w:div w:id="1386755047">
      <w:bodyDiv w:val="1"/>
      <w:marLeft w:val="0"/>
      <w:marRight w:val="0"/>
      <w:marTop w:val="0"/>
      <w:marBottom w:val="0"/>
      <w:divBdr>
        <w:top w:val="none" w:sz="0" w:space="0" w:color="auto"/>
        <w:left w:val="none" w:sz="0" w:space="0" w:color="auto"/>
        <w:bottom w:val="none" w:sz="0" w:space="0" w:color="auto"/>
        <w:right w:val="none" w:sz="0" w:space="0" w:color="auto"/>
      </w:divBdr>
    </w:div>
    <w:div w:id="1394818139">
      <w:bodyDiv w:val="1"/>
      <w:marLeft w:val="0"/>
      <w:marRight w:val="0"/>
      <w:marTop w:val="0"/>
      <w:marBottom w:val="0"/>
      <w:divBdr>
        <w:top w:val="none" w:sz="0" w:space="0" w:color="auto"/>
        <w:left w:val="none" w:sz="0" w:space="0" w:color="auto"/>
        <w:bottom w:val="none" w:sz="0" w:space="0" w:color="auto"/>
        <w:right w:val="none" w:sz="0" w:space="0" w:color="auto"/>
      </w:divBdr>
    </w:div>
    <w:div w:id="1396514556">
      <w:bodyDiv w:val="1"/>
      <w:marLeft w:val="0"/>
      <w:marRight w:val="0"/>
      <w:marTop w:val="0"/>
      <w:marBottom w:val="0"/>
      <w:divBdr>
        <w:top w:val="none" w:sz="0" w:space="0" w:color="auto"/>
        <w:left w:val="none" w:sz="0" w:space="0" w:color="auto"/>
        <w:bottom w:val="none" w:sz="0" w:space="0" w:color="auto"/>
        <w:right w:val="none" w:sz="0" w:space="0" w:color="auto"/>
      </w:divBdr>
    </w:div>
    <w:div w:id="1420638743">
      <w:bodyDiv w:val="1"/>
      <w:marLeft w:val="0"/>
      <w:marRight w:val="0"/>
      <w:marTop w:val="0"/>
      <w:marBottom w:val="0"/>
      <w:divBdr>
        <w:top w:val="none" w:sz="0" w:space="0" w:color="auto"/>
        <w:left w:val="none" w:sz="0" w:space="0" w:color="auto"/>
        <w:bottom w:val="none" w:sz="0" w:space="0" w:color="auto"/>
        <w:right w:val="none" w:sz="0" w:space="0" w:color="auto"/>
      </w:divBdr>
    </w:div>
    <w:div w:id="1447235980">
      <w:bodyDiv w:val="1"/>
      <w:marLeft w:val="0"/>
      <w:marRight w:val="0"/>
      <w:marTop w:val="0"/>
      <w:marBottom w:val="0"/>
      <w:divBdr>
        <w:top w:val="none" w:sz="0" w:space="0" w:color="auto"/>
        <w:left w:val="none" w:sz="0" w:space="0" w:color="auto"/>
        <w:bottom w:val="none" w:sz="0" w:space="0" w:color="auto"/>
        <w:right w:val="none" w:sz="0" w:space="0" w:color="auto"/>
      </w:divBdr>
      <w:divsChild>
        <w:div w:id="1431469807">
          <w:marLeft w:val="0"/>
          <w:marRight w:val="0"/>
          <w:marTop w:val="0"/>
          <w:marBottom w:val="0"/>
          <w:divBdr>
            <w:top w:val="none" w:sz="0" w:space="0" w:color="auto"/>
            <w:left w:val="none" w:sz="0" w:space="0" w:color="auto"/>
            <w:bottom w:val="none" w:sz="0" w:space="0" w:color="auto"/>
            <w:right w:val="none" w:sz="0" w:space="0" w:color="auto"/>
          </w:divBdr>
          <w:divsChild>
            <w:div w:id="425464625">
              <w:marLeft w:val="0"/>
              <w:marRight w:val="0"/>
              <w:marTop w:val="0"/>
              <w:marBottom w:val="0"/>
              <w:divBdr>
                <w:top w:val="none" w:sz="0" w:space="0" w:color="auto"/>
                <w:left w:val="none" w:sz="0" w:space="0" w:color="auto"/>
                <w:bottom w:val="none" w:sz="0" w:space="0" w:color="auto"/>
                <w:right w:val="none" w:sz="0" w:space="0" w:color="auto"/>
              </w:divBdr>
              <w:divsChild>
                <w:div w:id="1947425662">
                  <w:marLeft w:val="0"/>
                  <w:marRight w:val="0"/>
                  <w:marTop w:val="0"/>
                  <w:marBottom w:val="0"/>
                  <w:divBdr>
                    <w:top w:val="none" w:sz="0" w:space="0" w:color="auto"/>
                    <w:left w:val="none" w:sz="0" w:space="0" w:color="auto"/>
                    <w:bottom w:val="none" w:sz="0" w:space="0" w:color="auto"/>
                    <w:right w:val="none" w:sz="0" w:space="0" w:color="auto"/>
                  </w:divBdr>
                  <w:divsChild>
                    <w:div w:id="1803574365">
                      <w:marLeft w:val="0"/>
                      <w:marRight w:val="0"/>
                      <w:marTop w:val="0"/>
                      <w:marBottom w:val="0"/>
                      <w:divBdr>
                        <w:top w:val="none" w:sz="0" w:space="0" w:color="auto"/>
                        <w:left w:val="none" w:sz="0" w:space="0" w:color="auto"/>
                        <w:bottom w:val="none" w:sz="0" w:space="0" w:color="auto"/>
                        <w:right w:val="none" w:sz="0" w:space="0" w:color="auto"/>
                      </w:divBdr>
                      <w:divsChild>
                        <w:div w:id="1650867027">
                          <w:marLeft w:val="0"/>
                          <w:marRight w:val="0"/>
                          <w:marTop w:val="0"/>
                          <w:marBottom w:val="0"/>
                          <w:divBdr>
                            <w:top w:val="none" w:sz="0" w:space="0" w:color="auto"/>
                            <w:left w:val="none" w:sz="0" w:space="0" w:color="auto"/>
                            <w:bottom w:val="none" w:sz="0" w:space="0" w:color="auto"/>
                            <w:right w:val="none" w:sz="0" w:space="0" w:color="auto"/>
                          </w:divBdr>
                          <w:divsChild>
                            <w:div w:id="13497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165891">
      <w:bodyDiv w:val="1"/>
      <w:marLeft w:val="0"/>
      <w:marRight w:val="0"/>
      <w:marTop w:val="0"/>
      <w:marBottom w:val="0"/>
      <w:divBdr>
        <w:top w:val="none" w:sz="0" w:space="0" w:color="auto"/>
        <w:left w:val="none" w:sz="0" w:space="0" w:color="auto"/>
        <w:bottom w:val="none" w:sz="0" w:space="0" w:color="auto"/>
        <w:right w:val="none" w:sz="0" w:space="0" w:color="auto"/>
      </w:divBdr>
    </w:div>
    <w:div w:id="1530290688">
      <w:bodyDiv w:val="1"/>
      <w:marLeft w:val="0"/>
      <w:marRight w:val="0"/>
      <w:marTop w:val="0"/>
      <w:marBottom w:val="0"/>
      <w:divBdr>
        <w:top w:val="none" w:sz="0" w:space="0" w:color="auto"/>
        <w:left w:val="none" w:sz="0" w:space="0" w:color="auto"/>
        <w:bottom w:val="none" w:sz="0" w:space="0" w:color="auto"/>
        <w:right w:val="none" w:sz="0" w:space="0" w:color="auto"/>
      </w:divBdr>
    </w:div>
    <w:div w:id="1533688885">
      <w:bodyDiv w:val="1"/>
      <w:marLeft w:val="0"/>
      <w:marRight w:val="0"/>
      <w:marTop w:val="0"/>
      <w:marBottom w:val="0"/>
      <w:divBdr>
        <w:top w:val="none" w:sz="0" w:space="0" w:color="auto"/>
        <w:left w:val="none" w:sz="0" w:space="0" w:color="auto"/>
        <w:bottom w:val="none" w:sz="0" w:space="0" w:color="auto"/>
        <w:right w:val="none" w:sz="0" w:space="0" w:color="auto"/>
      </w:divBdr>
    </w:div>
    <w:div w:id="1552964345">
      <w:bodyDiv w:val="1"/>
      <w:marLeft w:val="0"/>
      <w:marRight w:val="0"/>
      <w:marTop w:val="0"/>
      <w:marBottom w:val="0"/>
      <w:divBdr>
        <w:top w:val="none" w:sz="0" w:space="0" w:color="auto"/>
        <w:left w:val="none" w:sz="0" w:space="0" w:color="auto"/>
        <w:bottom w:val="none" w:sz="0" w:space="0" w:color="auto"/>
        <w:right w:val="none" w:sz="0" w:space="0" w:color="auto"/>
      </w:divBdr>
    </w:div>
    <w:div w:id="1564415764">
      <w:bodyDiv w:val="1"/>
      <w:marLeft w:val="0"/>
      <w:marRight w:val="0"/>
      <w:marTop w:val="0"/>
      <w:marBottom w:val="0"/>
      <w:divBdr>
        <w:top w:val="none" w:sz="0" w:space="0" w:color="auto"/>
        <w:left w:val="none" w:sz="0" w:space="0" w:color="auto"/>
        <w:bottom w:val="none" w:sz="0" w:space="0" w:color="auto"/>
        <w:right w:val="none" w:sz="0" w:space="0" w:color="auto"/>
      </w:divBdr>
      <w:divsChild>
        <w:div w:id="1735857726">
          <w:marLeft w:val="0"/>
          <w:marRight w:val="0"/>
          <w:marTop w:val="0"/>
          <w:marBottom w:val="450"/>
          <w:divBdr>
            <w:top w:val="none" w:sz="0" w:space="0" w:color="auto"/>
            <w:left w:val="none" w:sz="0" w:space="0" w:color="auto"/>
            <w:bottom w:val="none" w:sz="0" w:space="0" w:color="auto"/>
            <w:right w:val="none" w:sz="0" w:space="0" w:color="auto"/>
          </w:divBdr>
          <w:divsChild>
            <w:div w:id="447362084">
              <w:marLeft w:val="0"/>
              <w:marRight w:val="0"/>
              <w:marTop w:val="0"/>
              <w:marBottom w:val="225"/>
              <w:divBdr>
                <w:top w:val="single" w:sz="36" w:space="11" w:color="F2F6F9"/>
                <w:left w:val="single" w:sz="36" w:space="11" w:color="F2F6F9"/>
                <w:bottom w:val="single" w:sz="36" w:space="11" w:color="F2F6F9"/>
                <w:right w:val="single" w:sz="36" w:space="11" w:color="F2F6F9"/>
              </w:divBdr>
              <w:divsChild>
                <w:div w:id="1300381784">
                  <w:marLeft w:val="0"/>
                  <w:marRight w:val="0"/>
                  <w:marTop w:val="0"/>
                  <w:marBottom w:val="0"/>
                  <w:divBdr>
                    <w:top w:val="none" w:sz="0" w:space="0" w:color="auto"/>
                    <w:left w:val="none" w:sz="0" w:space="0" w:color="auto"/>
                    <w:bottom w:val="none" w:sz="0" w:space="0" w:color="auto"/>
                    <w:right w:val="none" w:sz="0" w:space="0" w:color="auto"/>
                  </w:divBdr>
                  <w:divsChild>
                    <w:div w:id="19345871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585145629">
      <w:bodyDiv w:val="1"/>
      <w:marLeft w:val="0"/>
      <w:marRight w:val="0"/>
      <w:marTop w:val="0"/>
      <w:marBottom w:val="0"/>
      <w:divBdr>
        <w:top w:val="none" w:sz="0" w:space="0" w:color="auto"/>
        <w:left w:val="none" w:sz="0" w:space="0" w:color="auto"/>
        <w:bottom w:val="none" w:sz="0" w:space="0" w:color="auto"/>
        <w:right w:val="none" w:sz="0" w:space="0" w:color="auto"/>
      </w:divBdr>
    </w:div>
    <w:div w:id="1619138853">
      <w:bodyDiv w:val="1"/>
      <w:marLeft w:val="0"/>
      <w:marRight w:val="0"/>
      <w:marTop w:val="0"/>
      <w:marBottom w:val="0"/>
      <w:divBdr>
        <w:top w:val="none" w:sz="0" w:space="0" w:color="auto"/>
        <w:left w:val="none" w:sz="0" w:space="0" w:color="auto"/>
        <w:bottom w:val="none" w:sz="0" w:space="0" w:color="auto"/>
        <w:right w:val="none" w:sz="0" w:space="0" w:color="auto"/>
      </w:divBdr>
      <w:divsChild>
        <w:div w:id="741104504">
          <w:marLeft w:val="0"/>
          <w:marRight w:val="0"/>
          <w:marTop w:val="0"/>
          <w:marBottom w:val="0"/>
          <w:divBdr>
            <w:top w:val="none" w:sz="0" w:space="0" w:color="auto"/>
            <w:left w:val="none" w:sz="0" w:space="0" w:color="auto"/>
            <w:bottom w:val="none" w:sz="0" w:space="0" w:color="auto"/>
            <w:right w:val="none" w:sz="0" w:space="0" w:color="auto"/>
          </w:divBdr>
          <w:divsChild>
            <w:div w:id="4345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629">
      <w:bodyDiv w:val="1"/>
      <w:marLeft w:val="0"/>
      <w:marRight w:val="0"/>
      <w:marTop w:val="0"/>
      <w:marBottom w:val="0"/>
      <w:divBdr>
        <w:top w:val="none" w:sz="0" w:space="0" w:color="auto"/>
        <w:left w:val="none" w:sz="0" w:space="0" w:color="auto"/>
        <w:bottom w:val="none" w:sz="0" w:space="0" w:color="auto"/>
        <w:right w:val="none" w:sz="0" w:space="0" w:color="auto"/>
      </w:divBdr>
    </w:div>
    <w:div w:id="1629049220">
      <w:bodyDiv w:val="1"/>
      <w:marLeft w:val="0"/>
      <w:marRight w:val="0"/>
      <w:marTop w:val="0"/>
      <w:marBottom w:val="0"/>
      <w:divBdr>
        <w:top w:val="none" w:sz="0" w:space="0" w:color="auto"/>
        <w:left w:val="none" w:sz="0" w:space="0" w:color="auto"/>
        <w:bottom w:val="none" w:sz="0" w:space="0" w:color="auto"/>
        <w:right w:val="none" w:sz="0" w:space="0" w:color="auto"/>
      </w:divBdr>
    </w:div>
    <w:div w:id="1630161767">
      <w:bodyDiv w:val="1"/>
      <w:marLeft w:val="0"/>
      <w:marRight w:val="0"/>
      <w:marTop w:val="0"/>
      <w:marBottom w:val="0"/>
      <w:divBdr>
        <w:top w:val="none" w:sz="0" w:space="0" w:color="auto"/>
        <w:left w:val="none" w:sz="0" w:space="0" w:color="auto"/>
        <w:bottom w:val="none" w:sz="0" w:space="0" w:color="auto"/>
        <w:right w:val="none" w:sz="0" w:space="0" w:color="auto"/>
      </w:divBdr>
    </w:div>
    <w:div w:id="1635602591">
      <w:bodyDiv w:val="1"/>
      <w:marLeft w:val="0"/>
      <w:marRight w:val="0"/>
      <w:marTop w:val="0"/>
      <w:marBottom w:val="0"/>
      <w:divBdr>
        <w:top w:val="none" w:sz="0" w:space="0" w:color="auto"/>
        <w:left w:val="none" w:sz="0" w:space="0" w:color="auto"/>
        <w:bottom w:val="none" w:sz="0" w:space="0" w:color="auto"/>
        <w:right w:val="none" w:sz="0" w:space="0" w:color="auto"/>
      </w:divBdr>
    </w:div>
    <w:div w:id="1666975756">
      <w:bodyDiv w:val="1"/>
      <w:marLeft w:val="0"/>
      <w:marRight w:val="0"/>
      <w:marTop w:val="0"/>
      <w:marBottom w:val="0"/>
      <w:divBdr>
        <w:top w:val="none" w:sz="0" w:space="0" w:color="auto"/>
        <w:left w:val="none" w:sz="0" w:space="0" w:color="auto"/>
        <w:bottom w:val="none" w:sz="0" w:space="0" w:color="auto"/>
        <w:right w:val="none" w:sz="0" w:space="0" w:color="auto"/>
      </w:divBdr>
    </w:div>
    <w:div w:id="1676566447">
      <w:bodyDiv w:val="1"/>
      <w:marLeft w:val="0"/>
      <w:marRight w:val="0"/>
      <w:marTop w:val="0"/>
      <w:marBottom w:val="0"/>
      <w:divBdr>
        <w:top w:val="none" w:sz="0" w:space="0" w:color="auto"/>
        <w:left w:val="none" w:sz="0" w:space="0" w:color="auto"/>
        <w:bottom w:val="none" w:sz="0" w:space="0" w:color="auto"/>
        <w:right w:val="none" w:sz="0" w:space="0" w:color="auto"/>
      </w:divBdr>
    </w:div>
    <w:div w:id="1714040435">
      <w:bodyDiv w:val="1"/>
      <w:marLeft w:val="0"/>
      <w:marRight w:val="0"/>
      <w:marTop w:val="0"/>
      <w:marBottom w:val="0"/>
      <w:divBdr>
        <w:top w:val="none" w:sz="0" w:space="0" w:color="auto"/>
        <w:left w:val="none" w:sz="0" w:space="0" w:color="auto"/>
        <w:bottom w:val="none" w:sz="0" w:space="0" w:color="auto"/>
        <w:right w:val="none" w:sz="0" w:space="0" w:color="auto"/>
      </w:divBdr>
    </w:div>
    <w:div w:id="1721632341">
      <w:bodyDiv w:val="1"/>
      <w:marLeft w:val="0"/>
      <w:marRight w:val="0"/>
      <w:marTop w:val="0"/>
      <w:marBottom w:val="0"/>
      <w:divBdr>
        <w:top w:val="none" w:sz="0" w:space="0" w:color="auto"/>
        <w:left w:val="none" w:sz="0" w:space="0" w:color="auto"/>
        <w:bottom w:val="none" w:sz="0" w:space="0" w:color="auto"/>
        <w:right w:val="none" w:sz="0" w:space="0" w:color="auto"/>
      </w:divBdr>
    </w:div>
    <w:div w:id="1741173399">
      <w:bodyDiv w:val="1"/>
      <w:marLeft w:val="0"/>
      <w:marRight w:val="0"/>
      <w:marTop w:val="0"/>
      <w:marBottom w:val="0"/>
      <w:divBdr>
        <w:top w:val="none" w:sz="0" w:space="0" w:color="auto"/>
        <w:left w:val="none" w:sz="0" w:space="0" w:color="auto"/>
        <w:bottom w:val="none" w:sz="0" w:space="0" w:color="auto"/>
        <w:right w:val="none" w:sz="0" w:space="0" w:color="auto"/>
      </w:divBdr>
    </w:div>
    <w:div w:id="1757239574">
      <w:bodyDiv w:val="1"/>
      <w:marLeft w:val="0"/>
      <w:marRight w:val="0"/>
      <w:marTop w:val="0"/>
      <w:marBottom w:val="0"/>
      <w:divBdr>
        <w:top w:val="none" w:sz="0" w:space="0" w:color="auto"/>
        <w:left w:val="none" w:sz="0" w:space="0" w:color="auto"/>
        <w:bottom w:val="none" w:sz="0" w:space="0" w:color="auto"/>
        <w:right w:val="none" w:sz="0" w:space="0" w:color="auto"/>
      </w:divBdr>
    </w:div>
    <w:div w:id="1760324844">
      <w:bodyDiv w:val="1"/>
      <w:marLeft w:val="0"/>
      <w:marRight w:val="0"/>
      <w:marTop w:val="0"/>
      <w:marBottom w:val="0"/>
      <w:divBdr>
        <w:top w:val="none" w:sz="0" w:space="0" w:color="auto"/>
        <w:left w:val="none" w:sz="0" w:space="0" w:color="auto"/>
        <w:bottom w:val="none" w:sz="0" w:space="0" w:color="auto"/>
        <w:right w:val="none" w:sz="0" w:space="0" w:color="auto"/>
      </w:divBdr>
    </w:div>
    <w:div w:id="1800762760">
      <w:bodyDiv w:val="1"/>
      <w:marLeft w:val="0"/>
      <w:marRight w:val="0"/>
      <w:marTop w:val="0"/>
      <w:marBottom w:val="0"/>
      <w:divBdr>
        <w:top w:val="none" w:sz="0" w:space="0" w:color="auto"/>
        <w:left w:val="none" w:sz="0" w:space="0" w:color="auto"/>
        <w:bottom w:val="none" w:sz="0" w:space="0" w:color="auto"/>
        <w:right w:val="none" w:sz="0" w:space="0" w:color="auto"/>
      </w:divBdr>
    </w:div>
    <w:div w:id="1825199800">
      <w:bodyDiv w:val="1"/>
      <w:marLeft w:val="0"/>
      <w:marRight w:val="0"/>
      <w:marTop w:val="0"/>
      <w:marBottom w:val="0"/>
      <w:divBdr>
        <w:top w:val="none" w:sz="0" w:space="0" w:color="auto"/>
        <w:left w:val="none" w:sz="0" w:space="0" w:color="auto"/>
        <w:bottom w:val="none" w:sz="0" w:space="0" w:color="auto"/>
        <w:right w:val="none" w:sz="0" w:space="0" w:color="auto"/>
      </w:divBdr>
    </w:div>
    <w:div w:id="1839615873">
      <w:bodyDiv w:val="1"/>
      <w:marLeft w:val="0"/>
      <w:marRight w:val="0"/>
      <w:marTop w:val="0"/>
      <w:marBottom w:val="0"/>
      <w:divBdr>
        <w:top w:val="none" w:sz="0" w:space="0" w:color="auto"/>
        <w:left w:val="none" w:sz="0" w:space="0" w:color="auto"/>
        <w:bottom w:val="none" w:sz="0" w:space="0" w:color="auto"/>
        <w:right w:val="none" w:sz="0" w:space="0" w:color="auto"/>
      </w:divBdr>
    </w:div>
    <w:div w:id="1844124960">
      <w:bodyDiv w:val="1"/>
      <w:marLeft w:val="0"/>
      <w:marRight w:val="0"/>
      <w:marTop w:val="0"/>
      <w:marBottom w:val="0"/>
      <w:divBdr>
        <w:top w:val="none" w:sz="0" w:space="0" w:color="auto"/>
        <w:left w:val="none" w:sz="0" w:space="0" w:color="auto"/>
        <w:bottom w:val="none" w:sz="0" w:space="0" w:color="auto"/>
        <w:right w:val="none" w:sz="0" w:space="0" w:color="auto"/>
      </w:divBdr>
    </w:div>
    <w:div w:id="1861315919">
      <w:bodyDiv w:val="1"/>
      <w:marLeft w:val="0"/>
      <w:marRight w:val="0"/>
      <w:marTop w:val="0"/>
      <w:marBottom w:val="0"/>
      <w:divBdr>
        <w:top w:val="none" w:sz="0" w:space="0" w:color="auto"/>
        <w:left w:val="none" w:sz="0" w:space="0" w:color="auto"/>
        <w:bottom w:val="none" w:sz="0" w:space="0" w:color="auto"/>
        <w:right w:val="none" w:sz="0" w:space="0" w:color="auto"/>
      </w:divBdr>
    </w:div>
    <w:div w:id="1871911209">
      <w:bodyDiv w:val="1"/>
      <w:marLeft w:val="0"/>
      <w:marRight w:val="0"/>
      <w:marTop w:val="0"/>
      <w:marBottom w:val="0"/>
      <w:divBdr>
        <w:top w:val="none" w:sz="0" w:space="0" w:color="auto"/>
        <w:left w:val="none" w:sz="0" w:space="0" w:color="auto"/>
        <w:bottom w:val="none" w:sz="0" w:space="0" w:color="auto"/>
        <w:right w:val="none" w:sz="0" w:space="0" w:color="auto"/>
      </w:divBdr>
      <w:divsChild>
        <w:div w:id="677192542">
          <w:marLeft w:val="0"/>
          <w:marRight w:val="0"/>
          <w:marTop w:val="0"/>
          <w:marBottom w:val="0"/>
          <w:divBdr>
            <w:top w:val="none" w:sz="0" w:space="0" w:color="auto"/>
            <w:left w:val="none" w:sz="0" w:space="0" w:color="auto"/>
            <w:bottom w:val="none" w:sz="0" w:space="0" w:color="auto"/>
            <w:right w:val="none" w:sz="0" w:space="0" w:color="auto"/>
          </w:divBdr>
        </w:div>
        <w:div w:id="1377196571">
          <w:marLeft w:val="0"/>
          <w:marRight w:val="0"/>
          <w:marTop w:val="0"/>
          <w:marBottom w:val="0"/>
          <w:divBdr>
            <w:top w:val="none" w:sz="0" w:space="0" w:color="auto"/>
            <w:left w:val="none" w:sz="0" w:space="0" w:color="auto"/>
            <w:bottom w:val="none" w:sz="0" w:space="0" w:color="auto"/>
            <w:right w:val="none" w:sz="0" w:space="0" w:color="auto"/>
          </w:divBdr>
        </w:div>
        <w:div w:id="1892885279">
          <w:marLeft w:val="0"/>
          <w:marRight w:val="0"/>
          <w:marTop w:val="0"/>
          <w:marBottom w:val="0"/>
          <w:divBdr>
            <w:top w:val="none" w:sz="0" w:space="0" w:color="auto"/>
            <w:left w:val="none" w:sz="0" w:space="0" w:color="auto"/>
            <w:bottom w:val="none" w:sz="0" w:space="0" w:color="auto"/>
            <w:right w:val="none" w:sz="0" w:space="0" w:color="auto"/>
          </w:divBdr>
        </w:div>
      </w:divsChild>
    </w:div>
    <w:div w:id="1873836778">
      <w:bodyDiv w:val="1"/>
      <w:marLeft w:val="0"/>
      <w:marRight w:val="0"/>
      <w:marTop w:val="0"/>
      <w:marBottom w:val="0"/>
      <w:divBdr>
        <w:top w:val="none" w:sz="0" w:space="0" w:color="auto"/>
        <w:left w:val="none" w:sz="0" w:space="0" w:color="auto"/>
        <w:bottom w:val="none" w:sz="0" w:space="0" w:color="auto"/>
        <w:right w:val="none" w:sz="0" w:space="0" w:color="auto"/>
      </w:divBdr>
    </w:div>
    <w:div w:id="1904481986">
      <w:bodyDiv w:val="1"/>
      <w:marLeft w:val="0"/>
      <w:marRight w:val="0"/>
      <w:marTop w:val="0"/>
      <w:marBottom w:val="0"/>
      <w:divBdr>
        <w:top w:val="none" w:sz="0" w:space="0" w:color="auto"/>
        <w:left w:val="none" w:sz="0" w:space="0" w:color="auto"/>
        <w:bottom w:val="none" w:sz="0" w:space="0" w:color="auto"/>
        <w:right w:val="none" w:sz="0" w:space="0" w:color="auto"/>
      </w:divBdr>
    </w:div>
    <w:div w:id="1949700299">
      <w:bodyDiv w:val="1"/>
      <w:marLeft w:val="0"/>
      <w:marRight w:val="0"/>
      <w:marTop w:val="0"/>
      <w:marBottom w:val="0"/>
      <w:divBdr>
        <w:top w:val="none" w:sz="0" w:space="0" w:color="auto"/>
        <w:left w:val="none" w:sz="0" w:space="0" w:color="auto"/>
        <w:bottom w:val="none" w:sz="0" w:space="0" w:color="auto"/>
        <w:right w:val="none" w:sz="0" w:space="0" w:color="auto"/>
      </w:divBdr>
    </w:div>
    <w:div w:id="1950114760">
      <w:bodyDiv w:val="1"/>
      <w:marLeft w:val="0"/>
      <w:marRight w:val="0"/>
      <w:marTop w:val="0"/>
      <w:marBottom w:val="0"/>
      <w:divBdr>
        <w:top w:val="none" w:sz="0" w:space="0" w:color="auto"/>
        <w:left w:val="none" w:sz="0" w:space="0" w:color="auto"/>
        <w:bottom w:val="none" w:sz="0" w:space="0" w:color="auto"/>
        <w:right w:val="none" w:sz="0" w:space="0" w:color="auto"/>
      </w:divBdr>
    </w:div>
    <w:div w:id="1972326882">
      <w:bodyDiv w:val="1"/>
      <w:marLeft w:val="0"/>
      <w:marRight w:val="0"/>
      <w:marTop w:val="0"/>
      <w:marBottom w:val="0"/>
      <w:divBdr>
        <w:top w:val="none" w:sz="0" w:space="0" w:color="auto"/>
        <w:left w:val="none" w:sz="0" w:space="0" w:color="auto"/>
        <w:bottom w:val="none" w:sz="0" w:space="0" w:color="auto"/>
        <w:right w:val="none" w:sz="0" w:space="0" w:color="auto"/>
      </w:divBdr>
    </w:div>
    <w:div w:id="1973710897">
      <w:bodyDiv w:val="1"/>
      <w:marLeft w:val="0"/>
      <w:marRight w:val="0"/>
      <w:marTop w:val="0"/>
      <w:marBottom w:val="0"/>
      <w:divBdr>
        <w:top w:val="none" w:sz="0" w:space="0" w:color="auto"/>
        <w:left w:val="none" w:sz="0" w:space="0" w:color="auto"/>
        <w:bottom w:val="none" w:sz="0" w:space="0" w:color="auto"/>
        <w:right w:val="none" w:sz="0" w:space="0" w:color="auto"/>
      </w:divBdr>
    </w:div>
    <w:div w:id="1982228453">
      <w:bodyDiv w:val="1"/>
      <w:marLeft w:val="0"/>
      <w:marRight w:val="0"/>
      <w:marTop w:val="0"/>
      <w:marBottom w:val="0"/>
      <w:divBdr>
        <w:top w:val="none" w:sz="0" w:space="0" w:color="auto"/>
        <w:left w:val="none" w:sz="0" w:space="0" w:color="auto"/>
        <w:bottom w:val="none" w:sz="0" w:space="0" w:color="auto"/>
        <w:right w:val="none" w:sz="0" w:space="0" w:color="auto"/>
      </w:divBdr>
    </w:div>
    <w:div w:id="2016766557">
      <w:bodyDiv w:val="1"/>
      <w:marLeft w:val="0"/>
      <w:marRight w:val="0"/>
      <w:marTop w:val="0"/>
      <w:marBottom w:val="0"/>
      <w:divBdr>
        <w:top w:val="none" w:sz="0" w:space="0" w:color="auto"/>
        <w:left w:val="none" w:sz="0" w:space="0" w:color="auto"/>
        <w:bottom w:val="none" w:sz="0" w:space="0" w:color="auto"/>
        <w:right w:val="none" w:sz="0" w:space="0" w:color="auto"/>
      </w:divBdr>
    </w:div>
    <w:div w:id="2017268793">
      <w:bodyDiv w:val="1"/>
      <w:marLeft w:val="0"/>
      <w:marRight w:val="0"/>
      <w:marTop w:val="0"/>
      <w:marBottom w:val="0"/>
      <w:divBdr>
        <w:top w:val="none" w:sz="0" w:space="0" w:color="auto"/>
        <w:left w:val="none" w:sz="0" w:space="0" w:color="auto"/>
        <w:bottom w:val="none" w:sz="0" w:space="0" w:color="auto"/>
        <w:right w:val="none" w:sz="0" w:space="0" w:color="auto"/>
      </w:divBdr>
    </w:div>
    <w:div w:id="2047948325">
      <w:bodyDiv w:val="1"/>
      <w:marLeft w:val="0"/>
      <w:marRight w:val="0"/>
      <w:marTop w:val="0"/>
      <w:marBottom w:val="0"/>
      <w:divBdr>
        <w:top w:val="none" w:sz="0" w:space="0" w:color="auto"/>
        <w:left w:val="none" w:sz="0" w:space="0" w:color="auto"/>
        <w:bottom w:val="none" w:sz="0" w:space="0" w:color="auto"/>
        <w:right w:val="none" w:sz="0" w:space="0" w:color="auto"/>
      </w:divBdr>
    </w:div>
    <w:div w:id="2073845704">
      <w:bodyDiv w:val="1"/>
      <w:marLeft w:val="0"/>
      <w:marRight w:val="0"/>
      <w:marTop w:val="0"/>
      <w:marBottom w:val="0"/>
      <w:divBdr>
        <w:top w:val="none" w:sz="0" w:space="0" w:color="auto"/>
        <w:left w:val="none" w:sz="0" w:space="0" w:color="auto"/>
        <w:bottom w:val="none" w:sz="0" w:space="0" w:color="auto"/>
        <w:right w:val="none" w:sz="0" w:space="0" w:color="auto"/>
      </w:divBdr>
    </w:div>
    <w:div w:id="2075808239">
      <w:bodyDiv w:val="1"/>
      <w:marLeft w:val="0"/>
      <w:marRight w:val="0"/>
      <w:marTop w:val="0"/>
      <w:marBottom w:val="0"/>
      <w:divBdr>
        <w:top w:val="none" w:sz="0" w:space="0" w:color="auto"/>
        <w:left w:val="none" w:sz="0" w:space="0" w:color="auto"/>
        <w:bottom w:val="none" w:sz="0" w:space="0" w:color="auto"/>
        <w:right w:val="none" w:sz="0" w:space="0" w:color="auto"/>
      </w:divBdr>
    </w:div>
    <w:div w:id="2079086732">
      <w:bodyDiv w:val="1"/>
      <w:marLeft w:val="0"/>
      <w:marRight w:val="0"/>
      <w:marTop w:val="0"/>
      <w:marBottom w:val="0"/>
      <w:divBdr>
        <w:top w:val="none" w:sz="0" w:space="0" w:color="auto"/>
        <w:left w:val="none" w:sz="0" w:space="0" w:color="auto"/>
        <w:bottom w:val="none" w:sz="0" w:space="0" w:color="auto"/>
        <w:right w:val="none" w:sz="0" w:space="0" w:color="auto"/>
      </w:divBdr>
    </w:div>
    <w:div w:id="2099590874">
      <w:bodyDiv w:val="1"/>
      <w:marLeft w:val="0"/>
      <w:marRight w:val="0"/>
      <w:marTop w:val="0"/>
      <w:marBottom w:val="0"/>
      <w:divBdr>
        <w:top w:val="none" w:sz="0" w:space="0" w:color="auto"/>
        <w:left w:val="none" w:sz="0" w:space="0" w:color="auto"/>
        <w:bottom w:val="none" w:sz="0" w:space="0" w:color="auto"/>
        <w:right w:val="none" w:sz="0" w:space="0" w:color="auto"/>
      </w:divBdr>
    </w:div>
    <w:div w:id="2104372752">
      <w:bodyDiv w:val="1"/>
      <w:marLeft w:val="0"/>
      <w:marRight w:val="0"/>
      <w:marTop w:val="0"/>
      <w:marBottom w:val="0"/>
      <w:divBdr>
        <w:top w:val="none" w:sz="0" w:space="0" w:color="auto"/>
        <w:left w:val="none" w:sz="0" w:space="0" w:color="auto"/>
        <w:bottom w:val="none" w:sz="0" w:space="0" w:color="auto"/>
        <w:right w:val="none" w:sz="0" w:space="0" w:color="auto"/>
      </w:divBdr>
    </w:div>
    <w:div w:id="2108773171">
      <w:bodyDiv w:val="1"/>
      <w:marLeft w:val="0"/>
      <w:marRight w:val="0"/>
      <w:marTop w:val="0"/>
      <w:marBottom w:val="0"/>
      <w:divBdr>
        <w:top w:val="none" w:sz="0" w:space="0" w:color="auto"/>
        <w:left w:val="none" w:sz="0" w:space="0" w:color="auto"/>
        <w:bottom w:val="none" w:sz="0" w:space="0" w:color="auto"/>
        <w:right w:val="none" w:sz="0" w:space="0" w:color="auto"/>
      </w:divBdr>
    </w:div>
    <w:div w:id="2129084233">
      <w:bodyDiv w:val="1"/>
      <w:marLeft w:val="0"/>
      <w:marRight w:val="0"/>
      <w:marTop w:val="0"/>
      <w:marBottom w:val="0"/>
      <w:divBdr>
        <w:top w:val="none" w:sz="0" w:space="0" w:color="auto"/>
        <w:left w:val="none" w:sz="0" w:space="0" w:color="auto"/>
        <w:bottom w:val="none" w:sz="0" w:space="0" w:color="auto"/>
        <w:right w:val="none" w:sz="0" w:space="0" w:color="auto"/>
      </w:divBdr>
    </w:div>
    <w:div w:id="2133672526">
      <w:bodyDiv w:val="1"/>
      <w:marLeft w:val="0"/>
      <w:marRight w:val="0"/>
      <w:marTop w:val="0"/>
      <w:marBottom w:val="0"/>
      <w:divBdr>
        <w:top w:val="none" w:sz="0" w:space="0" w:color="auto"/>
        <w:left w:val="none" w:sz="0" w:space="0" w:color="auto"/>
        <w:bottom w:val="none" w:sz="0" w:space="0" w:color="auto"/>
        <w:right w:val="none" w:sz="0" w:space="0" w:color="auto"/>
      </w:divBdr>
    </w:div>
    <w:div w:id="214592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amazon.com/Amazon-Echo-Dot-Portable-Bluetooth-Speaker-with-Alexa-Black/dp/B01DFKC2SO"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onoff.itead.cc/e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smartthings.com/produ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amazon.com/Echo-Plus-built-International-Version/dp/B075RXH7B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arquivos_git\local\FGR_DOC\MODELO_DOC_T&#201;CNICO_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46BE5-0B30-4513-97D6-0739C7701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MODELO_DOC_TÉCNICO_001.dotx</Template>
  <TotalTime>1583</TotalTime>
  <Pages>14</Pages>
  <Words>1992</Words>
  <Characters>10761</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DISGNÓSTICO ENERGÉTICO</vt:lpstr>
    </vt:vector>
  </TitlesOfParts>
  <Company>FGR - ARQUITETURA E ENGENHARIA</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dc:creator>
  <cp:lastModifiedBy>Adm</cp:lastModifiedBy>
  <cp:revision>16</cp:revision>
  <cp:lastPrinted>2017-04-30T15:27:00Z</cp:lastPrinted>
  <dcterms:created xsi:type="dcterms:W3CDTF">2018-11-08T19:04:00Z</dcterms:created>
  <dcterms:modified xsi:type="dcterms:W3CDTF">2018-11-14T20:18:00Z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vt:lpwstr>EFEFE</vt:lpwstr>
  </property>
</Properties>
</file>